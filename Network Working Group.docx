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AE1B3" w14:textId="4A43D467" w:rsidR="00CC4069" w:rsidRPr="005B7059" w:rsidRDefault="002117B8" w:rsidP="00ED3200">
      <w:pPr>
        <w:pStyle w:val="RFCTitle"/>
      </w:pPr>
      <w:r w:rsidRPr="005B7059">
        <w:softHyphen/>
      </w:r>
      <w:r w:rsidRPr="005B7059">
        <w:softHyphen/>
      </w:r>
      <w:r w:rsidRPr="005B7059">
        <w:softHyphen/>
      </w:r>
      <w:r w:rsidRPr="005B7059">
        <w:softHyphen/>
      </w:r>
      <w:r w:rsidR="00AE0541" w:rsidRPr="005B7059">
        <w:br/>
      </w:r>
      <w:bookmarkStart w:id="0" w:name="_Ref86333091"/>
      <w:bookmarkEnd w:id="0"/>
      <w:r w:rsidR="00F6298D" w:rsidRPr="005B7059">
        <w:t>Internet Relay Chat Class Project</w:t>
      </w:r>
      <w:r w:rsidR="00CC4069" w:rsidRPr="005B7059">
        <w:br/>
        <w:t>draft-</w:t>
      </w:r>
      <w:r w:rsidR="00DA15C3" w:rsidRPr="005B7059">
        <w:t>irc-pdx-cs594</w:t>
      </w:r>
      <w:r w:rsidR="00CC4069" w:rsidRPr="005B7059">
        <w:t>-00.txt</w:t>
      </w:r>
    </w:p>
    <w:p w14:paraId="73390809" w14:textId="77777777" w:rsidR="006F6F19" w:rsidRPr="005B7059" w:rsidRDefault="006F6F19" w:rsidP="00CC4069">
      <w:pPr>
        <w:pStyle w:val="RFCH1-noTOCnonum"/>
      </w:pPr>
      <w:r w:rsidRPr="005B7059">
        <w:t>Status of this Memo</w:t>
      </w:r>
    </w:p>
    <w:p w14:paraId="6DF63914" w14:textId="77777777" w:rsidR="008D50C0" w:rsidRPr="005B7059" w:rsidRDefault="00C031EF" w:rsidP="008D50C0">
      <w:r w:rsidRPr="005B7059">
        <w:t xml:space="preserve">This Internet-Draft is submitted in full conformance with the provisions of BCP 78 and BCP 79. </w:t>
      </w:r>
      <w:r w:rsidR="008D50C0" w:rsidRPr="005B7059">
        <w:t>This document may not be modified, and derivative works of it may not be created, except to publish it as an RFC and to translate it into languages other than English.</w:t>
      </w:r>
    </w:p>
    <w:p w14:paraId="19F89F31" w14:textId="77777777" w:rsidR="008D50C0" w:rsidRPr="005B7059" w:rsidRDefault="008D50C0" w:rsidP="008D50C0">
      <w:r w:rsidRPr="005B7059">
        <w:t>Internet-Drafts are working documents of the Internet Engineering Task Force (IETF), its areas, and its working groups.  Note that other groups may also distribute working documents as Internet-Drafts.</w:t>
      </w:r>
    </w:p>
    <w:p w14:paraId="71FFD611" w14:textId="77777777" w:rsidR="008D50C0" w:rsidRPr="005B7059" w:rsidRDefault="008D50C0" w:rsidP="008D50C0">
      <w:r w:rsidRPr="005B7059">
        <w:t>Internet-Drafts are draft documents valid for a maximum of six months and may be updated, replaced, or obsoleted by other documents at any time.  It is inappropriate to use Internet-Drafts as reference material or to cite them other than as "work in progress."</w:t>
      </w:r>
    </w:p>
    <w:p w14:paraId="7EC43E03" w14:textId="77777777" w:rsidR="008D50C0" w:rsidRPr="005B7059" w:rsidRDefault="008D50C0" w:rsidP="009B0913">
      <w:r w:rsidRPr="005B7059">
        <w:t>The list of current Internet-Drafts can be accessed at</w:t>
      </w:r>
      <w:r w:rsidR="009B0913" w:rsidRPr="005B7059">
        <w:t xml:space="preserve"> </w:t>
      </w:r>
      <w:r w:rsidRPr="005B7059">
        <w:t>http://www.ietf.org/ietf/1id-abstracts.txt</w:t>
      </w:r>
    </w:p>
    <w:p w14:paraId="498BF266" w14:textId="77777777" w:rsidR="008D50C0" w:rsidRPr="005B7059" w:rsidRDefault="008D50C0" w:rsidP="009B0913">
      <w:r w:rsidRPr="005B7059">
        <w:t>The list of Internet-Draft Shadow Directories can be accessed at</w:t>
      </w:r>
      <w:r w:rsidR="009B0913" w:rsidRPr="005B7059">
        <w:t xml:space="preserve"> </w:t>
      </w:r>
      <w:r w:rsidRPr="005B7059">
        <w:t>http://www.ietf.org/shadow.html</w:t>
      </w:r>
    </w:p>
    <w:p w14:paraId="18DF0FE5" w14:textId="64FE32C4" w:rsidR="008D50C0" w:rsidRPr="005B7059" w:rsidRDefault="008D50C0" w:rsidP="008D50C0">
      <w:r w:rsidRPr="005B7059">
        <w:t xml:space="preserve">This Internet-Draft will expire on </w:t>
      </w:r>
      <w:r w:rsidR="002117B8" w:rsidRPr="005B7059">
        <w:t xml:space="preserve">December </w:t>
      </w:r>
      <w:r w:rsidRPr="005B7059">
        <w:fldChar w:fldCharType="begin"/>
      </w:r>
      <w:r w:rsidRPr="005B7059">
        <w:instrText xml:space="preserve"> DATE  \@ "d," </w:instrText>
      </w:r>
      <w:r w:rsidRPr="005B7059">
        <w:fldChar w:fldCharType="separate"/>
      </w:r>
      <w:r w:rsidR="00E03445">
        <w:rPr>
          <w:noProof/>
        </w:rPr>
        <w:t>9,</w:t>
      </w:r>
      <w:r w:rsidRPr="005B7059">
        <w:fldChar w:fldCharType="end"/>
      </w:r>
      <w:r w:rsidRPr="005B7059">
        <w:t xml:space="preserve"> </w:t>
      </w:r>
      <w:r w:rsidR="002117B8" w:rsidRPr="005B7059">
        <w:t>2019</w:t>
      </w:r>
      <w:r w:rsidRPr="005B7059">
        <w:t>.</w:t>
      </w:r>
    </w:p>
    <w:p w14:paraId="407179B1" w14:textId="77777777" w:rsidR="002E1F5F" w:rsidRPr="005B7059" w:rsidRDefault="002E1F5F" w:rsidP="002E1F5F">
      <w:pPr>
        <w:pStyle w:val="RFCH1-noTOCnonum"/>
      </w:pPr>
      <w:r w:rsidRPr="005B7059">
        <w:t>Copyright Notice</w:t>
      </w:r>
    </w:p>
    <w:p w14:paraId="7546EC2E" w14:textId="77777777" w:rsidR="002E1F5F" w:rsidRPr="005B7059" w:rsidRDefault="002E1F5F" w:rsidP="002E1F5F">
      <w:r w:rsidRPr="005B7059">
        <w:t xml:space="preserve">Copyright (c) </w:t>
      </w:r>
      <w:r w:rsidR="002117B8" w:rsidRPr="005B7059">
        <w:t xml:space="preserve">2019 </w:t>
      </w:r>
      <w:r w:rsidRPr="005B7059">
        <w:t>IETF Trust and the persons identified as the document authors. All rights reserved.</w:t>
      </w:r>
    </w:p>
    <w:p w14:paraId="3E4F40A9" w14:textId="77777777" w:rsidR="00316AC2" w:rsidRDefault="00316AC2" w:rsidP="00316AC2">
      <w:r w:rsidRPr="005B7059">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14:paraId="1499E54A" w14:textId="77777777" w:rsidR="00557B74" w:rsidRPr="005B7059" w:rsidRDefault="00557B74" w:rsidP="00316AC2"/>
    <w:p w14:paraId="01705603" w14:textId="77777777" w:rsidR="0010357E" w:rsidRPr="005B7059" w:rsidRDefault="0010357E" w:rsidP="00072E31">
      <w:pPr>
        <w:ind w:left="0"/>
      </w:pPr>
      <w:r w:rsidRPr="005B7059">
        <w:lastRenderedPageBreak/>
        <w:t>Abstract</w:t>
      </w:r>
    </w:p>
    <w:p w14:paraId="26D526A5" w14:textId="6EFDFE0E" w:rsidR="003B2E1D" w:rsidRPr="005B7059" w:rsidRDefault="003B2E1D" w:rsidP="00557B74">
      <w:pPr>
        <w:pStyle w:val="RFCH1-noTOCnonum"/>
        <w:ind w:left="432"/>
      </w:pPr>
      <w:r w:rsidRPr="005B7059">
        <w:t>This memo describes the communication protocol for an IRC-style client/server system project for the CS594</w:t>
      </w:r>
      <w:proofErr w:type="gramStart"/>
      <w:r w:rsidRPr="005B7059">
        <w:t>:Internetworking</w:t>
      </w:r>
      <w:proofErr w:type="gramEnd"/>
      <w:r w:rsidRPr="005B7059">
        <w:t xml:space="preserve"> Protocols Course at Portland State University.</w:t>
      </w:r>
    </w:p>
    <w:p w14:paraId="1A3F62E2" w14:textId="1E0AFE94" w:rsidR="006F6F19" w:rsidRPr="005B7059" w:rsidRDefault="006F6F19" w:rsidP="00CC4069">
      <w:pPr>
        <w:pStyle w:val="RFCH1-noTOCnonum"/>
      </w:pPr>
      <w:r w:rsidRPr="005B7059">
        <w:t>Table of Contents</w:t>
      </w:r>
    </w:p>
    <w:p w14:paraId="0CC12A62" w14:textId="77777777" w:rsidR="00147470" w:rsidRPr="005B7059" w:rsidRDefault="00147470">
      <w:pPr>
        <w:pStyle w:val="TOC1"/>
      </w:pPr>
    </w:p>
    <w:bookmarkStart w:id="1" w:name="_GoBack"/>
    <w:bookmarkEnd w:id="1"/>
    <w:p w14:paraId="7CBC7FBB" w14:textId="77777777" w:rsidR="00D153F8" w:rsidRDefault="00581409">
      <w:pPr>
        <w:pStyle w:val="TOC1"/>
        <w:rPr>
          <w:rFonts w:asciiTheme="minorHAnsi" w:eastAsiaTheme="minorEastAsia" w:hAnsiTheme="minorHAnsi" w:cstheme="minorBidi"/>
          <w:sz w:val="22"/>
          <w:szCs w:val="22"/>
        </w:rPr>
      </w:pPr>
      <w:r w:rsidRPr="005B7059">
        <w:fldChar w:fldCharType="begin"/>
      </w:r>
      <w:r w:rsidRPr="005B7059">
        <w:instrText xml:space="preserve"> TOC \o \h \z \u </w:instrText>
      </w:r>
      <w:r w:rsidRPr="005B7059">
        <w:fldChar w:fldCharType="separate"/>
      </w:r>
      <w:hyperlink w:anchor="_Toc11008172" w:history="1">
        <w:r w:rsidR="00D153F8" w:rsidRPr="000C43D1">
          <w:rPr>
            <w:rStyle w:val="Hyperlink"/>
          </w:rPr>
          <w:t>1. Introduction</w:t>
        </w:r>
        <w:r w:rsidR="00D153F8">
          <w:rPr>
            <w:webHidden/>
          </w:rPr>
          <w:tab/>
        </w:r>
        <w:r w:rsidR="00D153F8">
          <w:rPr>
            <w:webHidden/>
          </w:rPr>
          <w:fldChar w:fldCharType="begin"/>
        </w:r>
        <w:r w:rsidR="00D153F8">
          <w:rPr>
            <w:webHidden/>
          </w:rPr>
          <w:instrText xml:space="preserve"> PAGEREF _Toc11008172 \h </w:instrText>
        </w:r>
        <w:r w:rsidR="00D153F8">
          <w:rPr>
            <w:webHidden/>
          </w:rPr>
        </w:r>
        <w:r w:rsidR="00D153F8">
          <w:rPr>
            <w:webHidden/>
          </w:rPr>
          <w:fldChar w:fldCharType="separate"/>
        </w:r>
        <w:r w:rsidR="00E03445">
          <w:rPr>
            <w:webHidden/>
          </w:rPr>
          <w:t>4</w:t>
        </w:r>
        <w:r w:rsidR="00D153F8">
          <w:rPr>
            <w:webHidden/>
          </w:rPr>
          <w:fldChar w:fldCharType="end"/>
        </w:r>
      </w:hyperlink>
    </w:p>
    <w:p w14:paraId="667D1F65" w14:textId="77777777" w:rsidR="00D153F8" w:rsidRDefault="00D153F8">
      <w:pPr>
        <w:pStyle w:val="TOC1"/>
        <w:rPr>
          <w:rFonts w:asciiTheme="minorHAnsi" w:eastAsiaTheme="minorEastAsia" w:hAnsiTheme="minorHAnsi" w:cstheme="minorBidi"/>
          <w:sz w:val="22"/>
          <w:szCs w:val="22"/>
        </w:rPr>
      </w:pPr>
      <w:hyperlink w:anchor="_Toc11008173" w:history="1">
        <w:r w:rsidRPr="000C43D1">
          <w:rPr>
            <w:rStyle w:val="Hyperlink"/>
          </w:rPr>
          <w:t>2. Conventions used in this document</w:t>
        </w:r>
        <w:r>
          <w:rPr>
            <w:webHidden/>
          </w:rPr>
          <w:tab/>
        </w:r>
        <w:r>
          <w:rPr>
            <w:webHidden/>
          </w:rPr>
          <w:fldChar w:fldCharType="begin"/>
        </w:r>
        <w:r>
          <w:rPr>
            <w:webHidden/>
          </w:rPr>
          <w:instrText xml:space="preserve"> PAGEREF _Toc11008173 \h </w:instrText>
        </w:r>
        <w:r>
          <w:rPr>
            <w:webHidden/>
          </w:rPr>
        </w:r>
        <w:r>
          <w:rPr>
            <w:webHidden/>
          </w:rPr>
          <w:fldChar w:fldCharType="separate"/>
        </w:r>
        <w:r w:rsidR="00E03445">
          <w:rPr>
            <w:webHidden/>
          </w:rPr>
          <w:t>4</w:t>
        </w:r>
        <w:r>
          <w:rPr>
            <w:webHidden/>
          </w:rPr>
          <w:fldChar w:fldCharType="end"/>
        </w:r>
      </w:hyperlink>
    </w:p>
    <w:p w14:paraId="692A4646" w14:textId="77777777" w:rsidR="00D153F8" w:rsidRDefault="00D153F8">
      <w:pPr>
        <w:pStyle w:val="TOC1"/>
        <w:rPr>
          <w:rFonts w:asciiTheme="minorHAnsi" w:eastAsiaTheme="minorEastAsia" w:hAnsiTheme="minorHAnsi" w:cstheme="minorBidi"/>
          <w:sz w:val="22"/>
          <w:szCs w:val="22"/>
        </w:rPr>
      </w:pPr>
      <w:hyperlink w:anchor="_Toc11008174" w:history="1">
        <w:r w:rsidRPr="000C43D1">
          <w:rPr>
            <w:rStyle w:val="Hyperlink"/>
          </w:rPr>
          <w:t>3. Basic Information</w:t>
        </w:r>
        <w:r>
          <w:rPr>
            <w:webHidden/>
          </w:rPr>
          <w:tab/>
        </w:r>
        <w:r>
          <w:rPr>
            <w:webHidden/>
          </w:rPr>
          <w:fldChar w:fldCharType="begin"/>
        </w:r>
        <w:r>
          <w:rPr>
            <w:webHidden/>
          </w:rPr>
          <w:instrText xml:space="preserve"> PAGEREF _Toc11008174 \h </w:instrText>
        </w:r>
        <w:r>
          <w:rPr>
            <w:webHidden/>
          </w:rPr>
        </w:r>
        <w:r>
          <w:rPr>
            <w:webHidden/>
          </w:rPr>
          <w:fldChar w:fldCharType="separate"/>
        </w:r>
        <w:r w:rsidR="00E03445">
          <w:rPr>
            <w:webHidden/>
          </w:rPr>
          <w:t>5</w:t>
        </w:r>
        <w:r>
          <w:rPr>
            <w:webHidden/>
          </w:rPr>
          <w:fldChar w:fldCharType="end"/>
        </w:r>
      </w:hyperlink>
    </w:p>
    <w:p w14:paraId="15D6CA71" w14:textId="77777777" w:rsidR="00D153F8" w:rsidRDefault="00D153F8">
      <w:pPr>
        <w:pStyle w:val="TOC1"/>
        <w:rPr>
          <w:rFonts w:asciiTheme="minorHAnsi" w:eastAsiaTheme="minorEastAsia" w:hAnsiTheme="minorHAnsi" w:cstheme="minorBidi"/>
          <w:sz w:val="22"/>
          <w:szCs w:val="22"/>
        </w:rPr>
      </w:pPr>
      <w:hyperlink w:anchor="_Toc11008175" w:history="1">
        <w:r w:rsidRPr="000C43D1">
          <w:rPr>
            <w:rStyle w:val="Hyperlink"/>
          </w:rPr>
          <w:t>4. Message Infrastructure</w:t>
        </w:r>
        <w:r>
          <w:rPr>
            <w:webHidden/>
          </w:rPr>
          <w:tab/>
        </w:r>
        <w:r>
          <w:rPr>
            <w:webHidden/>
          </w:rPr>
          <w:fldChar w:fldCharType="begin"/>
        </w:r>
        <w:r>
          <w:rPr>
            <w:webHidden/>
          </w:rPr>
          <w:instrText xml:space="preserve"> PAGEREF _Toc11008175 \h </w:instrText>
        </w:r>
        <w:r>
          <w:rPr>
            <w:webHidden/>
          </w:rPr>
        </w:r>
        <w:r>
          <w:rPr>
            <w:webHidden/>
          </w:rPr>
          <w:fldChar w:fldCharType="separate"/>
        </w:r>
        <w:r w:rsidR="00E03445">
          <w:rPr>
            <w:webHidden/>
          </w:rPr>
          <w:t>5</w:t>
        </w:r>
        <w:r>
          <w:rPr>
            <w:webHidden/>
          </w:rPr>
          <w:fldChar w:fldCharType="end"/>
        </w:r>
      </w:hyperlink>
    </w:p>
    <w:p w14:paraId="6C2110D0" w14:textId="77777777" w:rsidR="00D153F8" w:rsidRDefault="00D153F8">
      <w:pPr>
        <w:pStyle w:val="TOC2"/>
        <w:rPr>
          <w:rFonts w:asciiTheme="minorHAnsi" w:eastAsiaTheme="minorEastAsia" w:hAnsiTheme="minorHAnsi" w:cstheme="minorBidi"/>
          <w:sz w:val="22"/>
          <w:szCs w:val="22"/>
        </w:rPr>
      </w:pPr>
      <w:hyperlink w:anchor="_Toc11008176" w:history="1">
        <w:r w:rsidRPr="000C43D1">
          <w:rPr>
            <w:rStyle w:val="Hyperlink"/>
          </w:rPr>
          <w:t>4.1. Generic Message Format</w:t>
        </w:r>
        <w:r>
          <w:rPr>
            <w:webHidden/>
          </w:rPr>
          <w:tab/>
        </w:r>
        <w:r>
          <w:rPr>
            <w:webHidden/>
          </w:rPr>
          <w:fldChar w:fldCharType="begin"/>
        </w:r>
        <w:r>
          <w:rPr>
            <w:webHidden/>
          </w:rPr>
          <w:instrText xml:space="preserve"> PAGEREF _Toc11008176 \h </w:instrText>
        </w:r>
        <w:r>
          <w:rPr>
            <w:webHidden/>
          </w:rPr>
        </w:r>
        <w:r>
          <w:rPr>
            <w:webHidden/>
          </w:rPr>
          <w:fldChar w:fldCharType="separate"/>
        </w:r>
        <w:r w:rsidR="00E03445">
          <w:rPr>
            <w:webHidden/>
          </w:rPr>
          <w:t>5</w:t>
        </w:r>
        <w:r>
          <w:rPr>
            <w:webHidden/>
          </w:rPr>
          <w:fldChar w:fldCharType="end"/>
        </w:r>
      </w:hyperlink>
    </w:p>
    <w:p w14:paraId="4B8EEB81" w14:textId="77777777" w:rsidR="00D153F8" w:rsidRDefault="00D153F8">
      <w:pPr>
        <w:pStyle w:val="TOC3"/>
        <w:rPr>
          <w:rFonts w:asciiTheme="minorHAnsi" w:eastAsiaTheme="minorEastAsia" w:hAnsiTheme="minorHAnsi" w:cstheme="minorBidi"/>
          <w:sz w:val="22"/>
          <w:szCs w:val="22"/>
          <w:lang w:eastAsia="en-US"/>
        </w:rPr>
      </w:pPr>
      <w:hyperlink w:anchor="_Toc11008177" w:history="1">
        <w:r w:rsidRPr="000C43D1">
          <w:rPr>
            <w:rStyle w:val="Hyperlink"/>
          </w:rPr>
          <w:t>4.1.1. Field Definitions:</w:t>
        </w:r>
        <w:r>
          <w:rPr>
            <w:webHidden/>
          </w:rPr>
          <w:tab/>
        </w:r>
        <w:r>
          <w:rPr>
            <w:webHidden/>
          </w:rPr>
          <w:fldChar w:fldCharType="begin"/>
        </w:r>
        <w:r>
          <w:rPr>
            <w:webHidden/>
          </w:rPr>
          <w:instrText xml:space="preserve"> PAGEREF _Toc11008177 \h </w:instrText>
        </w:r>
        <w:r>
          <w:rPr>
            <w:webHidden/>
          </w:rPr>
        </w:r>
        <w:r>
          <w:rPr>
            <w:webHidden/>
          </w:rPr>
          <w:fldChar w:fldCharType="separate"/>
        </w:r>
        <w:r w:rsidR="00E03445">
          <w:rPr>
            <w:webHidden/>
          </w:rPr>
          <w:t>5</w:t>
        </w:r>
        <w:r>
          <w:rPr>
            <w:webHidden/>
          </w:rPr>
          <w:fldChar w:fldCharType="end"/>
        </w:r>
      </w:hyperlink>
    </w:p>
    <w:p w14:paraId="44ED9C17" w14:textId="77777777" w:rsidR="00D153F8" w:rsidRDefault="00D153F8">
      <w:pPr>
        <w:pStyle w:val="TOC1"/>
        <w:rPr>
          <w:rFonts w:asciiTheme="minorHAnsi" w:eastAsiaTheme="minorEastAsia" w:hAnsiTheme="minorHAnsi" w:cstheme="minorBidi"/>
          <w:sz w:val="22"/>
          <w:szCs w:val="22"/>
        </w:rPr>
      </w:pPr>
      <w:hyperlink w:anchor="_Toc11008178" w:history="1">
        <w:r w:rsidRPr="000C43D1">
          <w:rPr>
            <w:rStyle w:val="Hyperlink"/>
          </w:rPr>
          <w:t>5. Client Messages</w:t>
        </w:r>
        <w:r>
          <w:rPr>
            <w:webHidden/>
          </w:rPr>
          <w:tab/>
        </w:r>
        <w:r>
          <w:rPr>
            <w:webHidden/>
          </w:rPr>
          <w:fldChar w:fldCharType="begin"/>
        </w:r>
        <w:r>
          <w:rPr>
            <w:webHidden/>
          </w:rPr>
          <w:instrText xml:space="preserve"> PAGEREF _Toc11008178 \h </w:instrText>
        </w:r>
        <w:r>
          <w:rPr>
            <w:webHidden/>
          </w:rPr>
        </w:r>
        <w:r>
          <w:rPr>
            <w:webHidden/>
          </w:rPr>
          <w:fldChar w:fldCharType="separate"/>
        </w:r>
        <w:r w:rsidR="00E03445">
          <w:rPr>
            <w:webHidden/>
          </w:rPr>
          <w:t>5</w:t>
        </w:r>
        <w:r>
          <w:rPr>
            <w:webHidden/>
          </w:rPr>
          <w:fldChar w:fldCharType="end"/>
        </w:r>
      </w:hyperlink>
    </w:p>
    <w:p w14:paraId="6A89EB3B" w14:textId="77777777" w:rsidR="00D153F8" w:rsidRDefault="00D153F8">
      <w:pPr>
        <w:pStyle w:val="TOC2"/>
        <w:rPr>
          <w:rFonts w:asciiTheme="minorHAnsi" w:eastAsiaTheme="minorEastAsia" w:hAnsiTheme="minorHAnsi" w:cstheme="minorBidi"/>
          <w:sz w:val="22"/>
          <w:szCs w:val="22"/>
        </w:rPr>
      </w:pPr>
      <w:hyperlink w:anchor="_Toc11008179" w:history="1">
        <w:r w:rsidRPr="000C43D1">
          <w:rPr>
            <w:rStyle w:val="Hyperlink"/>
          </w:rPr>
          <w:t>5.1. First message sent to the server</w:t>
        </w:r>
        <w:r>
          <w:rPr>
            <w:webHidden/>
          </w:rPr>
          <w:tab/>
        </w:r>
        <w:r>
          <w:rPr>
            <w:webHidden/>
          </w:rPr>
          <w:fldChar w:fldCharType="begin"/>
        </w:r>
        <w:r>
          <w:rPr>
            <w:webHidden/>
          </w:rPr>
          <w:instrText xml:space="preserve"> PAGEREF _Toc11008179 \h </w:instrText>
        </w:r>
        <w:r>
          <w:rPr>
            <w:webHidden/>
          </w:rPr>
        </w:r>
        <w:r>
          <w:rPr>
            <w:webHidden/>
          </w:rPr>
          <w:fldChar w:fldCharType="separate"/>
        </w:r>
        <w:r w:rsidR="00E03445">
          <w:rPr>
            <w:webHidden/>
          </w:rPr>
          <w:t>5</w:t>
        </w:r>
        <w:r>
          <w:rPr>
            <w:webHidden/>
          </w:rPr>
          <w:fldChar w:fldCharType="end"/>
        </w:r>
      </w:hyperlink>
    </w:p>
    <w:p w14:paraId="48121E36" w14:textId="77777777" w:rsidR="00D153F8" w:rsidRDefault="00D153F8">
      <w:pPr>
        <w:pStyle w:val="TOC3"/>
        <w:rPr>
          <w:rFonts w:asciiTheme="minorHAnsi" w:eastAsiaTheme="minorEastAsia" w:hAnsiTheme="minorHAnsi" w:cstheme="minorBidi"/>
          <w:sz w:val="22"/>
          <w:szCs w:val="22"/>
          <w:lang w:eastAsia="en-US"/>
        </w:rPr>
      </w:pPr>
      <w:hyperlink w:anchor="_Toc11008180" w:history="1">
        <w:r w:rsidRPr="000C43D1">
          <w:rPr>
            <w:rStyle w:val="Hyperlink"/>
          </w:rPr>
          <w:t>5.1.1. Usage</w:t>
        </w:r>
        <w:r>
          <w:rPr>
            <w:webHidden/>
          </w:rPr>
          <w:tab/>
        </w:r>
        <w:r>
          <w:rPr>
            <w:webHidden/>
          </w:rPr>
          <w:fldChar w:fldCharType="begin"/>
        </w:r>
        <w:r>
          <w:rPr>
            <w:webHidden/>
          </w:rPr>
          <w:instrText xml:space="preserve"> PAGEREF _Toc11008180 \h </w:instrText>
        </w:r>
        <w:r>
          <w:rPr>
            <w:webHidden/>
          </w:rPr>
        </w:r>
        <w:r>
          <w:rPr>
            <w:webHidden/>
          </w:rPr>
          <w:fldChar w:fldCharType="separate"/>
        </w:r>
        <w:r w:rsidR="00E03445">
          <w:rPr>
            <w:webHidden/>
          </w:rPr>
          <w:t>6</w:t>
        </w:r>
        <w:r>
          <w:rPr>
            <w:webHidden/>
          </w:rPr>
          <w:fldChar w:fldCharType="end"/>
        </w:r>
      </w:hyperlink>
    </w:p>
    <w:p w14:paraId="7A1DC70B" w14:textId="77777777" w:rsidR="00D153F8" w:rsidRDefault="00D153F8">
      <w:pPr>
        <w:pStyle w:val="TOC3"/>
        <w:rPr>
          <w:rFonts w:asciiTheme="minorHAnsi" w:eastAsiaTheme="minorEastAsia" w:hAnsiTheme="minorHAnsi" w:cstheme="minorBidi"/>
          <w:sz w:val="22"/>
          <w:szCs w:val="22"/>
          <w:lang w:eastAsia="en-US"/>
        </w:rPr>
      </w:pPr>
      <w:hyperlink w:anchor="_Toc11008181" w:history="1">
        <w:r w:rsidRPr="000C43D1">
          <w:rPr>
            <w:rStyle w:val="Hyperlink"/>
          </w:rPr>
          <w:t>5.1.2. Field definitions</w:t>
        </w:r>
        <w:r>
          <w:rPr>
            <w:webHidden/>
          </w:rPr>
          <w:tab/>
        </w:r>
        <w:r>
          <w:rPr>
            <w:webHidden/>
          </w:rPr>
          <w:fldChar w:fldCharType="begin"/>
        </w:r>
        <w:r>
          <w:rPr>
            <w:webHidden/>
          </w:rPr>
          <w:instrText xml:space="preserve"> PAGEREF _Toc11008181 \h </w:instrText>
        </w:r>
        <w:r>
          <w:rPr>
            <w:webHidden/>
          </w:rPr>
        </w:r>
        <w:r>
          <w:rPr>
            <w:webHidden/>
          </w:rPr>
          <w:fldChar w:fldCharType="separate"/>
        </w:r>
        <w:r w:rsidR="00E03445">
          <w:rPr>
            <w:webHidden/>
          </w:rPr>
          <w:t>6</w:t>
        </w:r>
        <w:r>
          <w:rPr>
            <w:webHidden/>
          </w:rPr>
          <w:fldChar w:fldCharType="end"/>
        </w:r>
      </w:hyperlink>
    </w:p>
    <w:p w14:paraId="6369F17F" w14:textId="77777777" w:rsidR="00D153F8" w:rsidRDefault="00D153F8">
      <w:pPr>
        <w:pStyle w:val="TOC2"/>
        <w:rPr>
          <w:rFonts w:asciiTheme="minorHAnsi" w:eastAsiaTheme="minorEastAsia" w:hAnsiTheme="minorHAnsi" w:cstheme="minorBidi"/>
          <w:sz w:val="22"/>
          <w:szCs w:val="22"/>
        </w:rPr>
      </w:pPr>
      <w:hyperlink w:anchor="_Toc11008182" w:history="1">
        <w:r w:rsidRPr="000C43D1">
          <w:rPr>
            <w:rStyle w:val="Hyperlink"/>
          </w:rPr>
          <w:t>5.2. Creating Rooms</w:t>
        </w:r>
        <w:r>
          <w:rPr>
            <w:webHidden/>
          </w:rPr>
          <w:tab/>
        </w:r>
        <w:r>
          <w:rPr>
            <w:webHidden/>
          </w:rPr>
          <w:fldChar w:fldCharType="begin"/>
        </w:r>
        <w:r>
          <w:rPr>
            <w:webHidden/>
          </w:rPr>
          <w:instrText xml:space="preserve"> PAGEREF _Toc11008182 \h </w:instrText>
        </w:r>
        <w:r>
          <w:rPr>
            <w:webHidden/>
          </w:rPr>
        </w:r>
        <w:r>
          <w:rPr>
            <w:webHidden/>
          </w:rPr>
          <w:fldChar w:fldCharType="separate"/>
        </w:r>
        <w:r w:rsidR="00E03445">
          <w:rPr>
            <w:webHidden/>
          </w:rPr>
          <w:t>6</w:t>
        </w:r>
        <w:r>
          <w:rPr>
            <w:webHidden/>
          </w:rPr>
          <w:fldChar w:fldCharType="end"/>
        </w:r>
      </w:hyperlink>
    </w:p>
    <w:p w14:paraId="726282C1" w14:textId="77777777" w:rsidR="00D153F8" w:rsidRDefault="00D153F8">
      <w:pPr>
        <w:pStyle w:val="TOC3"/>
        <w:rPr>
          <w:rFonts w:asciiTheme="minorHAnsi" w:eastAsiaTheme="minorEastAsia" w:hAnsiTheme="minorHAnsi" w:cstheme="minorBidi"/>
          <w:sz w:val="22"/>
          <w:szCs w:val="22"/>
          <w:lang w:eastAsia="en-US"/>
        </w:rPr>
      </w:pPr>
      <w:hyperlink w:anchor="_Toc11008183" w:history="1">
        <w:r w:rsidRPr="000C43D1">
          <w:rPr>
            <w:rStyle w:val="Hyperlink"/>
          </w:rPr>
          <w:t>5.2.1. Usage</w:t>
        </w:r>
        <w:r>
          <w:rPr>
            <w:webHidden/>
          </w:rPr>
          <w:tab/>
        </w:r>
        <w:r>
          <w:rPr>
            <w:webHidden/>
          </w:rPr>
          <w:fldChar w:fldCharType="begin"/>
        </w:r>
        <w:r>
          <w:rPr>
            <w:webHidden/>
          </w:rPr>
          <w:instrText xml:space="preserve"> PAGEREF _Toc11008183 \h </w:instrText>
        </w:r>
        <w:r>
          <w:rPr>
            <w:webHidden/>
          </w:rPr>
        </w:r>
        <w:r>
          <w:rPr>
            <w:webHidden/>
          </w:rPr>
          <w:fldChar w:fldCharType="separate"/>
        </w:r>
        <w:r w:rsidR="00E03445">
          <w:rPr>
            <w:webHidden/>
          </w:rPr>
          <w:t>6</w:t>
        </w:r>
        <w:r>
          <w:rPr>
            <w:webHidden/>
          </w:rPr>
          <w:fldChar w:fldCharType="end"/>
        </w:r>
      </w:hyperlink>
    </w:p>
    <w:p w14:paraId="483F1C5A" w14:textId="77777777" w:rsidR="00D153F8" w:rsidRDefault="00D153F8">
      <w:pPr>
        <w:pStyle w:val="TOC3"/>
        <w:rPr>
          <w:rFonts w:asciiTheme="minorHAnsi" w:eastAsiaTheme="minorEastAsia" w:hAnsiTheme="minorHAnsi" w:cstheme="minorBidi"/>
          <w:sz w:val="22"/>
          <w:szCs w:val="22"/>
          <w:lang w:eastAsia="en-US"/>
        </w:rPr>
      </w:pPr>
      <w:hyperlink w:anchor="_Toc11008184" w:history="1">
        <w:r w:rsidRPr="000C43D1">
          <w:rPr>
            <w:rStyle w:val="Hyperlink"/>
          </w:rPr>
          <w:t>5.2.2. Field Definitions</w:t>
        </w:r>
        <w:r>
          <w:rPr>
            <w:webHidden/>
          </w:rPr>
          <w:tab/>
        </w:r>
        <w:r>
          <w:rPr>
            <w:webHidden/>
          </w:rPr>
          <w:fldChar w:fldCharType="begin"/>
        </w:r>
        <w:r>
          <w:rPr>
            <w:webHidden/>
          </w:rPr>
          <w:instrText xml:space="preserve"> PAGEREF _Toc11008184 \h </w:instrText>
        </w:r>
        <w:r>
          <w:rPr>
            <w:webHidden/>
          </w:rPr>
        </w:r>
        <w:r>
          <w:rPr>
            <w:webHidden/>
          </w:rPr>
          <w:fldChar w:fldCharType="separate"/>
        </w:r>
        <w:r w:rsidR="00E03445">
          <w:rPr>
            <w:webHidden/>
          </w:rPr>
          <w:t>6</w:t>
        </w:r>
        <w:r>
          <w:rPr>
            <w:webHidden/>
          </w:rPr>
          <w:fldChar w:fldCharType="end"/>
        </w:r>
      </w:hyperlink>
    </w:p>
    <w:p w14:paraId="382F7473" w14:textId="77777777" w:rsidR="00D153F8" w:rsidRDefault="00D153F8">
      <w:pPr>
        <w:pStyle w:val="TOC2"/>
        <w:rPr>
          <w:rFonts w:asciiTheme="minorHAnsi" w:eastAsiaTheme="minorEastAsia" w:hAnsiTheme="minorHAnsi" w:cstheme="minorBidi"/>
          <w:sz w:val="22"/>
          <w:szCs w:val="22"/>
        </w:rPr>
      </w:pPr>
      <w:hyperlink w:anchor="_Toc11008185" w:history="1">
        <w:r w:rsidRPr="000C43D1">
          <w:rPr>
            <w:rStyle w:val="Hyperlink"/>
          </w:rPr>
          <w:t>5.3. Listing Rooms</w:t>
        </w:r>
        <w:r>
          <w:rPr>
            <w:webHidden/>
          </w:rPr>
          <w:tab/>
        </w:r>
        <w:r>
          <w:rPr>
            <w:webHidden/>
          </w:rPr>
          <w:fldChar w:fldCharType="begin"/>
        </w:r>
        <w:r>
          <w:rPr>
            <w:webHidden/>
          </w:rPr>
          <w:instrText xml:space="preserve"> PAGEREF _Toc11008185 \h </w:instrText>
        </w:r>
        <w:r>
          <w:rPr>
            <w:webHidden/>
          </w:rPr>
        </w:r>
        <w:r>
          <w:rPr>
            <w:webHidden/>
          </w:rPr>
          <w:fldChar w:fldCharType="separate"/>
        </w:r>
        <w:r w:rsidR="00E03445">
          <w:rPr>
            <w:webHidden/>
          </w:rPr>
          <w:t>6</w:t>
        </w:r>
        <w:r>
          <w:rPr>
            <w:webHidden/>
          </w:rPr>
          <w:fldChar w:fldCharType="end"/>
        </w:r>
      </w:hyperlink>
    </w:p>
    <w:p w14:paraId="0F932BC2" w14:textId="77777777" w:rsidR="00D153F8" w:rsidRDefault="00D153F8">
      <w:pPr>
        <w:pStyle w:val="TOC3"/>
        <w:rPr>
          <w:rFonts w:asciiTheme="minorHAnsi" w:eastAsiaTheme="minorEastAsia" w:hAnsiTheme="minorHAnsi" w:cstheme="minorBidi"/>
          <w:sz w:val="22"/>
          <w:szCs w:val="22"/>
          <w:lang w:eastAsia="en-US"/>
        </w:rPr>
      </w:pPr>
      <w:hyperlink w:anchor="_Toc11008186" w:history="1">
        <w:r w:rsidRPr="000C43D1">
          <w:rPr>
            <w:rStyle w:val="Hyperlink"/>
          </w:rPr>
          <w:t>5.3.1. Usage</w:t>
        </w:r>
        <w:r>
          <w:rPr>
            <w:webHidden/>
          </w:rPr>
          <w:tab/>
        </w:r>
        <w:r>
          <w:rPr>
            <w:webHidden/>
          </w:rPr>
          <w:fldChar w:fldCharType="begin"/>
        </w:r>
        <w:r>
          <w:rPr>
            <w:webHidden/>
          </w:rPr>
          <w:instrText xml:space="preserve"> PAGEREF _Toc11008186 \h </w:instrText>
        </w:r>
        <w:r>
          <w:rPr>
            <w:webHidden/>
          </w:rPr>
        </w:r>
        <w:r>
          <w:rPr>
            <w:webHidden/>
          </w:rPr>
          <w:fldChar w:fldCharType="separate"/>
        </w:r>
        <w:r w:rsidR="00E03445">
          <w:rPr>
            <w:webHidden/>
          </w:rPr>
          <w:t>6</w:t>
        </w:r>
        <w:r>
          <w:rPr>
            <w:webHidden/>
          </w:rPr>
          <w:fldChar w:fldCharType="end"/>
        </w:r>
      </w:hyperlink>
    </w:p>
    <w:p w14:paraId="1C026C00" w14:textId="77777777" w:rsidR="00D153F8" w:rsidRDefault="00D153F8">
      <w:pPr>
        <w:pStyle w:val="TOC3"/>
        <w:rPr>
          <w:rFonts w:asciiTheme="minorHAnsi" w:eastAsiaTheme="minorEastAsia" w:hAnsiTheme="minorHAnsi" w:cstheme="minorBidi"/>
          <w:sz w:val="22"/>
          <w:szCs w:val="22"/>
          <w:lang w:eastAsia="en-US"/>
        </w:rPr>
      </w:pPr>
      <w:hyperlink w:anchor="_Toc11008187" w:history="1">
        <w:r w:rsidRPr="000C43D1">
          <w:rPr>
            <w:rStyle w:val="Hyperlink"/>
          </w:rPr>
          <w:t>5.3.2. Field Definitions</w:t>
        </w:r>
        <w:r>
          <w:rPr>
            <w:webHidden/>
          </w:rPr>
          <w:tab/>
        </w:r>
        <w:r>
          <w:rPr>
            <w:webHidden/>
          </w:rPr>
          <w:fldChar w:fldCharType="begin"/>
        </w:r>
        <w:r>
          <w:rPr>
            <w:webHidden/>
          </w:rPr>
          <w:instrText xml:space="preserve"> PAGEREF _Toc11008187 \h </w:instrText>
        </w:r>
        <w:r>
          <w:rPr>
            <w:webHidden/>
          </w:rPr>
        </w:r>
        <w:r>
          <w:rPr>
            <w:webHidden/>
          </w:rPr>
          <w:fldChar w:fldCharType="separate"/>
        </w:r>
        <w:r w:rsidR="00E03445">
          <w:rPr>
            <w:webHidden/>
          </w:rPr>
          <w:t>7</w:t>
        </w:r>
        <w:r>
          <w:rPr>
            <w:webHidden/>
          </w:rPr>
          <w:fldChar w:fldCharType="end"/>
        </w:r>
      </w:hyperlink>
    </w:p>
    <w:p w14:paraId="23F5EA28" w14:textId="77777777" w:rsidR="00D153F8" w:rsidRDefault="00D153F8">
      <w:pPr>
        <w:pStyle w:val="TOC2"/>
        <w:rPr>
          <w:rFonts w:asciiTheme="minorHAnsi" w:eastAsiaTheme="minorEastAsia" w:hAnsiTheme="minorHAnsi" w:cstheme="minorBidi"/>
          <w:sz w:val="22"/>
          <w:szCs w:val="22"/>
        </w:rPr>
      </w:pPr>
      <w:hyperlink w:anchor="_Toc11008188" w:history="1">
        <w:r w:rsidRPr="000C43D1">
          <w:rPr>
            <w:rStyle w:val="Hyperlink"/>
          </w:rPr>
          <w:t>5.4. Joining Rooms</w:t>
        </w:r>
        <w:r>
          <w:rPr>
            <w:webHidden/>
          </w:rPr>
          <w:tab/>
        </w:r>
        <w:r>
          <w:rPr>
            <w:webHidden/>
          </w:rPr>
          <w:fldChar w:fldCharType="begin"/>
        </w:r>
        <w:r>
          <w:rPr>
            <w:webHidden/>
          </w:rPr>
          <w:instrText xml:space="preserve"> PAGEREF _Toc11008188 \h </w:instrText>
        </w:r>
        <w:r>
          <w:rPr>
            <w:webHidden/>
          </w:rPr>
        </w:r>
        <w:r>
          <w:rPr>
            <w:webHidden/>
          </w:rPr>
          <w:fldChar w:fldCharType="separate"/>
        </w:r>
        <w:r w:rsidR="00E03445">
          <w:rPr>
            <w:webHidden/>
          </w:rPr>
          <w:t>7</w:t>
        </w:r>
        <w:r>
          <w:rPr>
            <w:webHidden/>
          </w:rPr>
          <w:fldChar w:fldCharType="end"/>
        </w:r>
      </w:hyperlink>
    </w:p>
    <w:p w14:paraId="2C24D62D" w14:textId="77777777" w:rsidR="00D153F8" w:rsidRDefault="00D153F8">
      <w:pPr>
        <w:pStyle w:val="TOC3"/>
        <w:rPr>
          <w:rFonts w:asciiTheme="minorHAnsi" w:eastAsiaTheme="minorEastAsia" w:hAnsiTheme="minorHAnsi" w:cstheme="minorBidi"/>
          <w:sz w:val="22"/>
          <w:szCs w:val="22"/>
          <w:lang w:eastAsia="en-US"/>
        </w:rPr>
      </w:pPr>
      <w:hyperlink w:anchor="_Toc11008189" w:history="1">
        <w:r w:rsidRPr="000C43D1">
          <w:rPr>
            <w:rStyle w:val="Hyperlink"/>
          </w:rPr>
          <w:t>5.4.1. Usage</w:t>
        </w:r>
        <w:r>
          <w:rPr>
            <w:webHidden/>
          </w:rPr>
          <w:tab/>
        </w:r>
        <w:r>
          <w:rPr>
            <w:webHidden/>
          </w:rPr>
          <w:fldChar w:fldCharType="begin"/>
        </w:r>
        <w:r>
          <w:rPr>
            <w:webHidden/>
          </w:rPr>
          <w:instrText xml:space="preserve"> PAGEREF _Toc11008189 \h </w:instrText>
        </w:r>
        <w:r>
          <w:rPr>
            <w:webHidden/>
          </w:rPr>
        </w:r>
        <w:r>
          <w:rPr>
            <w:webHidden/>
          </w:rPr>
          <w:fldChar w:fldCharType="separate"/>
        </w:r>
        <w:r w:rsidR="00E03445">
          <w:rPr>
            <w:webHidden/>
          </w:rPr>
          <w:t>7</w:t>
        </w:r>
        <w:r>
          <w:rPr>
            <w:webHidden/>
          </w:rPr>
          <w:fldChar w:fldCharType="end"/>
        </w:r>
      </w:hyperlink>
    </w:p>
    <w:p w14:paraId="1C39476E" w14:textId="77777777" w:rsidR="00D153F8" w:rsidRDefault="00D153F8">
      <w:pPr>
        <w:pStyle w:val="TOC3"/>
        <w:rPr>
          <w:rFonts w:asciiTheme="minorHAnsi" w:eastAsiaTheme="minorEastAsia" w:hAnsiTheme="minorHAnsi" w:cstheme="minorBidi"/>
          <w:sz w:val="22"/>
          <w:szCs w:val="22"/>
          <w:lang w:eastAsia="en-US"/>
        </w:rPr>
      </w:pPr>
      <w:hyperlink w:anchor="_Toc11008190" w:history="1">
        <w:r w:rsidRPr="000C43D1">
          <w:rPr>
            <w:rStyle w:val="Hyperlink"/>
          </w:rPr>
          <w:t>5.4.2. Field Definitions</w:t>
        </w:r>
        <w:r>
          <w:rPr>
            <w:webHidden/>
          </w:rPr>
          <w:tab/>
        </w:r>
        <w:r>
          <w:rPr>
            <w:webHidden/>
          </w:rPr>
          <w:fldChar w:fldCharType="begin"/>
        </w:r>
        <w:r>
          <w:rPr>
            <w:webHidden/>
          </w:rPr>
          <w:instrText xml:space="preserve"> PAGEREF _Toc11008190 \h </w:instrText>
        </w:r>
        <w:r>
          <w:rPr>
            <w:webHidden/>
          </w:rPr>
        </w:r>
        <w:r>
          <w:rPr>
            <w:webHidden/>
          </w:rPr>
          <w:fldChar w:fldCharType="separate"/>
        </w:r>
        <w:r w:rsidR="00E03445">
          <w:rPr>
            <w:webHidden/>
          </w:rPr>
          <w:t>7</w:t>
        </w:r>
        <w:r>
          <w:rPr>
            <w:webHidden/>
          </w:rPr>
          <w:fldChar w:fldCharType="end"/>
        </w:r>
      </w:hyperlink>
    </w:p>
    <w:p w14:paraId="5C75FA96" w14:textId="77777777" w:rsidR="00D153F8" w:rsidRDefault="00D153F8">
      <w:pPr>
        <w:pStyle w:val="TOC2"/>
        <w:rPr>
          <w:rFonts w:asciiTheme="minorHAnsi" w:eastAsiaTheme="minorEastAsia" w:hAnsiTheme="minorHAnsi" w:cstheme="minorBidi"/>
          <w:sz w:val="22"/>
          <w:szCs w:val="22"/>
        </w:rPr>
      </w:pPr>
      <w:hyperlink w:anchor="_Toc11008191" w:history="1">
        <w:r w:rsidRPr="000C43D1">
          <w:rPr>
            <w:rStyle w:val="Hyperlink"/>
          </w:rPr>
          <w:t>5.5. Leave Rooms</w:t>
        </w:r>
        <w:r>
          <w:rPr>
            <w:webHidden/>
          </w:rPr>
          <w:tab/>
        </w:r>
        <w:r>
          <w:rPr>
            <w:webHidden/>
          </w:rPr>
          <w:fldChar w:fldCharType="begin"/>
        </w:r>
        <w:r>
          <w:rPr>
            <w:webHidden/>
          </w:rPr>
          <w:instrText xml:space="preserve"> PAGEREF _Toc11008191 \h </w:instrText>
        </w:r>
        <w:r>
          <w:rPr>
            <w:webHidden/>
          </w:rPr>
        </w:r>
        <w:r>
          <w:rPr>
            <w:webHidden/>
          </w:rPr>
          <w:fldChar w:fldCharType="separate"/>
        </w:r>
        <w:r w:rsidR="00E03445">
          <w:rPr>
            <w:webHidden/>
          </w:rPr>
          <w:t>7</w:t>
        </w:r>
        <w:r>
          <w:rPr>
            <w:webHidden/>
          </w:rPr>
          <w:fldChar w:fldCharType="end"/>
        </w:r>
      </w:hyperlink>
    </w:p>
    <w:p w14:paraId="351B2C1A" w14:textId="77777777" w:rsidR="00D153F8" w:rsidRDefault="00D153F8">
      <w:pPr>
        <w:pStyle w:val="TOC3"/>
        <w:rPr>
          <w:rFonts w:asciiTheme="minorHAnsi" w:eastAsiaTheme="minorEastAsia" w:hAnsiTheme="minorHAnsi" w:cstheme="minorBidi"/>
          <w:sz w:val="22"/>
          <w:szCs w:val="22"/>
          <w:lang w:eastAsia="en-US"/>
        </w:rPr>
      </w:pPr>
      <w:hyperlink w:anchor="_Toc11008192" w:history="1">
        <w:r w:rsidRPr="000C43D1">
          <w:rPr>
            <w:rStyle w:val="Hyperlink"/>
          </w:rPr>
          <w:t>5.5.1. Usage</w:t>
        </w:r>
        <w:r>
          <w:rPr>
            <w:webHidden/>
          </w:rPr>
          <w:tab/>
        </w:r>
        <w:r>
          <w:rPr>
            <w:webHidden/>
          </w:rPr>
          <w:fldChar w:fldCharType="begin"/>
        </w:r>
        <w:r>
          <w:rPr>
            <w:webHidden/>
          </w:rPr>
          <w:instrText xml:space="preserve"> PAGEREF _Toc11008192 \h </w:instrText>
        </w:r>
        <w:r>
          <w:rPr>
            <w:webHidden/>
          </w:rPr>
        </w:r>
        <w:r>
          <w:rPr>
            <w:webHidden/>
          </w:rPr>
          <w:fldChar w:fldCharType="separate"/>
        </w:r>
        <w:r w:rsidR="00E03445">
          <w:rPr>
            <w:webHidden/>
          </w:rPr>
          <w:t>7</w:t>
        </w:r>
        <w:r>
          <w:rPr>
            <w:webHidden/>
          </w:rPr>
          <w:fldChar w:fldCharType="end"/>
        </w:r>
      </w:hyperlink>
    </w:p>
    <w:p w14:paraId="6E77B297" w14:textId="77777777" w:rsidR="00D153F8" w:rsidRDefault="00D153F8">
      <w:pPr>
        <w:pStyle w:val="TOC3"/>
        <w:rPr>
          <w:rFonts w:asciiTheme="minorHAnsi" w:eastAsiaTheme="minorEastAsia" w:hAnsiTheme="minorHAnsi" w:cstheme="minorBidi"/>
          <w:sz w:val="22"/>
          <w:szCs w:val="22"/>
          <w:lang w:eastAsia="en-US"/>
        </w:rPr>
      </w:pPr>
      <w:hyperlink w:anchor="_Toc11008193" w:history="1">
        <w:r w:rsidRPr="000C43D1">
          <w:rPr>
            <w:rStyle w:val="Hyperlink"/>
          </w:rPr>
          <w:t>5.5.2. Field Definitions</w:t>
        </w:r>
        <w:r>
          <w:rPr>
            <w:webHidden/>
          </w:rPr>
          <w:tab/>
        </w:r>
        <w:r>
          <w:rPr>
            <w:webHidden/>
          </w:rPr>
          <w:fldChar w:fldCharType="begin"/>
        </w:r>
        <w:r>
          <w:rPr>
            <w:webHidden/>
          </w:rPr>
          <w:instrText xml:space="preserve"> PAGEREF _Toc11008193 \h </w:instrText>
        </w:r>
        <w:r>
          <w:rPr>
            <w:webHidden/>
          </w:rPr>
        </w:r>
        <w:r>
          <w:rPr>
            <w:webHidden/>
          </w:rPr>
          <w:fldChar w:fldCharType="separate"/>
        </w:r>
        <w:r w:rsidR="00E03445">
          <w:rPr>
            <w:webHidden/>
          </w:rPr>
          <w:t>7</w:t>
        </w:r>
        <w:r>
          <w:rPr>
            <w:webHidden/>
          </w:rPr>
          <w:fldChar w:fldCharType="end"/>
        </w:r>
      </w:hyperlink>
    </w:p>
    <w:p w14:paraId="010B4033" w14:textId="77777777" w:rsidR="00D153F8" w:rsidRDefault="00D153F8">
      <w:pPr>
        <w:pStyle w:val="TOC2"/>
        <w:rPr>
          <w:rFonts w:asciiTheme="minorHAnsi" w:eastAsiaTheme="minorEastAsia" w:hAnsiTheme="minorHAnsi" w:cstheme="minorBidi"/>
          <w:sz w:val="22"/>
          <w:szCs w:val="22"/>
        </w:rPr>
      </w:pPr>
      <w:hyperlink w:anchor="_Toc11008194" w:history="1">
        <w:r w:rsidRPr="000C43D1">
          <w:rPr>
            <w:rStyle w:val="Hyperlink"/>
          </w:rPr>
          <w:t>5.6. Member List</w:t>
        </w:r>
        <w:r>
          <w:rPr>
            <w:webHidden/>
          </w:rPr>
          <w:tab/>
        </w:r>
        <w:r>
          <w:rPr>
            <w:webHidden/>
          </w:rPr>
          <w:fldChar w:fldCharType="begin"/>
        </w:r>
        <w:r>
          <w:rPr>
            <w:webHidden/>
          </w:rPr>
          <w:instrText xml:space="preserve"> PAGEREF _Toc11008194 \h </w:instrText>
        </w:r>
        <w:r>
          <w:rPr>
            <w:webHidden/>
          </w:rPr>
        </w:r>
        <w:r>
          <w:rPr>
            <w:webHidden/>
          </w:rPr>
          <w:fldChar w:fldCharType="separate"/>
        </w:r>
        <w:r w:rsidR="00E03445">
          <w:rPr>
            <w:webHidden/>
          </w:rPr>
          <w:t>8</w:t>
        </w:r>
        <w:r>
          <w:rPr>
            <w:webHidden/>
          </w:rPr>
          <w:fldChar w:fldCharType="end"/>
        </w:r>
      </w:hyperlink>
    </w:p>
    <w:p w14:paraId="27AA8306" w14:textId="77777777" w:rsidR="00D153F8" w:rsidRDefault="00D153F8">
      <w:pPr>
        <w:pStyle w:val="TOC3"/>
        <w:rPr>
          <w:rFonts w:asciiTheme="minorHAnsi" w:eastAsiaTheme="minorEastAsia" w:hAnsiTheme="minorHAnsi" w:cstheme="minorBidi"/>
          <w:sz w:val="22"/>
          <w:szCs w:val="22"/>
          <w:lang w:eastAsia="en-US"/>
        </w:rPr>
      </w:pPr>
      <w:hyperlink w:anchor="_Toc11008195" w:history="1">
        <w:r w:rsidRPr="000C43D1">
          <w:rPr>
            <w:rStyle w:val="Hyperlink"/>
          </w:rPr>
          <w:t>5.6.1. Usage</w:t>
        </w:r>
        <w:r>
          <w:rPr>
            <w:webHidden/>
          </w:rPr>
          <w:tab/>
        </w:r>
        <w:r>
          <w:rPr>
            <w:webHidden/>
          </w:rPr>
          <w:fldChar w:fldCharType="begin"/>
        </w:r>
        <w:r>
          <w:rPr>
            <w:webHidden/>
          </w:rPr>
          <w:instrText xml:space="preserve"> PAGEREF _Toc11008195 \h </w:instrText>
        </w:r>
        <w:r>
          <w:rPr>
            <w:webHidden/>
          </w:rPr>
        </w:r>
        <w:r>
          <w:rPr>
            <w:webHidden/>
          </w:rPr>
          <w:fldChar w:fldCharType="separate"/>
        </w:r>
        <w:r w:rsidR="00E03445">
          <w:rPr>
            <w:webHidden/>
          </w:rPr>
          <w:t>8</w:t>
        </w:r>
        <w:r>
          <w:rPr>
            <w:webHidden/>
          </w:rPr>
          <w:fldChar w:fldCharType="end"/>
        </w:r>
      </w:hyperlink>
    </w:p>
    <w:p w14:paraId="5371543F" w14:textId="77777777" w:rsidR="00D153F8" w:rsidRDefault="00D153F8">
      <w:pPr>
        <w:pStyle w:val="TOC3"/>
        <w:rPr>
          <w:rFonts w:asciiTheme="minorHAnsi" w:eastAsiaTheme="minorEastAsia" w:hAnsiTheme="minorHAnsi" w:cstheme="minorBidi"/>
          <w:sz w:val="22"/>
          <w:szCs w:val="22"/>
          <w:lang w:eastAsia="en-US"/>
        </w:rPr>
      </w:pPr>
      <w:hyperlink w:anchor="_Toc11008196" w:history="1">
        <w:r w:rsidRPr="000C43D1">
          <w:rPr>
            <w:rStyle w:val="Hyperlink"/>
          </w:rPr>
          <w:t>5.6.2. Field Definitions</w:t>
        </w:r>
        <w:r>
          <w:rPr>
            <w:webHidden/>
          </w:rPr>
          <w:tab/>
        </w:r>
        <w:r>
          <w:rPr>
            <w:webHidden/>
          </w:rPr>
          <w:fldChar w:fldCharType="begin"/>
        </w:r>
        <w:r>
          <w:rPr>
            <w:webHidden/>
          </w:rPr>
          <w:instrText xml:space="preserve"> PAGEREF _Toc11008196 \h </w:instrText>
        </w:r>
        <w:r>
          <w:rPr>
            <w:webHidden/>
          </w:rPr>
        </w:r>
        <w:r>
          <w:rPr>
            <w:webHidden/>
          </w:rPr>
          <w:fldChar w:fldCharType="separate"/>
        </w:r>
        <w:r w:rsidR="00E03445">
          <w:rPr>
            <w:webHidden/>
          </w:rPr>
          <w:t>8</w:t>
        </w:r>
        <w:r>
          <w:rPr>
            <w:webHidden/>
          </w:rPr>
          <w:fldChar w:fldCharType="end"/>
        </w:r>
      </w:hyperlink>
    </w:p>
    <w:p w14:paraId="3DB9DCC6" w14:textId="77777777" w:rsidR="00D153F8" w:rsidRDefault="00D153F8">
      <w:pPr>
        <w:pStyle w:val="TOC2"/>
        <w:rPr>
          <w:rFonts w:asciiTheme="minorHAnsi" w:eastAsiaTheme="minorEastAsia" w:hAnsiTheme="minorHAnsi" w:cstheme="minorBidi"/>
          <w:sz w:val="22"/>
          <w:szCs w:val="22"/>
        </w:rPr>
      </w:pPr>
      <w:hyperlink w:anchor="_Toc11008197" w:history="1">
        <w:r w:rsidRPr="000C43D1">
          <w:rPr>
            <w:rStyle w:val="Hyperlink"/>
          </w:rPr>
          <w:t>5.7. Select Room Private Messaging</w:t>
        </w:r>
        <w:r>
          <w:rPr>
            <w:webHidden/>
          </w:rPr>
          <w:tab/>
        </w:r>
        <w:r>
          <w:rPr>
            <w:webHidden/>
          </w:rPr>
          <w:fldChar w:fldCharType="begin"/>
        </w:r>
        <w:r>
          <w:rPr>
            <w:webHidden/>
          </w:rPr>
          <w:instrText xml:space="preserve"> PAGEREF _Toc11008197 \h </w:instrText>
        </w:r>
        <w:r>
          <w:rPr>
            <w:webHidden/>
          </w:rPr>
        </w:r>
        <w:r>
          <w:rPr>
            <w:webHidden/>
          </w:rPr>
          <w:fldChar w:fldCharType="separate"/>
        </w:r>
        <w:r w:rsidR="00E03445">
          <w:rPr>
            <w:webHidden/>
          </w:rPr>
          <w:t>8</w:t>
        </w:r>
        <w:r>
          <w:rPr>
            <w:webHidden/>
          </w:rPr>
          <w:fldChar w:fldCharType="end"/>
        </w:r>
      </w:hyperlink>
    </w:p>
    <w:p w14:paraId="1E577F09" w14:textId="77777777" w:rsidR="00D153F8" w:rsidRDefault="00D153F8">
      <w:pPr>
        <w:pStyle w:val="TOC3"/>
        <w:rPr>
          <w:rFonts w:asciiTheme="minorHAnsi" w:eastAsiaTheme="minorEastAsia" w:hAnsiTheme="minorHAnsi" w:cstheme="minorBidi"/>
          <w:sz w:val="22"/>
          <w:szCs w:val="22"/>
          <w:lang w:eastAsia="en-US"/>
        </w:rPr>
      </w:pPr>
      <w:hyperlink w:anchor="_Toc11008198" w:history="1">
        <w:r w:rsidRPr="000C43D1">
          <w:rPr>
            <w:rStyle w:val="Hyperlink"/>
          </w:rPr>
          <w:t>5.7.1. Usage</w:t>
        </w:r>
        <w:r>
          <w:rPr>
            <w:webHidden/>
          </w:rPr>
          <w:tab/>
        </w:r>
        <w:r>
          <w:rPr>
            <w:webHidden/>
          </w:rPr>
          <w:fldChar w:fldCharType="begin"/>
        </w:r>
        <w:r>
          <w:rPr>
            <w:webHidden/>
          </w:rPr>
          <w:instrText xml:space="preserve"> PAGEREF _Toc11008198 \h </w:instrText>
        </w:r>
        <w:r>
          <w:rPr>
            <w:webHidden/>
          </w:rPr>
        </w:r>
        <w:r>
          <w:rPr>
            <w:webHidden/>
          </w:rPr>
          <w:fldChar w:fldCharType="separate"/>
        </w:r>
        <w:r w:rsidR="00E03445">
          <w:rPr>
            <w:webHidden/>
          </w:rPr>
          <w:t>8</w:t>
        </w:r>
        <w:r>
          <w:rPr>
            <w:webHidden/>
          </w:rPr>
          <w:fldChar w:fldCharType="end"/>
        </w:r>
      </w:hyperlink>
    </w:p>
    <w:p w14:paraId="1DB12D5A" w14:textId="77777777" w:rsidR="00D153F8" w:rsidRDefault="00D153F8">
      <w:pPr>
        <w:pStyle w:val="TOC3"/>
        <w:rPr>
          <w:rFonts w:asciiTheme="minorHAnsi" w:eastAsiaTheme="minorEastAsia" w:hAnsiTheme="minorHAnsi" w:cstheme="minorBidi"/>
          <w:sz w:val="22"/>
          <w:szCs w:val="22"/>
          <w:lang w:eastAsia="en-US"/>
        </w:rPr>
      </w:pPr>
      <w:hyperlink w:anchor="_Toc11008199" w:history="1">
        <w:r w:rsidRPr="000C43D1">
          <w:rPr>
            <w:rStyle w:val="Hyperlink"/>
          </w:rPr>
          <w:t>5.7.2. Field Definitions</w:t>
        </w:r>
        <w:r>
          <w:rPr>
            <w:webHidden/>
          </w:rPr>
          <w:tab/>
        </w:r>
        <w:r>
          <w:rPr>
            <w:webHidden/>
          </w:rPr>
          <w:fldChar w:fldCharType="begin"/>
        </w:r>
        <w:r>
          <w:rPr>
            <w:webHidden/>
          </w:rPr>
          <w:instrText xml:space="preserve"> PAGEREF _Toc11008199 \h </w:instrText>
        </w:r>
        <w:r>
          <w:rPr>
            <w:webHidden/>
          </w:rPr>
        </w:r>
        <w:r>
          <w:rPr>
            <w:webHidden/>
          </w:rPr>
          <w:fldChar w:fldCharType="separate"/>
        </w:r>
        <w:r w:rsidR="00E03445">
          <w:rPr>
            <w:webHidden/>
          </w:rPr>
          <w:t>8</w:t>
        </w:r>
        <w:r>
          <w:rPr>
            <w:webHidden/>
          </w:rPr>
          <w:fldChar w:fldCharType="end"/>
        </w:r>
      </w:hyperlink>
    </w:p>
    <w:p w14:paraId="31258833" w14:textId="77777777" w:rsidR="00D153F8" w:rsidRDefault="00D153F8">
      <w:pPr>
        <w:pStyle w:val="TOC2"/>
        <w:rPr>
          <w:rFonts w:asciiTheme="minorHAnsi" w:eastAsiaTheme="minorEastAsia" w:hAnsiTheme="minorHAnsi" w:cstheme="minorBidi"/>
          <w:sz w:val="22"/>
          <w:szCs w:val="22"/>
        </w:rPr>
      </w:pPr>
      <w:hyperlink w:anchor="_Toc11008200" w:history="1">
        <w:r w:rsidRPr="000C43D1">
          <w:rPr>
            <w:rStyle w:val="Hyperlink"/>
          </w:rPr>
          <w:t>5.8. Quit</w:t>
        </w:r>
        <w:r>
          <w:rPr>
            <w:webHidden/>
          </w:rPr>
          <w:tab/>
        </w:r>
        <w:r>
          <w:rPr>
            <w:webHidden/>
          </w:rPr>
          <w:fldChar w:fldCharType="begin"/>
        </w:r>
        <w:r>
          <w:rPr>
            <w:webHidden/>
          </w:rPr>
          <w:instrText xml:space="preserve"> PAGEREF _Toc11008200 \h </w:instrText>
        </w:r>
        <w:r>
          <w:rPr>
            <w:webHidden/>
          </w:rPr>
        </w:r>
        <w:r>
          <w:rPr>
            <w:webHidden/>
          </w:rPr>
          <w:fldChar w:fldCharType="separate"/>
        </w:r>
        <w:r w:rsidR="00E03445">
          <w:rPr>
            <w:webHidden/>
          </w:rPr>
          <w:t>8</w:t>
        </w:r>
        <w:r>
          <w:rPr>
            <w:webHidden/>
          </w:rPr>
          <w:fldChar w:fldCharType="end"/>
        </w:r>
      </w:hyperlink>
    </w:p>
    <w:p w14:paraId="07E6D057" w14:textId="77777777" w:rsidR="00D153F8" w:rsidRDefault="00D153F8">
      <w:pPr>
        <w:pStyle w:val="TOC3"/>
        <w:rPr>
          <w:rFonts w:asciiTheme="minorHAnsi" w:eastAsiaTheme="minorEastAsia" w:hAnsiTheme="minorHAnsi" w:cstheme="minorBidi"/>
          <w:sz w:val="22"/>
          <w:szCs w:val="22"/>
          <w:lang w:eastAsia="en-US"/>
        </w:rPr>
      </w:pPr>
      <w:hyperlink w:anchor="_Toc11008201" w:history="1">
        <w:r w:rsidRPr="000C43D1">
          <w:rPr>
            <w:rStyle w:val="Hyperlink"/>
          </w:rPr>
          <w:t>5.8.1. Usage</w:t>
        </w:r>
        <w:r>
          <w:rPr>
            <w:webHidden/>
          </w:rPr>
          <w:tab/>
        </w:r>
        <w:r>
          <w:rPr>
            <w:webHidden/>
          </w:rPr>
          <w:fldChar w:fldCharType="begin"/>
        </w:r>
        <w:r>
          <w:rPr>
            <w:webHidden/>
          </w:rPr>
          <w:instrText xml:space="preserve"> PAGEREF _Toc11008201 \h </w:instrText>
        </w:r>
        <w:r>
          <w:rPr>
            <w:webHidden/>
          </w:rPr>
        </w:r>
        <w:r>
          <w:rPr>
            <w:webHidden/>
          </w:rPr>
          <w:fldChar w:fldCharType="separate"/>
        </w:r>
        <w:r w:rsidR="00E03445">
          <w:rPr>
            <w:webHidden/>
          </w:rPr>
          <w:t>9</w:t>
        </w:r>
        <w:r>
          <w:rPr>
            <w:webHidden/>
          </w:rPr>
          <w:fldChar w:fldCharType="end"/>
        </w:r>
      </w:hyperlink>
    </w:p>
    <w:p w14:paraId="3CD35BD8" w14:textId="77777777" w:rsidR="00D153F8" w:rsidRDefault="00D153F8">
      <w:pPr>
        <w:pStyle w:val="TOC3"/>
        <w:rPr>
          <w:rFonts w:asciiTheme="minorHAnsi" w:eastAsiaTheme="minorEastAsia" w:hAnsiTheme="minorHAnsi" w:cstheme="minorBidi"/>
          <w:sz w:val="22"/>
          <w:szCs w:val="22"/>
          <w:lang w:eastAsia="en-US"/>
        </w:rPr>
      </w:pPr>
      <w:hyperlink w:anchor="_Toc11008202" w:history="1">
        <w:r w:rsidRPr="000C43D1">
          <w:rPr>
            <w:rStyle w:val="Hyperlink"/>
          </w:rPr>
          <w:t>5.8.2. Field Definitions</w:t>
        </w:r>
        <w:r>
          <w:rPr>
            <w:webHidden/>
          </w:rPr>
          <w:tab/>
        </w:r>
        <w:r>
          <w:rPr>
            <w:webHidden/>
          </w:rPr>
          <w:fldChar w:fldCharType="begin"/>
        </w:r>
        <w:r>
          <w:rPr>
            <w:webHidden/>
          </w:rPr>
          <w:instrText xml:space="preserve"> PAGEREF _Toc11008202 \h </w:instrText>
        </w:r>
        <w:r>
          <w:rPr>
            <w:webHidden/>
          </w:rPr>
        </w:r>
        <w:r>
          <w:rPr>
            <w:webHidden/>
          </w:rPr>
          <w:fldChar w:fldCharType="separate"/>
        </w:r>
        <w:r w:rsidR="00E03445">
          <w:rPr>
            <w:webHidden/>
          </w:rPr>
          <w:t>9</w:t>
        </w:r>
        <w:r>
          <w:rPr>
            <w:webHidden/>
          </w:rPr>
          <w:fldChar w:fldCharType="end"/>
        </w:r>
      </w:hyperlink>
    </w:p>
    <w:p w14:paraId="137736D4" w14:textId="77777777" w:rsidR="00D153F8" w:rsidRDefault="00D153F8">
      <w:pPr>
        <w:pStyle w:val="TOC2"/>
        <w:rPr>
          <w:rFonts w:asciiTheme="minorHAnsi" w:eastAsiaTheme="minorEastAsia" w:hAnsiTheme="minorHAnsi" w:cstheme="minorBidi"/>
          <w:sz w:val="22"/>
          <w:szCs w:val="22"/>
        </w:rPr>
      </w:pPr>
      <w:hyperlink w:anchor="_Toc11008203" w:history="1">
        <w:r w:rsidRPr="000C43D1">
          <w:rPr>
            <w:rStyle w:val="Hyperlink"/>
          </w:rPr>
          <w:t>5.9. Help Definition</w:t>
        </w:r>
        <w:r>
          <w:rPr>
            <w:webHidden/>
          </w:rPr>
          <w:tab/>
        </w:r>
        <w:r>
          <w:rPr>
            <w:webHidden/>
          </w:rPr>
          <w:fldChar w:fldCharType="begin"/>
        </w:r>
        <w:r>
          <w:rPr>
            <w:webHidden/>
          </w:rPr>
          <w:instrText xml:space="preserve"> PAGEREF _Toc11008203 \h </w:instrText>
        </w:r>
        <w:r>
          <w:rPr>
            <w:webHidden/>
          </w:rPr>
        </w:r>
        <w:r>
          <w:rPr>
            <w:webHidden/>
          </w:rPr>
          <w:fldChar w:fldCharType="separate"/>
        </w:r>
        <w:r w:rsidR="00E03445">
          <w:rPr>
            <w:webHidden/>
          </w:rPr>
          <w:t>9</w:t>
        </w:r>
        <w:r>
          <w:rPr>
            <w:webHidden/>
          </w:rPr>
          <w:fldChar w:fldCharType="end"/>
        </w:r>
      </w:hyperlink>
    </w:p>
    <w:p w14:paraId="5F7F0FD2" w14:textId="77777777" w:rsidR="00D153F8" w:rsidRDefault="00D153F8">
      <w:pPr>
        <w:pStyle w:val="TOC3"/>
        <w:rPr>
          <w:rFonts w:asciiTheme="minorHAnsi" w:eastAsiaTheme="minorEastAsia" w:hAnsiTheme="minorHAnsi" w:cstheme="minorBidi"/>
          <w:sz w:val="22"/>
          <w:szCs w:val="22"/>
          <w:lang w:eastAsia="en-US"/>
        </w:rPr>
      </w:pPr>
      <w:hyperlink w:anchor="_Toc11008204" w:history="1">
        <w:r w:rsidRPr="000C43D1">
          <w:rPr>
            <w:rStyle w:val="Hyperlink"/>
          </w:rPr>
          <w:t>5.9.1. Usage</w:t>
        </w:r>
        <w:r>
          <w:rPr>
            <w:webHidden/>
          </w:rPr>
          <w:tab/>
        </w:r>
        <w:r>
          <w:rPr>
            <w:webHidden/>
          </w:rPr>
          <w:fldChar w:fldCharType="begin"/>
        </w:r>
        <w:r>
          <w:rPr>
            <w:webHidden/>
          </w:rPr>
          <w:instrText xml:space="preserve"> PAGEREF _Toc11008204 \h </w:instrText>
        </w:r>
        <w:r>
          <w:rPr>
            <w:webHidden/>
          </w:rPr>
        </w:r>
        <w:r>
          <w:rPr>
            <w:webHidden/>
          </w:rPr>
          <w:fldChar w:fldCharType="separate"/>
        </w:r>
        <w:r w:rsidR="00E03445">
          <w:rPr>
            <w:webHidden/>
          </w:rPr>
          <w:t>9</w:t>
        </w:r>
        <w:r>
          <w:rPr>
            <w:webHidden/>
          </w:rPr>
          <w:fldChar w:fldCharType="end"/>
        </w:r>
      </w:hyperlink>
    </w:p>
    <w:p w14:paraId="288EDCF5" w14:textId="77777777" w:rsidR="00D153F8" w:rsidRDefault="00D153F8">
      <w:pPr>
        <w:pStyle w:val="TOC3"/>
        <w:rPr>
          <w:rFonts w:asciiTheme="minorHAnsi" w:eastAsiaTheme="minorEastAsia" w:hAnsiTheme="minorHAnsi" w:cstheme="minorBidi"/>
          <w:sz w:val="22"/>
          <w:szCs w:val="22"/>
          <w:lang w:eastAsia="en-US"/>
        </w:rPr>
      </w:pPr>
      <w:hyperlink w:anchor="_Toc11008205" w:history="1">
        <w:r w:rsidRPr="000C43D1">
          <w:rPr>
            <w:rStyle w:val="Hyperlink"/>
          </w:rPr>
          <w:t>5.9.2. Field Definition</w:t>
        </w:r>
        <w:r>
          <w:rPr>
            <w:webHidden/>
          </w:rPr>
          <w:tab/>
        </w:r>
        <w:r>
          <w:rPr>
            <w:webHidden/>
          </w:rPr>
          <w:fldChar w:fldCharType="begin"/>
        </w:r>
        <w:r>
          <w:rPr>
            <w:webHidden/>
          </w:rPr>
          <w:instrText xml:space="preserve"> PAGEREF _Toc11008205 \h </w:instrText>
        </w:r>
        <w:r>
          <w:rPr>
            <w:webHidden/>
          </w:rPr>
        </w:r>
        <w:r>
          <w:rPr>
            <w:webHidden/>
          </w:rPr>
          <w:fldChar w:fldCharType="separate"/>
        </w:r>
        <w:r w:rsidR="00E03445">
          <w:rPr>
            <w:webHidden/>
          </w:rPr>
          <w:t>9</w:t>
        </w:r>
        <w:r>
          <w:rPr>
            <w:webHidden/>
          </w:rPr>
          <w:fldChar w:fldCharType="end"/>
        </w:r>
      </w:hyperlink>
    </w:p>
    <w:p w14:paraId="0BBF6B8A" w14:textId="77777777" w:rsidR="00D153F8" w:rsidRDefault="00D153F8">
      <w:pPr>
        <w:pStyle w:val="TOC2"/>
        <w:rPr>
          <w:rFonts w:asciiTheme="minorHAnsi" w:eastAsiaTheme="minorEastAsia" w:hAnsiTheme="minorHAnsi" w:cstheme="minorBidi"/>
          <w:sz w:val="22"/>
          <w:szCs w:val="22"/>
        </w:rPr>
      </w:pPr>
      <w:hyperlink w:anchor="_Toc11008206" w:history="1">
        <w:r w:rsidRPr="000C43D1">
          <w:rPr>
            <w:rStyle w:val="Hyperlink"/>
          </w:rPr>
          <w:t>5.10. Private Message</w:t>
        </w:r>
        <w:r>
          <w:rPr>
            <w:webHidden/>
          </w:rPr>
          <w:tab/>
        </w:r>
        <w:r>
          <w:rPr>
            <w:webHidden/>
          </w:rPr>
          <w:fldChar w:fldCharType="begin"/>
        </w:r>
        <w:r>
          <w:rPr>
            <w:webHidden/>
          </w:rPr>
          <w:instrText xml:space="preserve"> PAGEREF _Toc11008206 \h </w:instrText>
        </w:r>
        <w:r>
          <w:rPr>
            <w:webHidden/>
          </w:rPr>
        </w:r>
        <w:r>
          <w:rPr>
            <w:webHidden/>
          </w:rPr>
          <w:fldChar w:fldCharType="separate"/>
        </w:r>
        <w:r w:rsidR="00E03445">
          <w:rPr>
            <w:webHidden/>
          </w:rPr>
          <w:t>9</w:t>
        </w:r>
        <w:r>
          <w:rPr>
            <w:webHidden/>
          </w:rPr>
          <w:fldChar w:fldCharType="end"/>
        </w:r>
      </w:hyperlink>
    </w:p>
    <w:p w14:paraId="498D3A04" w14:textId="77777777" w:rsidR="00D153F8" w:rsidRDefault="00D153F8">
      <w:pPr>
        <w:pStyle w:val="TOC3"/>
        <w:rPr>
          <w:rFonts w:asciiTheme="minorHAnsi" w:eastAsiaTheme="minorEastAsia" w:hAnsiTheme="minorHAnsi" w:cstheme="minorBidi"/>
          <w:sz w:val="22"/>
          <w:szCs w:val="22"/>
          <w:lang w:eastAsia="en-US"/>
        </w:rPr>
      </w:pPr>
      <w:hyperlink w:anchor="_Toc11008207" w:history="1">
        <w:r w:rsidRPr="000C43D1">
          <w:rPr>
            <w:rStyle w:val="Hyperlink"/>
          </w:rPr>
          <w:t>5.10.1. Usage</w:t>
        </w:r>
        <w:r>
          <w:rPr>
            <w:webHidden/>
          </w:rPr>
          <w:tab/>
        </w:r>
        <w:r>
          <w:rPr>
            <w:webHidden/>
          </w:rPr>
          <w:fldChar w:fldCharType="begin"/>
        </w:r>
        <w:r>
          <w:rPr>
            <w:webHidden/>
          </w:rPr>
          <w:instrText xml:space="preserve"> PAGEREF _Toc11008207 \h </w:instrText>
        </w:r>
        <w:r>
          <w:rPr>
            <w:webHidden/>
          </w:rPr>
        </w:r>
        <w:r>
          <w:rPr>
            <w:webHidden/>
          </w:rPr>
          <w:fldChar w:fldCharType="separate"/>
        </w:r>
        <w:r w:rsidR="00E03445">
          <w:rPr>
            <w:webHidden/>
          </w:rPr>
          <w:t>9</w:t>
        </w:r>
        <w:r>
          <w:rPr>
            <w:webHidden/>
          </w:rPr>
          <w:fldChar w:fldCharType="end"/>
        </w:r>
      </w:hyperlink>
    </w:p>
    <w:p w14:paraId="49F77DB9" w14:textId="77777777" w:rsidR="00D153F8" w:rsidRDefault="00D153F8">
      <w:pPr>
        <w:pStyle w:val="TOC3"/>
        <w:rPr>
          <w:rFonts w:asciiTheme="minorHAnsi" w:eastAsiaTheme="minorEastAsia" w:hAnsiTheme="minorHAnsi" w:cstheme="minorBidi"/>
          <w:sz w:val="22"/>
          <w:szCs w:val="22"/>
          <w:lang w:eastAsia="en-US"/>
        </w:rPr>
      </w:pPr>
      <w:hyperlink w:anchor="_Toc11008208" w:history="1">
        <w:r w:rsidRPr="000C43D1">
          <w:rPr>
            <w:rStyle w:val="Hyperlink"/>
          </w:rPr>
          <w:t>5.10.2. Field Definitions</w:t>
        </w:r>
        <w:r>
          <w:rPr>
            <w:webHidden/>
          </w:rPr>
          <w:tab/>
        </w:r>
        <w:r>
          <w:rPr>
            <w:webHidden/>
          </w:rPr>
          <w:fldChar w:fldCharType="begin"/>
        </w:r>
        <w:r>
          <w:rPr>
            <w:webHidden/>
          </w:rPr>
          <w:instrText xml:space="preserve"> PAGEREF _Toc11008208 \h </w:instrText>
        </w:r>
        <w:r>
          <w:rPr>
            <w:webHidden/>
          </w:rPr>
        </w:r>
        <w:r>
          <w:rPr>
            <w:webHidden/>
          </w:rPr>
          <w:fldChar w:fldCharType="separate"/>
        </w:r>
        <w:r w:rsidR="00E03445">
          <w:rPr>
            <w:webHidden/>
          </w:rPr>
          <w:t>9</w:t>
        </w:r>
        <w:r>
          <w:rPr>
            <w:webHidden/>
          </w:rPr>
          <w:fldChar w:fldCharType="end"/>
        </w:r>
      </w:hyperlink>
    </w:p>
    <w:p w14:paraId="369F0CFB" w14:textId="77777777" w:rsidR="00D153F8" w:rsidRDefault="00D153F8">
      <w:pPr>
        <w:pStyle w:val="TOC2"/>
        <w:rPr>
          <w:rFonts w:asciiTheme="minorHAnsi" w:eastAsiaTheme="minorEastAsia" w:hAnsiTheme="minorHAnsi" w:cstheme="minorBidi"/>
          <w:sz w:val="22"/>
          <w:szCs w:val="22"/>
        </w:rPr>
      </w:pPr>
      <w:hyperlink w:anchor="_Toc11008209" w:history="1">
        <w:r w:rsidRPr="000C43D1">
          <w:rPr>
            <w:rStyle w:val="Hyperlink"/>
          </w:rPr>
          <w:t>5.11. Print All</w:t>
        </w:r>
        <w:r>
          <w:rPr>
            <w:webHidden/>
          </w:rPr>
          <w:tab/>
        </w:r>
        <w:r>
          <w:rPr>
            <w:webHidden/>
          </w:rPr>
          <w:fldChar w:fldCharType="begin"/>
        </w:r>
        <w:r>
          <w:rPr>
            <w:webHidden/>
          </w:rPr>
          <w:instrText xml:space="preserve"> PAGEREF _Toc11008209 \h </w:instrText>
        </w:r>
        <w:r>
          <w:rPr>
            <w:webHidden/>
          </w:rPr>
        </w:r>
        <w:r>
          <w:rPr>
            <w:webHidden/>
          </w:rPr>
          <w:fldChar w:fldCharType="separate"/>
        </w:r>
        <w:r w:rsidR="00E03445">
          <w:rPr>
            <w:webHidden/>
          </w:rPr>
          <w:t>10</w:t>
        </w:r>
        <w:r>
          <w:rPr>
            <w:webHidden/>
          </w:rPr>
          <w:fldChar w:fldCharType="end"/>
        </w:r>
      </w:hyperlink>
    </w:p>
    <w:p w14:paraId="0EC1CCCF" w14:textId="77777777" w:rsidR="00D153F8" w:rsidRDefault="00D153F8">
      <w:pPr>
        <w:pStyle w:val="TOC3"/>
        <w:rPr>
          <w:rFonts w:asciiTheme="minorHAnsi" w:eastAsiaTheme="minorEastAsia" w:hAnsiTheme="minorHAnsi" w:cstheme="minorBidi"/>
          <w:sz w:val="22"/>
          <w:szCs w:val="22"/>
          <w:lang w:eastAsia="en-US"/>
        </w:rPr>
      </w:pPr>
      <w:hyperlink w:anchor="_Toc11008210" w:history="1">
        <w:r w:rsidRPr="000C43D1">
          <w:rPr>
            <w:rStyle w:val="Hyperlink"/>
          </w:rPr>
          <w:t>5.11.1. Usage</w:t>
        </w:r>
        <w:r>
          <w:rPr>
            <w:webHidden/>
          </w:rPr>
          <w:tab/>
        </w:r>
        <w:r>
          <w:rPr>
            <w:webHidden/>
          </w:rPr>
          <w:fldChar w:fldCharType="begin"/>
        </w:r>
        <w:r>
          <w:rPr>
            <w:webHidden/>
          </w:rPr>
          <w:instrText xml:space="preserve"> PAGEREF _Toc11008210 \h </w:instrText>
        </w:r>
        <w:r>
          <w:rPr>
            <w:webHidden/>
          </w:rPr>
        </w:r>
        <w:r>
          <w:rPr>
            <w:webHidden/>
          </w:rPr>
          <w:fldChar w:fldCharType="separate"/>
        </w:r>
        <w:r w:rsidR="00E03445">
          <w:rPr>
            <w:webHidden/>
          </w:rPr>
          <w:t>10</w:t>
        </w:r>
        <w:r>
          <w:rPr>
            <w:webHidden/>
          </w:rPr>
          <w:fldChar w:fldCharType="end"/>
        </w:r>
      </w:hyperlink>
    </w:p>
    <w:p w14:paraId="3BDAC996" w14:textId="77777777" w:rsidR="00D153F8" w:rsidRDefault="00D153F8">
      <w:pPr>
        <w:pStyle w:val="TOC3"/>
        <w:rPr>
          <w:rFonts w:asciiTheme="minorHAnsi" w:eastAsiaTheme="minorEastAsia" w:hAnsiTheme="minorHAnsi" w:cstheme="minorBidi"/>
          <w:sz w:val="22"/>
          <w:szCs w:val="22"/>
          <w:lang w:eastAsia="en-US"/>
        </w:rPr>
      </w:pPr>
      <w:hyperlink w:anchor="_Toc11008211" w:history="1">
        <w:r w:rsidRPr="000C43D1">
          <w:rPr>
            <w:rStyle w:val="Hyperlink"/>
          </w:rPr>
          <w:t>5.11.2. Field Definition</w:t>
        </w:r>
        <w:r>
          <w:rPr>
            <w:webHidden/>
          </w:rPr>
          <w:tab/>
        </w:r>
        <w:r>
          <w:rPr>
            <w:webHidden/>
          </w:rPr>
          <w:fldChar w:fldCharType="begin"/>
        </w:r>
        <w:r>
          <w:rPr>
            <w:webHidden/>
          </w:rPr>
          <w:instrText xml:space="preserve"> PAGEREF _Toc11008211 \h </w:instrText>
        </w:r>
        <w:r>
          <w:rPr>
            <w:webHidden/>
          </w:rPr>
        </w:r>
        <w:r>
          <w:rPr>
            <w:webHidden/>
          </w:rPr>
          <w:fldChar w:fldCharType="separate"/>
        </w:r>
        <w:r w:rsidR="00E03445">
          <w:rPr>
            <w:webHidden/>
          </w:rPr>
          <w:t>10</w:t>
        </w:r>
        <w:r>
          <w:rPr>
            <w:webHidden/>
          </w:rPr>
          <w:fldChar w:fldCharType="end"/>
        </w:r>
      </w:hyperlink>
    </w:p>
    <w:p w14:paraId="537455A9" w14:textId="77777777" w:rsidR="00D153F8" w:rsidRDefault="00D153F8">
      <w:pPr>
        <w:pStyle w:val="TOC2"/>
        <w:rPr>
          <w:rFonts w:asciiTheme="minorHAnsi" w:eastAsiaTheme="minorEastAsia" w:hAnsiTheme="minorHAnsi" w:cstheme="minorBidi"/>
          <w:sz w:val="22"/>
          <w:szCs w:val="22"/>
        </w:rPr>
      </w:pPr>
      <w:hyperlink w:anchor="_Toc11008212" w:history="1">
        <w:r w:rsidRPr="000C43D1">
          <w:rPr>
            <w:rStyle w:val="Hyperlink"/>
          </w:rPr>
          <w:t>5.12. Server Side Shutdown</w:t>
        </w:r>
        <w:r>
          <w:rPr>
            <w:webHidden/>
          </w:rPr>
          <w:tab/>
        </w:r>
        <w:r>
          <w:rPr>
            <w:webHidden/>
          </w:rPr>
          <w:fldChar w:fldCharType="begin"/>
        </w:r>
        <w:r>
          <w:rPr>
            <w:webHidden/>
          </w:rPr>
          <w:instrText xml:space="preserve"> PAGEREF _Toc11008212 \h </w:instrText>
        </w:r>
        <w:r>
          <w:rPr>
            <w:webHidden/>
          </w:rPr>
        </w:r>
        <w:r>
          <w:rPr>
            <w:webHidden/>
          </w:rPr>
          <w:fldChar w:fldCharType="separate"/>
        </w:r>
        <w:r w:rsidR="00E03445">
          <w:rPr>
            <w:webHidden/>
          </w:rPr>
          <w:t>10</w:t>
        </w:r>
        <w:r>
          <w:rPr>
            <w:webHidden/>
          </w:rPr>
          <w:fldChar w:fldCharType="end"/>
        </w:r>
      </w:hyperlink>
    </w:p>
    <w:p w14:paraId="310709E4" w14:textId="77777777" w:rsidR="00D153F8" w:rsidRDefault="00D153F8">
      <w:pPr>
        <w:pStyle w:val="TOC3"/>
        <w:rPr>
          <w:rFonts w:asciiTheme="minorHAnsi" w:eastAsiaTheme="minorEastAsia" w:hAnsiTheme="minorHAnsi" w:cstheme="minorBidi"/>
          <w:sz w:val="22"/>
          <w:szCs w:val="22"/>
          <w:lang w:eastAsia="en-US"/>
        </w:rPr>
      </w:pPr>
      <w:hyperlink w:anchor="_Toc11008213" w:history="1">
        <w:r w:rsidRPr="000C43D1">
          <w:rPr>
            <w:rStyle w:val="Hyperlink"/>
          </w:rPr>
          <w:t>5.12.1. Usage</w:t>
        </w:r>
        <w:r>
          <w:rPr>
            <w:webHidden/>
          </w:rPr>
          <w:tab/>
        </w:r>
        <w:r>
          <w:rPr>
            <w:webHidden/>
          </w:rPr>
          <w:fldChar w:fldCharType="begin"/>
        </w:r>
        <w:r>
          <w:rPr>
            <w:webHidden/>
          </w:rPr>
          <w:instrText xml:space="preserve"> PAGEREF _Toc11008213 \h </w:instrText>
        </w:r>
        <w:r>
          <w:rPr>
            <w:webHidden/>
          </w:rPr>
        </w:r>
        <w:r>
          <w:rPr>
            <w:webHidden/>
          </w:rPr>
          <w:fldChar w:fldCharType="separate"/>
        </w:r>
        <w:r w:rsidR="00E03445">
          <w:rPr>
            <w:webHidden/>
          </w:rPr>
          <w:t>10</w:t>
        </w:r>
        <w:r>
          <w:rPr>
            <w:webHidden/>
          </w:rPr>
          <w:fldChar w:fldCharType="end"/>
        </w:r>
      </w:hyperlink>
    </w:p>
    <w:p w14:paraId="76132CF7" w14:textId="77777777" w:rsidR="00D153F8" w:rsidRDefault="00D153F8">
      <w:pPr>
        <w:pStyle w:val="TOC3"/>
        <w:rPr>
          <w:rFonts w:asciiTheme="minorHAnsi" w:eastAsiaTheme="minorEastAsia" w:hAnsiTheme="minorHAnsi" w:cstheme="minorBidi"/>
          <w:sz w:val="22"/>
          <w:szCs w:val="22"/>
          <w:lang w:eastAsia="en-US"/>
        </w:rPr>
      </w:pPr>
      <w:hyperlink w:anchor="_Toc11008214" w:history="1">
        <w:r w:rsidRPr="000C43D1">
          <w:rPr>
            <w:rStyle w:val="Hyperlink"/>
          </w:rPr>
          <w:t>5.12.2. Field Definitions</w:t>
        </w:r>
        <w:r>
          <w:rPr>
            <w:webHidden/>
          </w:rPr>
          <w:tab/>
        </w:r>
        <w:r>
          <w:rPr>
            <w:webHidden/>
          </w:rPr>
          <w:fldChar w:fldCharType="begin"/>
        </w:r>
        <w:r>
          <w:rPr>
            <w:webHidden/>
          </w:rPr>
          <w:instrText xml:space="preserve"> PAGEREF _Toc11008214 \h </w:instrText>
        </w:r>
        <w:r>
          <w:rPr>
            <w:webHidden/>
          </w:rPr>
        </w:r>
        <w:r>
          <w:rPr>
            <w:webHidden/>
          </w:rPr>
          <w:fldChar w:fldCharType="separate"/>
        </w:r>
        <w:r w:rsidR="00E03445">
          <w:rPr>
            <w:webHidden/>
          </w:rPr>
          <w:t>10</w:t>
        </w:r>
        <w:r>
          <w:rPr>
            <w:webHidden/>
          </w:rPr>
          <w:fldChar w:fldCharType="end"/>
        </w:r>
      </w:hyperlink>
    </w:p>
    <w:p w14:paraId="58B10853" w14:textId="77777777" w:rsidR="00D153F8" w:rsidRDefault="00D153F8">
      <w:pPr>
        <w:pStyle w:val="TOC1"/>
        <w:rPr>
          <w:rFonts w:asciiTheme="minorHAnsi" w:eastAsiaTheme="minorEastAsia" w:hAnsiTheme="minorHAnsi" w:cstheme="minorBidi"/>
          <w:sz w:val="22"/>
          <w:szCs w:val="22"/>
        </w:rPr>
      </w:pPr>
      <w:hyperlink w:anchor="_Toc11008215" w:history="1">
        <w:r w:rsidRPr="000C43D1">
          <w:rPr>
            <w:rStyle w:val="Hyperlink"/>
          </w:rPr>
          <w:t>6. Server Messages</w:t>
        </w:r>
        <w:r>
          <w:rPr>
            <w:webHidden/>
          </w:rPr>
          <w:tab/>
        </w:r>
        <w:r>
          <w:rPr>
            <w:webHidden/>
          </w:rPr>
          <w:fldChar w:fldCharType="begin"/>
        </w:r>
        <w:r>
          <w:rPr>
            <w:webHidden/>
          </w:rPr>
          <w:instrText xml:space="preserve"> PAGEREF _Toc11008215 \h </w:instrText>
        </w:r>
        <w:r>
          <w:rPr>
            <w:webHidden/>
          </w:rPr>
        </w:r>
        <w:r>
          <w:rPr>
            <w:webHidden/>
          </w:rPr>
          <w:fldChar w:fldCharType="separate"/>
        </w:r>
        <w:r w:rsidR="00E03445">
          <w:rPr>
            <w:webHidden/>
          </w:rPr>
          <w:t>10</w:t>
        </w:r>
        <w:r>
          <w:rPr>
            <w:webHidden/>
          </w:rPr>
          <w:fldChar w:fldCharType="end"/>
        </w:r>
      </w:hyperlink>
    </w:p>
    <w:p w14:paraId="1A993717" w14:textId="77777777" w:rsidR="00D153F8" w:rsidRDefault="00D153F8">
      <w:pPr>
        <w:pStyle w:val="TOC2"/>
        <w:rPr>
          <w:rFonts w:asciiTheme="minorHAnsi" w:eastAsiaTheme="minorEastAsia" w:hAnsiTheme="minorHAnsi" w:cstheme="minorBidi"/>
          <w:sz w:val="22"/>
          <w:szCs w:val="22"/>
        </w:rPr>
      </w:pPr>
      <w:hyperlink w:anchor="_Toc11008216" w:history="1">
        <w:r w:rsidRPr="000C43D1">
          <w:rPr>
            <w:rStyle w:val="Hyperlink"/>
          </w:rPr>
          <w:t>6.1. First message received by the server</w:t>
        </w:r>
        <w:r>
          <w:rPr>
            <w:webHidden/>
          </w:rPr>
          <w:tab/>
        </w:r>
        <w:r>
          <w:rPr>
            <w:webHidden/>
          </w:rPr>
          <w:fldChar w:fldCharType="begin"/>
        </w:r>
        <w:r>
          <w:rPr>
            <w:webHidden/>
          </w:rPr>
          <w:instrText xml:space="preserve"> PAGEREF _Toc11008216 \h </w:instrText>
        </w:r>
        <w:r>
          <w:rPr>
            <w:webHidden/>
          </w:rPr>
        </w:r>
        <w:r>
          <w:rPr>
            <w:webHidden/>
          </w:rPr>
          <w:fldChar w:fldCharType="separate"/>
        </w:r>
        <w:r w:rsidR="00E03445">
          <w:rPr>
            <w:webHidden/>
          </w:rPr>
          <w:t>10</w:t>
        </w:r>
        <w:r>
          <w:rPr>
            <w:webHidden/>
          </w:rPr>
          <w:fldChar w:fldCharType="end"/>
        </w:r>
      </w:hyperlink>
    </w:p>
    <w:p w14:paraId="02E32628" w14:textId="77777777" w:rsidR="00D153F8" w:rsidRDefault="00D153F8">
      <w:pPr>
        <w:pStyle w:val="TOC3"/>
        <w:rPr>
          <w:rFonts w:asciiTheme="minorHAnsi" w:eastAsiaTheme="minorEastAsia" w:hAnsiTheme="minorHAnsi" w:cstheme="minorBidi"/>
          <w:sz w:val="22"/>
          <w:szCs w:val="22"/>
          <w:lang w:eastAsia="en-US"/>
        </w:rPr>
      </w:pPr>
      <w:hyperlink w:anchor="_Toc11008217" w:history="1">
        <w:r w:rsidRPr="000C43D1">
          <w:rPr>
            <w:rStyle w:val="Hyperlink"/>
          </w:rPr>
          <w:t>6.1.1. Usage</w:t>
        </w:r>
        <w:r>
          <w:rPr>
            <w:webHidden/>
          </w:rPr>
          <w:tab/>
        </w:r>
        <w:r>
          <w:rPr>
            <w:webHidden/>
          </w:rPr>
          <w:fldChar w:fldCharType="begin"/>
        </w:r>
        <w:r>
          <w:rPr>
            <w:webHidden/>
          </w:rPr>
          <w:instrText xml:space="preserve"> PAGEREF _Toc11008217 \h </w:instrText>
        </w:r>
        <w:r>
          <w:rPr>
            <w:webHidden/>
          </w:rPr>
        </w:r>
        <w:r>
          <w:rPr>
            <w:webHidden/>
          </w:rPr>
          <w:fldChar w:fldCharType="separate"/>
        </w:r>
        <w:r w:rsidR="00E03445">
          <w:rPr>
            <w:webHidden/>
          </w:rPr>
          <w:t>10</w:t>
        </w:r>
        <w:r>
          <w:rPr>
            <w:webHidden/>
          </w:rPr>
          <w:fldChar w:fldCharType="end"/>
        </w:r>
      </w:hyperlink>
    </w:p>
    <w:p w14:paraId="5F3B73DE" w14:textId="77777777" w:rsidR="00D153F8" w:rsidRDefault="00D153F8">
      <w:pPr>
        <w:pStyle w:val="TOC3"/>
        <w:rPr>
          <w:rFonts w:asciiTheme="minorHAnsi" w:eastAsiaTheme="minorEastAsia" w:hAnsiTheme="minorHAnsi" w:cstheme="minorBidi"/>
          <w:sz w:val="22"/>
          <w:szCs w:val="22"/>
          <w:lang w:eastAsia="en-US"/>
        </w:rPr>
      </w:pPr>
      <w:hyperlink w:anchor="_Toc11008218" w:history="1">
        <w:r w:rsidRPr="000C43D1">
          <w:rPr>
            <w:rStyle w:val="Hyperlink"/>
          </w:rPr>
          <w:t>6.1.2. Field Definitions</w:t>
        </w:r>
        <w:r>
          <w:rPr>
            <w:webHidden/>
          </w:rPr>
          <w:tab/>
        </w:r>
        <w:r>
          <w:rPr>
            <w:webHidden/>
          </w:rPr>
          <w:fldChar w:fldCharType="begin"/>
        </w:r>
        <w:r>
          <w:rPr>
            <w:webHidden/>
          </w:rPr>
          <w:instrText xml:space="preserve"> PAGEREF _Toc11008218 \h </w:instrText>
        </w:r>
        <w:r>
          <w:rPr>
            <w:webHidden/>
          </w:rPr>
        </w:r>
        <w:r>
          <w:rPr>
            <w:webHidden/>
          </w:rPr>
          <w:fldChar w:fldCharType="separate"/>
        </w:r>
        <w:r w:rsidR="00E03445">
          <w:rPr>
            <w:webHidden/>
          </w:rPr>
          <w:t>11</w:t>
        </w:r>
        <w:r>
          <w:rPr>
            <w:webHidden/>
          </w:rPr>
          <w:fldChar w:fldCharType="end"/>
        </w:r>
      </w:hyperlink>
    </w:p>
    <w:p w14:paraId="06D8F35B" w14:textId="77777777" w:rsidR="00D153F8" w:rsidRDefault="00D153F8">
      <w:pPr>
        <w:pStyle w:val="TOC2"/>
        <w:rPr>
          <w:rFonts w:asciiTheme="minorHAnsi" w:eastAsiaTheme="minorEastAsia" w:hAnsiTheme="minorHAnsi" w:cstheme="minorBidi"/>
          <w:sz w:val="22"/>
          <w:szCs w:val="22"/>
        </w:rPr>
      </w:pPr>
      <w:hyperlink w:anchor="_Toc11008219" w:history="1">
        <w:r w:rsidRPr="000C43D1">
          <w:rPr>
            <w:rStyle w:val="Hyperlink"/>
          </w:rPr>
          <w:t>6.2. Creating Rooms Response</w:t>
        </w:r>
        <w:r>
          <w:rPr>
            <w:webHidden/>
          </w:rPr>
          <w:tab/>
        </w:r>
        <w:r>
          <w:rPr>
            <w:webHidden/>
          </w:rPr>
          <w:fldChar w:fldCharType="begin"/>
        </w:r>
        <w:r>
          <w:rPr>
            <w:webHidden/>
          </w:rPr>
          <w:instrText xml:space="preserve"> PAGEREF _Toc11008219 \h </w:instrText>
        </w:r>
        <w:r>
          <w:rPr>
            <w:webHidden/>
          </w:rPr>
        </w:r>
        <w:r>
          <w:rPr>
            <w:webHidden/>
          </w:rPr>
          <w:fldChar w:fldCharType="separate"/>
        </w:r>
        <w:r w:rsidR="00E03445">
          <w:rPr>
            <w:webHidden/>
          </w:rPr>
          <w:t>11</w:t>
        </w:r>
        <w:r>
          <w:rPr>
            <w:webHidden/>
          </w:rPr>
          <w:fldChar w:fldCharType="end"/>
        </w:r>
      </w:hyperlink>
    </w:p>
    <w:p w14:paraId="4BFC9D29" w14:textId="77777777" w:rsidR="00D153F8" w:rsidRDefault="00D153F8">
      <w:pPr>
        <w:pStyle w:val="TOC3"/>
        <w:rPr>
          <w:rFonts w:asciiTheme="minorHAnsi" w:eastAsiaTheme="minorEastAsia" w:hAnsiTheme="minorHAnsi" w:cstheme="minorBidi"/>
          <w:sz w:val="22"/>
          <w:szCs w:val="22"/>
          <w:lang w:eastAsia="en-US"/>
        </w:rPr>
      </w:pPr>
      <w:hyperlink w:anchor="_Toc11008220" w:history="1">
        <w:r w:rsidRPr="000C43D1">
          <w:rPr>
            <w:rStyle w:val="Hyperlink"/>
          </w:rPr>
          <w:t>6.2.1. Field Definitions</w:t>
        </w:r>
        <w:r>
          <w:rPr>
            <w:webHidden/>
          </w:rPr>
          <w:tab/>
        </w:r>
        <w:r>
          <w:rPr>
            <w:webHidden/>
          </w:rPr>
          <w:fldChar w:fldCharType="begin"/>
        </w:r>
        <w:r>
          <w:rPr>
            <w:webHidden/>
          </w:rPr>
          <w:instrText xml:space="preserve"> PAGEREF _Toc11008220 \h </w:instrText>
        </w:r>
        <w:r>
          <w:rPr>
            <w:webHidden/>
          </w:rPr>
        </w:r>
        <w:r>
          <w:rPr>
            <w:webHidden/>
          </w:rPr>
          <w:fldChar w:fldCharType="separate"/>
        </w:r>
        <w:r w:rsidR="00E03445">
          <w:rPr>
            <w:webHidden/>
          </w:rPr>
          <w:t>11</w:t>
        </w:r>
        <w:r>
          <w:rPr>
            <w:webHidden/>
          </w:rPr>
          <w:fldChar w:fldCharType="end"/>
        </w:r>
      </w:hyperlink>
    </w:p>
    <w:p w14:paraId="35260317" w14:textId="77777777" w:rsidR="00D153F8" w:rsidRDefault="00D153F8">
      <w:pPr>
        <w:pStyle w:val="TOC2"/>
        <w:rPr>
          <w:rFonts w:asciiTheme="minorHAnsi" w:eastAsiaTheme="minorEastAsia" w:hAnsiTheme="minorHAnsi" w:cstheme="minorBidi"/>
          <w:sz w:val="22"/>
          <w:szCs w:val="22"/>
        </w:rPr>
      </w:pPr>
      <w:hyperlink w:anchor="_Toc11008221" w:history="1">
        <w:r w:rsidRPr="000C43D1">
          <w:rPr>
            <w:rStyle w:val="Hyperlink"/>
          </w:rPr>
          <w:t>6.3. Listing Rooms Response</w:t>
        </w:r>
        <w:r>
          <w:rPr>
            <w:webHidden/>
          </w:rPr>
          <w:tab/>
        </w:r>
        <w:r>
          <w:rPr>
            <w:webHidden/>
          </w:rPr>
          <w:fldChar w:fldCharType="begin"/>
        </w:r>
        <w:r>
          <w:rPr>
            <w:webHidden/>
          </w:rPr>
          <w:instrText xml:space="preserve"> PAGEREF _Toc11008221 \h </w:instrText>
        </w:r>
        <w:r>
          <w:rPr>
            <w:webHidden/>
          </w:rPr>
        </w:r>
        <w:r>
          <w:rPr>
            <w:webHidden/>
          </w:rPr>
          <w:fldChar w:fldCharType="separate"/>
        </w:r>
        <w:r w:rsidR="00E03445">
          <w:rPr>
            <w:webHidden/>
          </w:rPr>
          <w:t>11</w:t>
        </w:r>
        <w:r>
          <w:rPr>
            <w:webHidden/>
          </w:rPr>
          <w:fldChar w:fldCharType="end"/>
        </w:r>
      </w:hyperlink>
    </w:p>
    <w:p w14:paraId="0E5150FE" w14:textId="77777777" w:rsidR="00D153F8" w:rsidRDefault="00D153F8">
      <w:pPr>
        <w:pStyle w:val="TOC3"/>
        <w:rPr>
          <w:rFonts w:asciiTheme="minorHAnsi" w:eastAsiaTheme="minorEastAsia" w:hAnsiTheme="minorHAnsi" w:cstheme="minorBidi"/>
          <w:sz w:val="22"/>
          <w:szCs w:val="22"/>
          <w:lang w:eastAsia="en-US"/>
        </w:rPr>
      </w:pPr>
      <w:hyperlink w:anchor="_Toc11008222" w:history="1">
        <w:r w:rsidRPr="000C43D1">
          <w:rPr>
            <w:rStyle w:val="Hyperlink"/>
          </w:rPr>
          <w:t>6.3.1. Usage</w:t>
        </w:r>
        <w:r>
          <w:rPr>
            <w:webHidden/>
          </w:rPr>
          <w:tab/>
        </w:r>
        <w:r>
          <w:rPr>
            <w:webHidden/>
          </w:rPr>
          <w:fldChar w:fldCharType="begin"/>
        </w:r>
        <w:r>
          <w:rPr>
            <w:webHidden/>
          </w:rPr>
          <w:instrText xml:space="preserve"> PAGEREF _Toc11008222 \h </w:instrText>
        </w:r>
        <w:r>
          <w:rPr>
            <w:webHidden/>
          </w:rPr>
        </w:r>
        <w:r>
          <w:rPr>
            <w:webHidden/>
          </w:rPr>
          <w:fldChar w:fldCharType="separate"/>
        </w:r>
        <w:r w:rsidR="00E03445">
          <w:rPr>
            <w:webHidden/>
          </w:rPr>
          <w:t>11</w:t>
        </w:r>
        <w:r>
          <w:rPr>
            <w:webHidden/>
          </w:rPr>
          <w:fldChar w:fldCharType="end"/>
        </w:r>
      </w:hyperlink>
    </w:p>
    <w:p w14:paraId="609CC643" w14:textId="77777777" w:rsidR="00D153F8" w:rsidRDefault="00D153F8">
      <w:pPr>
        <w:pStyle w:val="TOC3"/>
        <w:rPr>
          <w:rFonts w:asciiTheme="minorHAnsi" w:eastAsiaTheme="minorEastAsia" w:hAnsiTheme="minorHAnsi" w:cstheme="minorBidi"/>
          <w:sz w:val="22"/>
          <w:szCs w:val="22"/>
          <w:lang w:eastAsia="en-US"/>
        </w:rPr>
      </w:pPr>
      <w:hyperlink w:anchor="_Toc11008223" w:history="1">
        <w:r w:rsidRPr="000C43D1">
          <w:rPr>
            <w:rStyle w:val="Hyperlink"/>
          </w:rPr>
          <w:t>6.3.2. Field Definitions</w:t>
        </w:r>
        <w:r>
          <w:rPr>
            <w:webHidden/>
          </w:rPr>
          <w:tab/>
        </w:r>
        <w:r>
          <w:rPr>
            <w:webHidden/>
          </w:rPr>
          <w:fldChar w:fldCharType="begin"/>
        </w:r>
        <w:r>
          <w:rPr>
            <w:webHidden/>
          </w:rPr>
          <w:instrText xml:space="preserve"> PAGEREF _Toc11008223 \h </w:instrText>
        </w:r>
        <w:r>
          <w:rPr>
            <w:webHidden/>
          </w:rPr>
        </w:r>
        <w:r>
          <w:rPr>
            <w:webHidden/>
          </w:rPr>
          <w:fldChar w:fldCharType="separate"/>
        </w:r>
        <w:r w:rsidR="00E03445">
          <w:rPr>
            <w:webHidden/>
          </w:rPr>
          <w:t>12</w:t>
        </w:r>
        <w:r>
          <w:rPr>
            <w:webHidden/>
          </w:rPr>
          <w:fldChar w:fldCharType="end"/>
        </w:r>
      </w:hyperlink>
    </w:p>
    <w:p w14:paraId="796ED5B3" w14:textId="77777777" w:rsidR="00D153F8" w:rsidRDefault="00D153F8">
      <w:pPr>
        <w:pStyle w:val="TOC2"/>
        <w:rPr>
          <w:rFonts w:asciiTheme="minorHAnsi" w:eastAsiaTheme="minorEastAsia" w:hAnsiTheme="minorHAnsi" w:cstheme="minorBidi"/>
          <w:sz w:val="22"/>
          <w:szCs w:val="22"/>
        </w:rPr>
      </w:pPr>
      <w:hyperlink w:anchor="_Toc11008224" w:history="1">
        <w:r w:rsidRPr="000C43D1">
          <w:rPr>
            <w:rStyle w:val="Hyperlink"/>
          </w:rPr>
          <w:t>6.4. Joining Rooms Response</w:t>
        </w:r>
        <w:r>
          <w:rPr>
            <w:webHidden/>
          </w:rPr>
          <w:tab/>
        </w:r>
        <w:r>
          <w:rPr>
            <w:webHidden/>
          </w:rPr>
          <w:fldChar w:fldCharType="begin"/>
        </w:r>
        <w:r>
          <w:rPr>
            <w:webHidden/>
          </w:rPr>
          <w:instrText xml:space="preserve"> PAGEREF _Toc11008224 \h </w:instrText>
        </w:r>
        <w:r>
          <w:rPr>
            <w:webHidden/>
          </w:rPr>
        </w:r>
        <w:r>
          <w:rPr>
            <w:webHidden/>
          </w:rPr>
          <w:fldChar w:fldCharType="separate"/>
        </w:r>
        <w:r w:rsidR="00E03445">
          <w:rPr>
            <w:webHidden/>
          </w:rPr>
          <w:t>12</w:t>
        </w:r>
        <w:r>
          <w:rPr>
            <w:webHidden/>
          </w:rPr>
          <w:fldChar w:fldCharType="end"/>
        </w:r>
      </w:hyperlink>
    </w:p>
    <w:p w14:paraId="2C091A4E" w14:textId="77777777" w:rsidR="00D153F8" w:rsidRDefault="00D153F8">
      <w:pPr>
        <w:pStyle w:val="TOC3"/>
        <w:rPr>
          <w:rFonts w:asciiTheme="minorHAnsi" w:eastAsiaTheme="minorEastAsia" w:hAnsiTheme="minorHAnsi" w:cstheme="minorBidi"/>
          <w:sz w:val="22"/>
          <w:szCs w:val="22"/>
          <w:lang w:eastAsia="en-US"/>
        </w:rPr>
      </w:pPr>
      <w:hyperlink w:anchor="_Toc11008225" w:history="1">
        <w:r w:rsidRPr="000C43D1">
          <w:rPr>
            <w:rStyle w:val="Hyperlink"/>
          </w:rPr>
          <w:t>6.4.1. Usage</w:t>
        </w:r>
        <w:r>
          <w:rPr>
            <w:webHidden/>
          </w:rPr>
          <w:tab/>
        </w:r>
        <w:r>
          <w:rPr>
            <w:webHidden/>
          </w:rPr>
          <w:fldChar w:fldCharType="begin"/>
        </w:r>
        <w:r>
          <w:rPr>
            <w:webHidden/>
          </w:rPr>
          <w:instrText xml:space="preserve"> PAGEREF _Toc11008225 \h </w:instrText>
        </w:r>
        <w:r>
          <w:rPr>
            <w:webHidden/>
          </w:rPr>
        </w:r>
        <w:r>
          <w:rPr>
            <w:webHidden/>
          </w:rPr>
          <w:fldChar w:fldCharType="separate"/>
        </w:r>
        <w:r w:rsidR="00E03445">
          <w:rPr>
            <w:webHidden/>
          </w:rPr>
          <w:t>12</w:t>
        </w:r>
        <w:r>
          <w:rPr>
            <w:webHidden/>
          </w:rPr>
          <w:fldChar w:fldCharType="end"/>
        </w:r>
      </w:hyperlink>
    </w:p>
    <w:p w14:paraId="7442F9ED" w14:textId="77777777" w:rsidR="00D153F8" w:rsidRDefault="00D153F8">
      <w:pPr>
        <w:pStyle w:val="TOC3"/>
        <w:rPr>
          <w:rFonts w:asciiTheme="minorHAnsi" w:eastAsiaTheme="minorEastAsia" w:hAnsiTheme="minorHAnsi" w:cstheme="minorBidi"/>
          <w:sz w:val="22"/>
          <w:szCs w:val="22"/>
          <w:lang w:eastAsia="en-US"/>
        </w:rPr>
      </w:pPr>
      <w:hyperlink w:anchor="_Toc11008226" w:history="1">
        <w:r w:rsidRPr="000C43D1">
          <w:rPr>
            <w:rStyle w:val="Hyperlink"/>
          </w:rPr>
          <w:t>6.4.2. Field Definitions</w:t>
        </w:r>
        <w:r>
          <w:rPr>
            <w:webHidden/>
          </w:rPr>
          <w:tab/>
        </w:r>
        <w:r>
          <w:rPr>
            <w:webHidden/>
          </w:rPr>
          <w:fldChar w:fldCharType="begin"/>
        </w:r>
        <w:r>
          <w:rPr>
            <w:webHidden/>
          </w:rPr>
          <w:instrText xml:space="preserve"> PAGEREF _Toc11008226 \h </w:instrText>
        </w:r>
        <w:r>
          <w:rPr>
            <w:webHidden/>
          </w:rPr>
        </w:r>
        <w:r>
          <w:rPr>
            <w:webHidden/>
          </w:rPr>
          <w:fldChar w:fldCharType="separate"/>
        </w:r>
        <w:r w:rsidR="00E03445">
          <w:rPr>
            <w:webHidden/>
          </w:rPr>
          <w:t>12</w:t>
        </w:r>
        <w:r>
          <w:rPr>
            <w:webHidden/>
          </w:rPr>
          <w:fldChar w:fldCharType="end"/>
        </w:r>
      </w:hyperlink>
    </w:p>
    <w:p w14:paraId="487ADFE6" w14:textId="77777777" w:rsidR="00D153F8" w:rsidRDefault="00D153F8">
      <w:pPr>
        <w:pStyle w:val="TOC2"/>
        <w:rPr>
          <w:rFonts w:asciiTheme="minorHAnsi" w:eastAsiaTheme="minorEastAsia" w:hAnsiTheme="minorHAnsi" w:cstheme="minorBidi"/>
          <w:sz w:val="22"/>
          <w:szCs w:val="22"/>
        </w:rPr>
      </w:pPr>
      <w:hyperlink w:anchor="_Toc11008227" w:history="1">
        <w:r w:rsidRPr="000C43D1">
          <w:rPr>
            <w:rStyle w:val="Hyperlink"/>
          </w:rPr>
          <w:t>6.5. Leave Rooms Response</w:t>
        </w:r>
        <w:r>
          <w:rPr>
            <w:webHidden/>
          </w:rPr>
          <w:tab/>
        </w:r>
        <w:r>
          <w:rPr>
            <w:webHidden/>
          </w:rPr>
          <w:fldChar w:fldCharType="begin"/>
        </w:r>
        <w:r>
          <w:rPr>
            <w:webHidden/>
          </w:rPr>
          <w:instrText xml:space="preserve"> PAGEREF _Toc11008227 \h </w:instrText>
        </w:r>
        <w:r>
          <w:rPr>
            <w:webHidden/>
          </w:rPr>
        </w:r>
        <w:r>
          <w:rPr>
            <w:webHidden/>
          </w:rPr>
          <w:fldChar w:fldCharType="separate"/>
        </w:r>
        <w:r w:rsidR="00E03445">
          <w:rPr>
            <w:webHidden/>
          </w:rPr>
          <w:t>12</w:t>
        </w:r>
        <w:r>
          <w:rPr>
            <w:webHidden/>
          </w:rPr>
          <w:fldChar w:fldCharType="end"/>
        </w:r>
      </w:hyperlink>
    </w:p>
    <w:p w14:paraId="2CEC5C7D" w14:textId="77777777" w:rsidR="00D153F8" w:rsidRDefault="00D153F8">
      <w:pPr>
        <w:pStyle w:val="TOC3"/>
        <w:rPr>
          <w:rFonts w:asciiTheme="minorHAnsi" w:eastAsiaTheme="minorEastAsia" w:hAnsiTheme="minorHAnsi" w:cstheme="minorBidi"/>
          <w:sz w:val="22"/>
          <w:szCs w:val="22"/>
          <w:lang w:eastAsia="en-US"/>
        </w:rPr>
      </w:pPr>
      <w:hyperlink w:anchor="_Toc11008228" w:history="1">
        <w:r w:rsidRPr="000C43D1">
          <w:rPr>
            <w:rStyle w:val="Hyperlink"/>
          </w:rPr>
          <w:t>6.5.1. Usage</w:t>
        </w:r>
        <w:r>
          <w:rPr>
            <w:webHidden/>
          </w:rPr>
          <w:tab/>
        </w:r>
        <w:r>
          <w:rPr>
            <w:webHidden/>
          </w:rPr>
          <w:fldChar w:fldCharType="begin"/>
        </w:r>
        <w:r>
          <w:rPr>
            <w:webHidden/>
          </w:rPr>
          <w:instrText xml:space="preserve"> PAGEREF _Toc11008228 \h </w:instrText>
        </w:r>
        <w:r>
          <w:rPr>
            <w:webHidden/>
          </w:rPr>
        </w:r>
        <w:r>
          <w:rPr>
            <w:webHidden/>
          </w:rPr>
          <w:fldChar w:fldCharType="separate"/>
        </w:r>
        <w:r w:rsidR="00E03445">
          <w:rPr>
            <w:webHidden/>
          </w:rPr>
          <w:t>13</w:t>
        </w:r>
        <w:r>
          <w:rPr>
            <w:webHidden/>
          </w:rPr>
          <w:fldChar w:fldCharType="end"/>
        </w:r>
      </w:hyperlink>
    </w:p>
    <w:p w14:paraId="02A4EA66" w14:textId="77777777" w:rsidR="00D153F8" w:rsidRDefault="00D153F8">
      <w:pPr>
        <w:pStyle w:val="TOC3"/>
        <w:rPr>
          <w:rFonts w:asciiTheme="minorHAnsi" w:eastAsiaTheme="minorEastAsia" w:hAnsiTheme="minorHAnsi" w:cstheme="minorBidi"/>
          <w:sz w:val="22"/>
          <w:szCs w:val="22"/>
          <w:lang w:eastAsia="en-US"/>
        </w:rPr>
      </w:pPr>
      <w:hyperlink w:anchor="_Toc11008229" w:history="1">
        <w:r w:rsidRPr="000C43D1">
          <w:rPr>
            <w:rStyle w:val="Hyperlink"/>
          </w:rPr>
          <w:t>6.5.2. Field Definitions</w:t>
        </w:r>
        <w:r>
          <w:rPr>
            <w:webHidden/>
          </w:rPr>
          <w:tab/>
        </w:r>
        <w:r>
          <w:rPr>
            <w:webHidden/>
          </w:rPr>
          <w:fldChar w:fldCharType="begin"/>
        </w:r>
        <w:r>
          <w:rPr>
            <w:webHidden/>
          </w:rPr>
          <w:instrText xml:space="preserve"> PAGEREF _Toc11008229 \h </w:instrText>
        </w:r>
        <w:r>
          <w:rPr>
            <w:webHidden/>
          </w:rPr>
        </w:r>
        <w:r>
          <w:rPr>
            <w:webHidden/>
          </w:rPr>
          <w:fldChar w:fldCharType="separate"/>
        </w:r>
        <w:r w:rsidR="00E03445">
          <w:rPr>
            <w:webHidden/>
          </w:rPr>
          <w:t>13</w:t>
        </w:r>
        <w:r>
          <w:rPr>
            <w:webHidden/>
          </w:rPr>
          <w:fldChar w:fldCharType="end"/>
        </w:r>
      </w:hyperlink>
    </w:p>
    <w:p w14:paraId="0BC10D5F" w14:textId="77777777" w:rsidR="00D153F8" w:rsidRDefault="00D153F8">
      <w:pPr>
        <w:pStyle w:val="TOC2"/>
        <w:rPr>
          <w:rFonts w:asciiTheme="minorHAnsi" w:eastAsiaTheme="minorEastAsia" w:hAnsiTheme="minorHAnsi" w:cstheme="minorBidi"/>
          <w:sz w:val="22"/>
          <w:szCs w:val="22"/>
        </w:rPr>
      </w:pPr>
      <w:hyperlink w:anchor="_Toc11008230" w:history="1">
        <w:r w:rsidRPr="000C43D1">
          <w:rPr>
            <w:rStyle w:val="Hyperlink"/>
          </w:rPr>
          <w:t>6.6. Member List Response</w:t>
        </w:r>
        <w:r>
          <w:rPr>
            <w:webHidden/>
          </w:rPr>
          <w:tab/>
        </w:r>
        <w:r>
          <w:rPr>
            <w:webHidden/>
          </w:rPr>
          <w:fldChar w:fldCharType="begin"/>
        </w:r>
        <w:r>
          <w:rPr>
            <w:webHidden/>
          </w:rPr>
          <w:instrText xml:space="preserve"> PAGEREF _Toc11008230 \h </w:instrText>
        </w:r>
        <w:r>
          <w:rPr>
            <w:webHidden/>
          </w:rPr>
        </w:r>
        <w:r>
          <w:rPr>
            <w:webHidden/>
          </w:rPr>
          <w:fldChar w:fldCharType="separate"/>
        </w:r>
        <w:r w:rsidR="00E03445">
          <w:rPr>
            <w:webHidden/>
          </w:rPr>
          <w:t>13</w:t>
        </w:r>
        <w:r>
          <w:rPr>
            <w:webHidden/>
          </w:rPr>
          <w:fldChar w:fldCharType="end"/>
        </w:r>
      </w:hyperlink>
    </w:p>
    <w:p w14:paraId="082A9F7A" w14:textId="77777777" w:rsidR="00D153F8" w:rsidRDefault="00D153F8">
      <w:pPr>
        <w:pStyle w:val="TOC3"/>
        <w:rPr>
          <w:rFonts w:asciiTheme="minorHAnsi" w:eastAsiaTheme="minorEastAsia" w:hAnsiTheme="minorHAnsi" w:cstheme="minorBidi"/>
          <w:sz w:val="22"/>
          <w:szCs w:val="22"/>
          <w:lang w:eastAsia="en-US"/>
        </w:rPr>
      </w:pPr>
      <w:hyperlink w:anchor="_Toc11008231" w:history="1">
        <w:r w:rsidRPr="000C43D1">
          <w:rPr>
            <w:rStyle w:val="Hyperlink"/>
          </w:rPr>
          <w:t>6.6.1. Usage</w:t>
        </w:r>
        <w:r>
          <w:rPr>
            <w:webHidden/>
          </w:rPr>
          <w:tab/>
        </w:r>
        <w:r>
          <w:rPr>
            <w:webHidden/>
          </w:rPr>
          <w:fldChar w:fldCharType="begin"/>
        </w:r>
        <w:r>
          <w:rPr>
            <w:webHidden/>
          </w:rPr>
          <w:instrText xml:space="preserve"> PAGEREF _Toc11008231 \h </w:instrText>
        </w:r>
        <w:r>
          <w:rPr>
            <w:webHidden/>
          </w:rPr>
        </w:r>
        <w:r>
          <w:rPr>
            <w:webHidden/>
          </w:rPr>
          <w:fldChar w:fldCharType="separate"/>
        </w:r>
        <w:r w:rsidR="00E03445">
          <w:rPr>
            <w:webHidden/>
          </w:rPr>
          <w:t>13</w:t>
        </w:r>
        <w:r>
          <w:rPr>
            <w:webHidden/>
          </w:rPr>
          <w:fldChar w:fldCharType="end"/>
        </w:r>
      </w:hyperlink>
    </w:p>
    <w:p w14:paraId="6634CAFF" w14:textId="77777777" w:rsidR="00D153F8" w:rsidRDefault="00D153F8">
      <w:pPr>
        <w:pStyle w:val="TOC3"/>
        <w:rPr>
          <w:rFonts w:asciiTheme="minorHAnsi" w:eastAsiaTheme="minorEastAsia" w:hAnsiTheme="minorHAnsi" w:cstheme="minorBidi"/>
          <w:sz w:val="22"/>
          <w:szCs w:val="22"/>
          <w:lang w:eastAsia="en-US"/>
        </w:rPr>
      </w:pPr>
      <w:hyperlink w:anchor="_Toc11008232" w:history="1">
        <w:r w:rsidRPr="000C43D1">
          <w:rPr>
            <w:rStyle w:val="Hyperlink"/>
          </w:rPr>
          <w:t>6.6.2. Field Definitions</w:t>
        </w:r>
        <w:r>
          <w:rPr>
            <w:webHidden/>
          </w:rPr>
          <w:tab/>
        </w:r>
        <w:r>
          <w:rPr>
            <w:webHidden/>
          </w:rPr>
          <w:fldChar w:fldCharType="begin"/>
        </w:r>
        <w:r>
          <w:rPr>
            <w:webHidden/>
          </w:rPr>
          <w:instrText xml:space="preserve"> PAGEREF _Toc11008232 \h </w:instrText>
        </w:r>
        <w:r>
          <w:rPr>
            <w:webHidden/>
          </w:rPr>
        </w:r>
        <w:r>
          <w:rPr>
            <w:webHidden/>
          </w:rPr>
          <w:fldChar w:fldCharType="separate"/>
        </w:r>
        <w:r w:rsidR="00E03445">
          <w:rPr>
            <w:webHidden/>
          </w:rPr>
          <w:t>13</w:t>
        </w:r>
        <w:r>
          <w:rPr>
            <w:webHidden/>
          </w:rPr>
          <w:fldChar w:fldCharType="end"/>
        </w:r>
      </w:hyperlink>
    </w:p>
    <w:p w14:paraId="125C98B8" w14:textId="77777777" w:rsidR="00D153F8" w:rsidRDefault="00D153F8">
      <w:pPr>
        <w:pStyle w:val="TOC2"/>
        <w:rPr>
          <w:rFonts w:asciiTheme="minorHAnsi" w:eastAsiaTheme="minorEastAsia" w:hAnsiTheme="minorHAnsi" w:cstheme="minorBidi"/>
          <w:sz w:val="22"/>
          <w:szCs w:val="22"/>
        </w:rPr>
      </w:pPr>
      <w:hyperlink w:anchor="_Toc11008233" w:history="1">
        <w:r w:rsidRPr="000C43D1">
          <w:rPr>
            <w:rStyle w:val="Hyperlink"/>
          </w:rPr>
          <w:t>6.7. Select Room Private Message Response</w:t>
        </w:r>
        <w:r>
          <w:rPr>
            <w:webHidden/>
          </w:rPr>
          <w:tab/>
        </w:r>
        <w:r>
          <w:rPr>
            <w:webHidden/>
          </w:rPr>
          <w:fldChar w:fldCharType="begin"/>
        </w:r>
        <w:r>
          <w:rPr>
            <w:webHidden/>
          </w:rPr>
          <w:instrText xml:space="preserve"> PAGEREF _Toc11008233 \h </w:instrText>
        </w:r>
        <w:r>
          <w:rPr>
            <w:webHidden/>
          </w:rPr>
        </w:r>
        <w:r>
          <w:rPr>
            <w:webHidden/>
          </w:rPr>
          <w:fldChar w:fldCharType="separate"/>
        </w:r>
        <w:r w:rsidR="00E03445">
          <w:rPr>
            <w:webHidden/>
          </w:rPr>
          <w:t>14</w:t>
        </w:r>
        <w:r>
          <w:rPr>
            <w:webHidden/>
          </w:rPr>
          <w:fldChar w:fldCharType="end"/>
        </w:r>
      </w:hyperlink>
    </w:p>
    <w:p w14:paraId="055B9600" w14:textId="77777777" w:rsidR="00D153F8" w:rsidRDefault="00D153F8">
      <w:pPr>
        <w:pStyle w:val="TOC3"/>
        <w:rPr>
          <w:rFonts w:asciiTheme="minorHAnsi" w:eastAsiaTheme="minorEastAsia" w:hAnsiTheme="minorHAnsi" w:cstheme="minorBidi"/>
          <w:sz w:val="22"/>
          <w:szCs w:val="22"/>
          <w:lang w:eastAsia="en-US"/>
        </w:rPr>
      </w:pPr>
      <w:hyperlink w:anchor="_Toc11008234" w:history="1">
        <w:r w:rsidRPr="000C43D1">
          <w:rPr>
            <w:rStyle w:val="Hyperlink"/>
          </w:rPr>
          <w:t>6.7.1. Usage</w:t>
        </w:r>
        <w:r>
          <w:rPr>
            <w:webHidden/>
          </w:rPr>
          <w:tab/>
        </w:r>
        <w:r>
          <w:rPr>
            <w:webHidden/>
          </w:rPr>
          <w:fldChar w:fldCharType="begin"/>
        </w:r>
        <w:r>
          <w:rPr>
            <w:webHidden/>
          </w:rPr>
          <w:instrText xml:space="preserve"> PAGEREF _Toc11008234 \h </w:instrText>
        </w:r>
        <w:r>
          <w:rPr>
            <w:webHidden/>
          </w:rPr>
        </w:r>
        <w:r>
          <w:rPr>
            <w:webHidden/>
          </w:rPr>
          <w:fldChar w:fldCharType="separate"/>
        </w:r>
        <w:r w:rsidR="00E03445">
          <w:rPr>
            <w:webHidden/>
          </w:rPr>
          <w:t>14</w:t>
        </w:r>
        <w:r>
          <w:rPr>
            <w:webHidden/>
          </w:rPr>
          <w:fldChar w:fldCharType="end"/>
        </w:r>
      </w:hyperlink>
    </w:p>
    <w:p w14:paraId="25963899" w14:textId="77777777" w:rsidR="00D153F8" w:rsidRDefault="00D153F8">
      <w:pPr>
        <w:pStyle w:val="TOC3"/>
        <w:rPr>
          <w:rFonts w:asciiTheme="minorHAnsi" w:eastAsiaTheme="minorEastAsia" w:hAnsiTheme="minorHAnsi" w:cstheme="minorBidi"/>
          <w:sz w:val="22"/>
          <w:szCs w:val="22"/>
          <w:lang w:eastAsia="en-US"/>
        </w:rPr>
      </w:pPr>
      <w:hyperlink w:anchor="_Toc11008235" w:history="1">
        <w:r w:rsidRPr="000C43D1">
          <w:rPr>
            <w:rStyle w:val="Hyperlink"/>
          </w:rPr>
          <w:t>6.7.2. Field Definitions</w:t>
        </w:r>
        <w:r>
          <w:rPr>
            <w:webHidden/>
          </w:rPr>
          <w:tab/>
        </w:r>
        <w:r>
          <w:rPr>
            <w:webHidden/>
          </w:rPr>
          <w:fldChar w:fldCharType="begin"/>
        </w:r>
        <w:r>
          <w:rPr>
            <w:webHidden/>
          </w:rPr>
          <w:instrText xml:space="preserve"> PAGEREF _Toc11008235 \h </w:instrText>
        </w:r>
        <w:r>
          <w:rPr>
            <w:webHidden/>
          </w:rPr>
        </w:r>
        <w:r>
          <w:rPr>
            <w:webHidden/>
          </w:rPr>
          <w:fldChar w:fldCharType="separate"/>
        </w:r>
        <w:r w:rsidR="00E03445">
          <w:rPr>
            <w:webHidden/>
          </w:rPr>
          <w:t>14</w:t>
        </w:r>
        <w:r>
          <w:rPr>
            <w:webHidden/>
          </w:rPr>
          <w:fldChar w:fldCharType="end"/>
        </w:r>
      </w:hyperlink>
    </w:p>
    <w:p w14:paraId="0F05FAB6" w14:textId="77777777" w:rsidR="00D153F8" w:rsidRDefault="00D153F8">
      <w:pPr>
        <w:pStyle w:val="TOC2"/>
        <w:rPr>
          <w:rFonts w:asciiTheme="minorHAnsi" w:eastAsiaTheme="minorEastAsia" w:hAnsiTheme="minorHAnsi" w:cstheme="minorBidi"/>
          <w:sz w:val="22"/>
          <w:szCs w:val="22"/>
        </w:rPr>
      </w:pPr>
      <w:hyperlink w:anchor="_Toc11008236" w:history="1">
        <w:r w:rsidRPr="000C43D1">
          <w:rPr>
            <w:rStyle w:val="Hyperlink"/>
          </w:rPr>
          <w:t>6.8. Quit Response</w:t>
        </w:r>
        <w:r>
          <w:rPr>
            <w:webHidden/>
          </w:rPr>
          <w:tab/>
        </w:r>
        <w:r>
          <w:rPr>
            <w:webHidden/>
          </w:rPr>
          <w:fldChar w:fldCharType="begin"/>
        </w:r>
        <w:r>
          <w:rPr>
            <w:webHidden/>
          </w:rPr>
          <w:instrText xml:space="preserve"> PAGEREF _Toc11008236 \h </w:instrText>
        </w:r>
        <w:r>
          <w:rPr>
            <w:webHidden/>
          </w:rPr>
        </w:r>
        <w:r>
          <w:rPr>
            <w:webHidden/>
          </w:rPr>
          <w:fldChar w:fldCharType="separate"/>
        </w:r>
        <w:r w:rsidR="00E03445">
          <w:rPr>
            <w:webHidden/>
          </w:rPr>
          <w:t>15</w:t>
        </w:r>
        <w:r>
          <w:rPr>
            <w:webHidden/>
          </w:rPr>
          <w:fldChar w:fldCharType="end"/>
        </w:r>
      </w:hyperlink>
    </w:p>
    <w:p w14:paraId="736FC346" w14:textId="77777777" w:rsidR="00D153F8" w:rsidRDefault="00D153F8">
      <w:pPr>
        <w:pStyle w:val="TOC3"/>
        <w:rPr>
          <w:rFonts w:asciiTheme="minorHAnsi" w:eastAsiaTheme="minorEastAsia" w:hAnsiTheme="minorHAnsi" w:cstheme="minorBidi"/>
          <w:sz w:val="22"/>
          <w:szCs w:val="22"/>
          <w:lang w:eastAsia="en-US"/>
        </w:rPr>
      </w:pPr>
      <w:hyperlink w:anchor="_Toc11008237" w:history="1">
        <w:r w:rsidRPr="000C43D1">
          <w:rPr>
            <w:rStyle w:val="Hyperlink"/>
          </w:rPr>
          <w:t>6.8.1. Usage</w:t>
        </w:r>
        <w:r>
          <w:rPr>
            <w:webHidden/>
          </w:rPr>
          <w:tab/>
        </w:r>
        <w:r>
          <w:rPr>
            <w:webHidden/>
          </w:rPr>
          <w:fldChar w:fldCharType="begin"/>
        </w:r>
        <w:r>
          <w:rPr>
            <w:webHidden/>
          </w:rPr>
          <w:instrText xml:space="preserve"> PAGEREF _Toc11008237 \h </w:instrText>
        </w:r>
        <w:r>
          <w:rPr>
            <w:webHidden/>
          </w:rPr>
        </w:r>
        <w:r>
          <w:rPr>
            <w:webHidden/>
          </w:rPr>
          <w:fldChar w:fldCharType="separate"/>
        </w:r>
        <w:r w:rsidR="00E03445">
          <w:rPr>
            <w:webHidden/>
          </w:rPr>
          <w:t>15</w:t>
        </w:r>
        <w:r>
          <w:rPr>
            <w:webHidden/>
          </w:rPr>
          <w:fldChar w:fldCharType="end"/>
        </w:r>
      </w:hyperlink>
    </w:p>
    <w:p w14:paraId="21A3463F" w14:textId="77777777" w:rsidR="00D153F8" w:rsidRDefault="00D153F8">
      <w:pPr>
        <w:pStyle w:val="TOC3"/>
        <w:rPr>
          <w:rFonts w:asciiTheme="minorHAnsi" w:eastAsiaTheme="minorEastAsia" w:hAnsiTheme="minorHAnsi" w:cstheme="minorBidi"/>
          <w:sz w:val="22"/>
          <w:szCs w:val="22"/>
          <w:lang w:eastAsia="en-US"/>
        </w:rPr>
      </w:pPr>
      <w:hyperlink w:anchor="_Toc11008238" w:history="1">
        <w:r w:rsidRPr="000C43D1">
          <w:rPr>
            <w:rStyle w:val="Hyperlink"/>
          </w:rPr>
          <w:t>6.8.2. Field Definition</w:t>
        </w:r>
        <w:r>
          <w:rPr>
            <w:webHidden/>
          </w:rPr>
          <w:tab/>
        </w:r>
        <w:r>
          <w:rPr>
            <w:webHidden/>
          </w:rPr>
          <w:fldChar w:fldCharType="begin"/>
        </w:r>
        <w:r>
          <w:rPr>
            <w:webHidden/>
          </w:rPr>
          <w:instrText xml:space="preserve"> PAGEREF _Toc11008238 \h </w:instrText>
        </w:r>
        <w:r>
          <w:rPr>
            <w:webHidden/>
          </w:rPr>
        </w:r>
        <w:r>
          <w:rPr>
            <w:webHidden/>
          </w:rPr>
          <w:fldChar w:fldCharType="separate"/>
        </w:r>
        <w:r w:rsidR="00E03445">
          <w:rPr>
            <w:webHidden/>
          </w:rPr>
          <w:t>15</w:t>
        </w:r>
        <w:r>
          <w:rPr>
            <w:webHidden/>
          </w:rPr>
          <w:fldChar w:fldCharType="end"/>
        </w:r>
      </w:hyperlink>
    </w:p>
    <w:p w14:paraId="0FCAB56F" w14:textId="77777777" w:rsidR="00D153F8" w:rsidRDefault="00D153F8">
      <w:pPr>
        <w:pStyle w:val="TOC2"/>
        <w:rPr>
          <w:rFonts w:asciiTheme="minorHAnsi" w:eastAsiaTheme="minorEastAsia" w:hAnsiTheme="minorHAnsi" w:cstheme="minorBidi"/>
          <w:sz w:val="22"/>
          <w:szCs w:val="22"/>
        </w:rPr>
      </w:pPr>
      <w:hyperlink w:anchor="_Toc11008239" w:history="1">
        <w:r w:rsidRPr="000C43D1">
          <w:rPr>
            <w:rStyle w:val="Hyperlink"/>
          </w:rPr>
          <w:t>6.9. Help Definitions Response</w:t>
        </w:r>
        <w:r>
          <w:rPr>
            <w:webHidden/>
          </w:rPr>
          <w:tab/>
        </w:r>
        <w:r>
          <w:rPr>
            <w:webHidden/>
          </w:rPr>
          <w:fldChar w:fldCharType="begin"/>
        </w:r>
        <w:r>
          <w:rPr>
            <w:webHidden/>
          </w:rPr>
          <w:instrText xml:space="preserve"> PAGEREF _Toc11008239 \h </w:instrText>
        </w:r>
        <w:r>
          <w:rPr>
            <w:webHidden/>
          </w:rPr>
        </w:r>
        <w:r>
          <w:rPr>
            <w:webHidden/>
          </w:rPr>
          <w:fldChar w:fldCharType="separate"/>
        </w:r>
        <w:r w:rsidR="00E03445">
          <w:rPr>
            <w:webHidden/>
          </w:rPr>
          <w:t>16</w:t>
        </w:r>
        <w:r>
          <w:rPr>
            <w:webHidden/>
          </w:rPr>
          <w:fldChar w:fldCharType="end"/>
        </w:r>
      </w:hyperlink>
    </w:p>
    <w:p w14:paraId="6E9F0EEE" w14:textId="77777777" w:rsidR="00D153F8" w:rsidRDefault="00D153F8">
      <w:pPr>
        <w:pStyle w:val="TOC3"/>
        <w:rPr>
          <w:rFonts w:asciiTheme="minorHAnsi" w:eastAsiaTheme="minorEastAsia" w:hAnsiTheme="minorHAnsi" w:cstheme="minorBidi"/>
          <w:sz w:val="22"/>
          <w:szCs w:val="22"/>
          <w:lang w:eastAsia="en-US"/>
        </w:rPr>
      </w:pPr>
      <w:hyperlink w:anchor="_Toc11008240" w:history="1">
        <w:r w:rsidRPr="000C43D1">
          <w:rPr>
            <w:rStyle w:val="Hyperlink"/>
          </w:rPr>
          <w:t>6.9.1. Usage</w:t>
        </w:r>
        <w:r>
          <w:rPr>
            <w:webHidden/>
          </w:rPr>
          <w:tab/>
        </w:r>
        <w:r>
          <w:rPr>
            <w:webHidden/>
          </w:rPr>
          <w:fldChar w:fldCharType="begin"/>
        </w:r>
        <w:r>
          <w:rPr>
            <w:webHidden/>
          </w:rPr>
          <w:instrText xml:space="preserve"> PAGEREF _Toc11008240 \h </w:instrText>
        </w:r>
        <w:r>
          <w:rPr>
            <w:webHidden/>
          </w:rPr>
        </w:r>
        <w:r>
          <w:rPr>
            <w:webHidden/>
          </w:rPr>
          <w:fldChar w:fldCharType="separate"/>
        </w:r>
        <w:r w:rsidR="00E03445">
          <w:rPr>
            <w:webHidden/>
          </w:rPr>
          <w:t>16</w:t>
        </w:r>
        <w:r>
          <w:rPr>
            <w:webHidden/>
          </w:rPr>
          <w:fldChar w:fldCharType="end"/>
        </w:r>
      </w:hyperlink>
    </w:p>
    <w:p w14:paraId="670CB5B9" w14:textId="77777777" w:rsidR="00D153F8" w:rsidRDefault="00D153F8">
      <w:pPr>
        <w:pStyle w:val="TOC3"/>
        <w:rPr>
          <w:rFonts w:asciiTheme="minorHAnsi" w:eastAsiaTheme="minorEastAsia" w:hAnsiTheme="minorHAnsi" w:cstheme="minorBidi"/>
          <w:sz w:val="22"/>
          <w:szCs w:val="22"/>
          <w:lang w:eastAsia="en-US"/>
        </w:rPr>
      </w:pPr>
      <w:hyperlink w:anchor="_Toc11008241" w:history="1">
        <w:r w:rsidRPr="000C43D1">
          <w:rPr>
            <w:rStyle w:val="Hyperlink"/>
          </w:rPr>
          <w:t>6.9.2. Field Definition</w:t>
        </w:r>
        <w:r>
          <w:rPr>
            <w:webHidden/>
          </w:rPr>
          <w:tab/>
        </w:r>
        <w:r>
          <w:rPr>
            <w:webHidden/>
          </w:rPr>
          <w:fldChar w:fldCharType="begin"/>
        </w:r>
        <w:r>
          <w:rPr>
            <w:webHidden/>
          </w:rPr>
          <w:instrText xml:space="preserve"> PAGEREF _Toc11008241 \h </w:instrText>
        </w:r>
        <w:r>
          <w:rPr>
            <w:webHidden/>
          </w:rPr>
        </w:r>
        <w:r>
          <w:rPr>
            <w:webHidden/>
          </w:rPr>
          <w:fldChar w:fldCharType="separate"/>
        </w:r>
        <w:r w:rsidR="00E03445">
          <w:rPr>
            <w:webHidden/>
          </w:rPr>
          <w:t>16</w:t>
        </w:r>
        <w:r>
          <w:rPr>
            <w:webHidden/>
          </w:rPr>
          <w:fldChar w:fldCharType="end"/>
        </w:r>
      </w:hyperlink>
    </w:p>
    <w:p w14:paraId="6DA45E62" w14:textId="77777777" w:rsidR="00D153F8" w:rsidRDefault="00D153F8">
      <w:pPr>
        <w:pStyle w:val="TOC2"/>
        <w:rPr>
          <w:rFonts w:asciiTheme="minorHAnsi" w:eastAsiaTheme="minorEastAsia" w:hAnsiTheme="minorHAnsi" w:cstheme="minorBidi"/>
          <w:sz w:val="22"/>
          <w:szCs w:val="22"/>
        </w:rPr>
      </w:pPr>
      <w:hyperlink w:anchor="_Toc11008242" w:history="1">
        <w:r w:rsidRPr="000C43D1">
          <w:rPr>
            <w:rStyle w:val="Hyperlink"/>
          </w:rPr>
          <w:t>6.10. Private Message Response</w:t>
        </w:r>
        <w:r>
          <w:rPr>
            <w:webHidden/>
          </w:rPr>
          <w:tab/>
        </w:r>
        <w:r>
          <w:rPr>
            <w:webHidden/>
          </w:rPr>
          <w:fldChar w:fldCharType="begin"/>
        </w:r>
        <w:r>
          <w:rPr>
            <w:webHidden/>
          </w:rPr>
          <w:instrText xml:space="preserve"> PAGEREF _Toc11008242 \h </w:instrText>
        </w:r>
        <w:r>
          <w:rPr>
            <w:webHidden/>
          </w:rPr>
        </w:r>
        <w:r>
          <w:rPr>
            <w:webHidden/>
          </w:rPr>
          <w:fldChar w:fldCharType="separate"/>
        </w:r>
        <w:r w:rsidR="00E03445">
          <w:rPr>
            <w:webHidden/>
          </w:rPr>
          <w:t>16</w:t>
        </w:r>
        <w:r>
          <w:rPr>
            <w:webHidden/>
          </w:rPr>
          <w:fldChar w:fldCharType="end"/>
        </w:r>
      </w:hyperlink>
    </w:p>
    <w:p w14:paraId="55C5D02F" w14:textId="77777777" w:rsidR="00D153F8" w:rsidRDefault="00D153F8">
      <w:pPr>
        <w:pStyle w:val="TOC3"/>
        <w:rPr>
          <w:rFonts w:asciiTheme="minorHAnsi" w:eastAsiaTheme="minorEastAsia" w:hAnsiTheme="minorHAnsi" w:cstheme="minorBidi"/>
          <w:sz w:val="22"/>
          <w:szCs w:val="22"/>
          <w:lang w:eastAsia="en-US"/>
        </w:rPr>
      </w:pPr>
      <w:hyperlink w:anchor="_Toc11008243" w:history="1">
        <w:r w:rsidRPr="000C43D1">
          <w:rPr>
            <w:rStyle w:val="Hyperlink"/>
          </w:rPr>
          <w:t>6.10.1. Usage</w:t>
        </w:r>
        <w:r>
          <w:rPr>
            <w:webHidden/>
          </w:rPr>
          <w:tab/>
        </w:r>
        <w:r>
          <w:rPr>
            <w:webHidden/>
          </w:rPr>
          <w:fldChar w:fldCharType="begin"/>
        </w:r>
        <w:r>
          <w:rPr>
            <w:webHidden/>
          </w:rPr>
          <w:instrText xml:space="preserve"> PAGEREF _Toc11008243 \h </w:instrText>
        </w:r>
        <w:r>
          <w:rPr>
            <w:webHidden/>
          </w:rPr>
        </w:r>
        <w:r>
          <w:rPr>
            <w:webHidden/>
          </w:rPr>
          <w:fldChar w:fldCharType="separate"/>
        </w:r>
        <w:r w:rsidR="00E03445">
          <w:rPr>
            <w:webHidden/>
          </w:rPr>
          <w:t>16</w:t>
        </w:r>
        <w:r>
          <w:rPr>
            <w:webHidden/>
          </w:rPr>
          <w:fldChar w:fldCharType="end"/>
        </w:r>
      </w:hyperlink>
    </w:p>
    <w:p w14:paraId="20D07B36" w14:textId="77777777" w:rsidR="00D153F8" w:rsidRDefault="00D153F8">
      <w:pPr>
        <w:pStyle w:val="TOC3"/>
        <w:rPr>
          <w:rFonts w:asciiTheme="minorHAnsi" w:eastAsiaTheme="minorEastAsia" w:hAnsiTheme="minorHAnsi" w:cstheme="minorBidi"/>
          <w:sz w:val="22"/>
          <w:szCs w:val="22"/>
          <w:lang w:eastAsia="en-US"/>
        </w:rPr>
      </w:pPr>
      <w:hyperlink w:anchor="_Toc11008244" w:history="1">
        <w:r w:rsidRPr="000C43D1">
          <w:rPr>
            <w:rStyle w:val="Hyperlink"/>
          </w:rPr>
          <w:t>6.10.2. Field Definition</w:t>
        </w:r>
        <w:r>
          <w:rPr>
            <w:webHidden/>
          </w:rPr>
          <w:tab/>
        </w:r>
        <w:r>
          <w:rPr>
            <w:webHidden/>
          </w:rPr>
          <w:fldChar w:fldCharType="begin"/>
        </w:r>
        <w:r>
          <w:rPr>
            <w:webHidden/>
          </w:rPr>
          <w:instrText xml:space="preserve"> PAGEREF _Toc11008244 \h </w:instrText>
        </w:r>
        <w:r>
          <w:rPr>
            <w:webHidden/>
          </w:rPr>
        </w:r>
        <w:r>
          <w:rPr>
            <w:webHidden/>
          </w:rPr>
          <w:fldChar w:fldCharType="separate"/>
        </w:r>
        <w:r w:rsidR="00E03445">
          <w:rPr>
            <w:webHidden/>
          </w:rPr>
          <w:t>16</w:t>
        </w:r>
        <w:r>
          <w:rPr>
            <w:webHidden/>
          </w:rPr>
          <w:fldChar w:fldCharType="end"/>
        </w:r>
      </w:hyperlink>
    </w:p>
    <w:p w14:paraId="79137BD0" w14:textId="77777777" w:rsidR="00D153F8" w:rsidRDefault="00D153F8">
      <w:pPr>
        <w:pStyle w:val="TOC2"/>
        <w:rPr>
          <w:rFonts w:asciiTheme="minorHAnsi" w:eastAsiaTheme="minorEastAsia" w:hAnsiTheme="minorHAnsi" w:cstheme="minorBidi"/>
          <w:sz w:val="22"/>
          <w:szCs w:val="22"/>
        </w:rPr>
      </w:pPr>
      <w:hyperlink w:anchor="_Toc11008245" w:history="1">
        <w:r w:rsidRPr="000C43D1">
          <w:rPr>
            <w:rStyle w:val="Hyperlink"/>
          </w:rPr>
          <w:t>6.11. Print All Response</w:t>
        </w:r>
        <w:r>
          <w:rPr>
            <w:webHidden/>
          </w:rPr>
          <w:tab/>
        </w:r>
        <w:r>
          <w:rPr>
            <w:webHidden/>
          </w:rPr>
          <w:fldChar w:fldCharType="begin"/>
        </w:r>
        <w:r>
          <w:rPr>
            <w:webHidden/>
          </w:rPr>
          <w:instrText xml:space="preserve"> PAGEREF _Toc11008245 \h </w:instrText>
        </w:r>
        <w:r>
          <w:rPr>
            <w:webHidden/>
          </w:rPr>
        </w:r>
        <w:r>
          <w:rPr>
            <w:webHidden/>
          </w:rPr>
          <w:fldChar w:fldCharType="separate"/>
        </w:r>
        <w:r w:rsidR="00E03445">
          <w:rPr>
            <w:webHidden/>
          </w:rPr>
          <w:t>17</w:t>
        </w:r>
        <w:r>
          <w:rPr>
            <w:webHidden/>
          </w:rPr>
          <w:fldChar w:fldCharType="end"/>
        </w:r>
      </w:hyperlink>
    </w:p>
    <w:p w14:paraId="7B81D96A" w14:textId="77777777" w:rsidR="00D153F8" w:rsidRDefault="00D153F8">
      <w:pPr>
        <w:pStyle w:val="TOC3"/>
        <w:rPr>
          <w:rFonts w:asciiTheme="minorHAnsi" w:eastAsiaTheme="minorEastAsia" w:hAnsiTheme="minorHAnsi" w:cstheme="minorBidi"/>
          <w:sz w:val="22"/>
          <w:szCs w:val="22"/>
          <w:lang w:eastAsia="en-US"/>
        </w:rPr>
      </w:pPr>
      <w:hyperlink w:anchor="_Toc11008246" w:history="1">
        <w:r w:rsidRPr="000C43D1">
          <w:rPr>
            <w:rStyle w:val="Hyperlink"/>
          </w:rPr>
          <w:t>6.11.1. Usage</w:t>
        </w:r>
        <w:r>
          <w:rPr>
            <w:webHidden/>
          </w:rPr>
          <w:tab/>
        </w:r>
        <w:r>
          <w:rPr>
            <w:webHidden/>
          </w:rPr>
          <w:fldChar w:fldCharType="begin"/>
        </w:r>
        <w:r>
          <w:rPr>
            <w:webHidden/>
          </w:rPr>
          <w:instrText xml:space="preserve"> PAGEREF _Toc11008246 \h </w:instrText>
        </w:r>
        <w:r>
          <w:rPr>
            <w:webHidden/>
          </w:rPr>
        </w:r>
        <w:r>
          <w:rPr>
            <w:webHidden/>
          </w:rPr>
          <w:fldChar w:fldCharType="separate"/>
        </w:r>
        <w:r w:rsidR="00E03445">
          <w:rPr>
            <w:webHidden/>
          </w:rPr>
          <w:t>17</w:t>
        </w:r>
        <w:r>
          <w:rPr>
            <w:webHidden/>
          </w:rPr>
          <w:fldChar w:fldCharType="end"/>
        </w:r>
      </w:hyperlink>
    </w:p>
    <w:p w14:paraId="3F7EA547" w14:textId="77777777" w:rsidR="00D153F8" w:rsidRDefault="00D153F8">
      <w:pPr>
        <w:pStyle w:val="TOC3"/>
        <w:rPr>
          <w:rFonts w:asciiTheme="minorHAnsi" w:eastAsiaTheme="minorEastAsia" w:hAnsiTheme="minorHAnsi" w:cstheme="minorBidi"/>
          <w:sz w:val="22"/>
          <w:szCs w:val="22"/>
          <w:lang w:eastAsia="en-US"/>
        </w:rPr>
      </w:pPr>
      <w:hyperlink w:anchor="_Toc11008247" w:history="1">
        <w:r w:rsidRPr="000C43D1">
          <w:rPr>
            <w:rStyle w:val="Hyperlink"/>
          </w:rPr>
          <w:t>6.11.2. Field Definitions</w:t>
        </w:r>
        <w:r>
          <w:rPr>
            <w:webHidden/>
          </w:rPr>
          <w:tab/>
        </w:r>
        <w:r>
          <w:rPr>
            <w:webHidden/>
          </w:rPr>
          <w:fldChar w:fldCharType="begin"/>
        </w:r>
        <w:r>
          <w:rPr>
            <w:webHidden/>
          </w:rPr>
          <w:instrText xml:space="preserve"> PAGEREF _Toc11008247 \h </w:instrText>
        </w:r>
        <w:r>
          <w:rPr>
            <w:webHidden/>
          </w:rPr>
        </w:r>
        <w:r>
          <w:rPr>
            <w:webHidden/>
          </w:rPr>
          <w:fldChar w:fldCharType="separate"/>
        </w:r>
        <w:r w:rsidR="00E03445">
          <w:rPr>
            <w:webHidden/>
          </w:rPr>
          <w:t>17</w:t>
        </w:r>
        <w:r>
          <w:rPr>
            <w:webHidden/>
          </w:rPr>
          <w:fldChar w:fldCharType="end"/>
        </w:r>
      </w:hyperlink>
    </w:p>
    <w:p w14:paraId="789772AD" w14:textId="77777777" w:rsidR="00D153F8" w:rsidRDefault="00D153F8">
      <w:pPr>
        <w:pStyle w:val="TOC2"/>
        <w:rPr>
          <w:rFonts w:asciiTheme="minorHAnsi" w:eastAsiaTheme="minorEastAsia" w:hAnsiTheme="minorHAnsi" w:cstheme="minorBidi"/>
          <w:sz w:val="22"/>
          <w:szCs w:val="22"/>
        </w:rPr>
      </w:pPr>
      <w:hyperlink w:anchor="_Toc11008248" w:history="1">
        <w:r w:rsidRPr="000C43D1">
          <w:rPr>
            <w:rStyle w:val="Hyperlink"/>
          </w:rPr>
          <w:t>6.12. Server Side Shutdown Response</w:t>
        </w:r>
        <w:r>
          <w:rPr>
            <w:webHidden/>
          </w:rPr>
          <w:tab/>
        </w:r>
        <w:r>
          <w:rPr>
            <w:webHidden/>
          </w:rPr>
          <w:fldChar w:fldCharType="begin"/>
        </w:r>
        <w:r>
          <w:rPr>
            <w:webHidden/>
          </w:rPr>
          <w:instrText xml:space="preserve"> PAGEREF _Toc11008248 \h </w:instrText>
        </w:r>
        <w:r>
          <w:rPr>
            <w:webHidden/>
          </w:rPr>
        </w:r>
        <w:r>
          <w:rPr>
            <w:webHidden/>
          </w:rPr>
          <w:fldChar w:fldCharType="separate"/>
        </w:r>
        <w:r w:rsidR="00E03445">
          <w:rPr>
            <w:webHidden/>
          </w:rPr>
          <w:t>17</w:t>
        </w:r>
        <w:r>
          <w:rPr>
            <w:webHidden/>
          </w:rPr>
          <w:fldChar w:fldCharType="end"/>
        </w:r>
      </w:hyperlink>
    </w:p>
    <w:p w14:paraId="6517478A" w14:textId="77777777" w:rsidR="00D153F8" w:rsidRDefault="00D153F8">
      <w:pPr>
        <w:pStyle w:val="TOC3"/>
        <w:rPr>
          <w:rFonts w:asciiTheme="minorHAnsi" w:eastAsiaTheme="minorEastAsia" w:hAnsiTheme="minorHAnsi" w:cstheme="minorBidi"/>
          <w:sz w:val="22"/>
          <w:szCs w:val="22"/>
          <w:lang w:eastAsia="en-US"/>
        </w:rPr>
      </w:pPr>
      <w:hyperlink w:anchor="_Toc11008249" w:history="1">
        <w:r w:rsidRPr="000C43D1">
          <w:rPr>
            <w:rStyle w:val="Hyperlink"/>
          </w:rPr>
          <w:t>6.12.1. Usage</w:t>
        </w:r>
        <w:r>
          <w:rPr>
            <w:webHidden/>
          </w:rPr>
          <w:tab/>
        </w:r>
        <w:r>
          <w:rPr>
            <w:webHidden/>
          </w:rPr>
          <w:fldChar w:fldCharType="begin"/>
        </w:r>
        <w:r>
          <w:rPr>
            <w:webHidden/>
          </w:rPr>
          <w:instrText xml:space="preserve"> PAGEREF _Toc11008249 \h </w:instrText>
        </w:r>
        <w:r>
          <w:rPr>
            <w:webHidden/>
          </w:rPr>
        </w:r>
        <w:r>
          <w:rPr>
            <w:webHidden/>
          </w:rPr>
          <w:fldChar w:fldCharType="separate"/>
        </w:r>
        <w:r w:rsidR="00E03445">
          <w:rPr>
            <w:webHidden/>
          </w:rPr>
          <w:t>17</w:t>
        </w:r>
        <w:r>
          <w:rPr>
            <w:webHidden/>
          </w:rPr>
          <w:fldChar w:fldCharType="end"/>
        </w:r>
      </w:hyperlink>
    </w:p>
    <w:p w14:paraId="49205A2A" w14:textId="77777777" w:rsidR="00D153F8" w:rsidRDefault="00D153F8">
      <w:pPr>
        <w:pStyle w:val="TOC3"/>
        <w:rPr>
          <w:rFonts w:asciiTheme="minorHAnsi" w:eastAsiaTheme="minorEastAsia" w:hAnsiTheme="minorHAnsi" w:cstheme="minorBidi"/>
          <w:sz w:val="22"/>
          <w:szCs w:val="22"/>
          <w:lang w:eastAsia="en-US"/>
        </w:rPr>
      </w:pPr>
      <w:hyperlink w:anchor="_Toc11008250" w:history="1">
        <w:r w:rsidRPr="000C43D1">
          <w:rPr>
            <w:rStyle w:val="Hyperlink"/>
          </w:rPr>
          <w:t>6.12.2. Field Definitions</w:t>
        </w:r>
        <w:r>
          <w:rPr>
            <w:webHidden/>
          </w:rPr>
          <w:tab/>
        </w:r>
        <w:r>
          <w:rPr>
            <w:webHidden/>
          </w:rPr>
          <w:fldChar w:fldCharType="begin"/>
        </w:r>
        <w:r>
          <w:rPr>
            <w:webHidden/>
          </w:rPr>
          <w:instrText xml:space="preserve"> PAGEREF _Toc11008250 \h </w:instrText>
        </w:r>
        <w:r>
          <w:rPr>
            <w:webHidden/>
          </w:rPr>
        </w:r>
        <w:r>
          <w:rPr>
            <w:webHidden/>
          </w:rPr>
          <w:fldChar w:fldCharType="separate"/>
        </w:r>
        <w:r w:rsidR="00E03445">
          <w:rPr>
            <w:webHidden/>
          </w:rPr>
          <w:t>17</w:t>
        </w:r>
        <w:r>
          <w:rPr>
            <w:webHidden/>
          </w:rPr>
          <w:fldChar w:fldCharType="end"/>
        </w:r>
      </w:hyperlink>
    </w:p>
    <w:p w14:paraId="792FDFB6" w14:textId="77777777" w:rsidR="00D153F8" w:rsidRDefault="00D153F8">
      <w:pPr>
        <w:pStyle w:val="TOC1"/>
        <w:rPr>
          <w:rFonts w:asciiTheme="minorHAnsi" w:eastAsiaTheme="minorEastAsia" w:hAnsiTheme="minorHAnsi" w:cstheme="minorBidi"/>
          <w:sz w:val="22"/>
          <w:szCs w:val="22"/>
        </w:rPr>
      </w:pPr>
      <w:hyperlink w:anchor="_Toc11008251" w:history="1">
        <w:r w:rsidRPr="000C43D1">
          <w:rPr>
            <w:rStyle w:val="Hyperlink"/>
          </w:rPr>
          <w:t>7. Error Handling</w:t>
        </w:r>
        <w:r>
          <w:rPr>
            <w:webHidden/>
          </w:rPr>
          <w:tab/>
        </w:r>
        <w:r>
          <w:rPr>
            <w:webHidden/>
          </w:rPr>
          <w:fldChar w:fldCharType="begin"/>
        </w:r>
        <w:r>
          <w:rPr>
            <w:webHidden/>
          </w:rPr>
          <w:instrText xml:space="preserve"> PAGEREF _Toc11008251 \h </w:instrText>
        </w:r>
        <w:r>
          <w:rPr>
            <w:webHidden/>
          </w:rPr>
        </w:r>
        <w:r>
          <w:rPr>
            <w:webHidden/>
          </w:rPr>
          <w:fldChar w:fldCharType="separate"/>
        </w:r>
        <w:r w:rsidR="00E03445">
          <w:rPr>
            <w:webHidden/>
          </w:rPr>
          <w:t>18</w:t>
        </w:r>
        <w:r>
          <w:rPr>
            <w:webHidden/>
          </w:rPr>
          <w:fldChar w:fldCharType="end"/>
        </w:r>
      </w:hyperlink>
    </w:p>
    <w:p w14:paraId="3CA63CE2" w14:textId="77777777" w:rsidR="00D153F8" w:rsidRDefault="00D153F8">
      <w:pPr>
        <w:pStyle w:val="TOC1"/>
        <w:rPr>
          <w:rFonts w:asciiTheme="minorHAnsi" w:eastAsiaTheme="minorEastAsia" w:hAnsiTheme="minorHAnsi" w:cstheme="minorBidi"/>
          <w:sz w:val="22"/>
          <w:szCs w:val="22"/>
        </w:rPr>
      </w:pPr>
      <w:hyperlink w:anchor="_Toc11008252" w:history="1">
        <w:r w:rsidRPr="000C43D1">
          <w:rPr>
            <w:rStyle w:val="Hyperlink"/>
          </w:rPr>
          <w:t>8. “EXTRA” Features Supported</w:t>
        </w:r>
        <w:r>
          <w:rPr>
            <w:webHidden/>
          </w:rPr>
          <w:tab/>
        </w:r>
        <w:r>
          <w:rPr>
            <w:webHidden/>
          </w:rPr>
          <w:fldChar w:fldCharType="begin"/>
        </w:r>
        <w:r>
          <w:rPr>
            <w:webHidden/>
          </w:rPr>
          <w:instrText xml:space="preserve"> PAGEREF _Toc11008252 \h </w:instrText>
        </w:r>
        <w:r>
          <w:rPr>
            <w:webHidden/>
          </w:rPr>
        </w:r>
        <w:r>
          <w:rPr>
            <w:webHidden/>
          </w:rPr>
          <w:fldChar w:fldCharType="separate"/>
        </w:r>
        <w:r w:rsidR="00E03445">
          <w:rPr>
            <w:webHidden/>
          </w:rPr>
          <w:t>18</w:t>
        </w:r>
        <w:r>
          <w:rPr>
            <w:webHidden/>
          </w:rPr>
          <w:fldChar w:fldCharType="end"/>
        </w:r>
      </w:hyperlink>
    </w:p>
    <w:p w14:paraId="507A7601" w14:textId="77777777" w:rsidR="00D153F8" w:rsidRDefault="00D153F8">
      <w:pPr>
        <w:pStyle w:val="TOC1"/>
        <w:rPr>
          <w:rFonts w:asciiTheme="minorHAnsi" w:eastAsiaTheme="minorEastAsia" w:hAnsiTheme="minorHAnsi" w:cstheme="minorBidi"/>
          <w:sz w:val="22"/>
          <w:szCs w:val="22"/>
        </w:rPr>
      </w:pPr>
      <w:hyperlink w:anchor="_Toc11008253" w:history="1">
        <w:r w:rsidRPr="000C43D1">
          <w:rPr>
            <w:rStyle w:val="Hyperlink"/>
          </w:rPr>
          <w:t>9. Conclusions &amp; Future Work</w:t>
        </w:r>
        <w:r>
          <w:rPr>
            <w:webHidden/>
          </w:rPr>
          <w:tab/>
        </w:r>
        <w:r>
          <w:rPr>
            <w:webHidden/>
          </w:rPr>
          <w:fldChar w:fldCharType="begin"/>
        </w:r>
        <w:r>
          <w:rPr>
            <w:webHidden/>
          </w:rPr>
          <w:instrText xml:space="preserve"> PAGEREF _Toc11008253 \h </w:instrText>
        </w:r>
        <w:r>
          <w:rPr>
            <w:webHidden/>
          </w:rPr>
        </w:r>
        <w:r>
          <w:rPr>
            <w:webHidden/>
          </w:rPr>
          <w:fldChar w:fldCharType="separate"/>
        </w:r>
        <w:r w:rsidR="00E03445">
          <w:rPr>
            <w:webHidden/>
          </w:rPr>
          <w:t>18</w:t>
        </w:r>
        <w:r>
          <w:rPr>
            <w:webHidden/>
          </w:rPr>
          <w:fldChar w:fldCharType="end"/>
        </w:r>
      </w:hyperlink>
    </w:p>
    <w:p w14:paraId="050DDE48" w14:textId="77777777" w:rsidR="00D153F8" w:rsidRDefault="00D153F8">
      <w:pPr>
        <w:pStyle w:val="TOC1"/>
        <w:rPr>
          <w:rFonts w:asciiTheme="minorHAnsi" w:eastAsiaTheme="minorEastAsia" w:hAnsiTheme="minorHAnsi" w:cstheme="minorBidi"/>
          <w:sz w:val="22"/>
          <w:szCs w:val="22"/>
        </w:rPr>
      </w:pPr>
      <w:hyperlink w:anchor="_Toc11008254" w:history="1">
        <w:r w:rsidRPr="000C43D1">
          <w:rPr>
            <w:rStyle w:val="Hyperlink"/>
          </w:rPr>
          <w:t>10. Security Considerations</w:t>
        </w:r>
        <w:r>
          <w:rPr>
            <w:webHidden/>
          </w:rPr>
          <w:tab/>
        </w:r>
        <w:r>
          <w:rPr>
            <w:webHidden/>
          </w:rPr>
          <w:fldChar w:fldCharType="begin"/>
        </w:r>
        <w:r>
          <w:rPr>
            <w:webHidden/>
          </w:rPr>
          <w:instrText xml:space="preserve"> PAGEREF _Toc11008254 \h </w:instrText>
        </w:r>
        <w:r>
          <w:rPr>
            <w:webHidden/>
          </w:rPr>
        </w:r>
        <w:r>
          <w:rPr>
            <w:webHidden/>
          </w:rPr>
          <w:fldChar w:fldCharType="separate"/>
        </w:r>
        <w:r w:rsidR="00E03445">
          <w:rPr>
            <w:webHidden/>
          </w:rPr>
          <w:t>19</w:t>
        </w:r>
        <w:r>
          <w:rPr>
            <w:webHidden/>
          </w:rPr>
          <w:fldChar w:fldCharType="end"/>
        </w:r>
      </w:hyperlink>
    </w:p>
    <w:p w14:paraId="00152270" w14:textId="77777777" w:rsidR="00D153F8" w:rsidRDefault="00D153F8">
      <w:pPr>
        <w:pStyle w:val="TOC1"/>
        <w:rPr>
          <w:rFonts w:asciiTheme="minorHAnsi" w:eastAsiaTheme="minorEastAsia" w:hAnsiTheme="minorHAnsi" w:cstheme="minorBidi"/>
          <w:sz w:val="22"/>
          <w:szCs w:val="22"/>
        </w:rPr>
      </w:pPr>
      <w:hyperlink w:anchor="_Toc11008255" w:history="1">
        <w:r w:rsidRPr="000C43D1">
          <w:rPr>
            <w:rStyle w:val="Hyperlink"/>
          </w:rPr>
          <w:t>11. Normative References</w:t>
        </w:r>
        <w:r>
          <w:rPr>
            <w:webHidden/>
          </w:rPr>
          <w:tab/>
        </w:r>
        <w:r>
          <w:rPr>
            <w:webHidden/>
          </w:rPr>
          <w:fldChar w:fldCharType="begin"/>
        </w:r>
        <w:r>
          <w:rPr>
            <w:webHidden/>
          </w:rPr>
          <w:instrText xml:space="preserve"> PAGEREF _Toc11008255 \h </w:instrText>
        </w:r>
        <w:r>
          <w:rPr>
            <w:webHidden/>
          </w:rPr>
        </w:r>
        <w:r>
          <w:rPr>
            <w:webHidden/>
          </w:rPr>
          <w:fldChar w:fldCharType="separate"/>
        </w:r>
        <w:r w:rsidR="00E03445">
          <w:rPr>
            <w:webHidden/>
          </w:rPr>
          <w:t>19</w:t>
        </w:r>
        <w:r>
          <w:rPr>
            <w:webHidden/>
          </w:rPr>
          <w:fldChar w:fldCharType="end"/>
        </w:r>
      </w:hyperlink>
    </w:p>
    <w:p w14:paraId="45D6D198" w14:textId="77777777" w:rsidR="00D153F8" w:rsidRDefault="00D153F8">
      <w:pPr>
        <w:pStyle w:val="TOC1"/>
        <w:rPr>
          <w:rFonts w:asciiTheme="minorHAnsi" w:eastAsiaTheme="minorEastAsia" w:hAnsiTheme="minorHAnsi" w:cstheme="minorBidi"/>
          <w:sz w:val="22"/>
          <w:szCs w:val="22"/>
        </w:rPr>
      </w:pPr>
      <w:hyperlink w:anchor="_Toc11008256" w:history="1">
        <w:r w:rsidRPr="000C43D1">
          <w:rPr>
            <w:rStyle w:val="Hyperlink"/>
          </w:rPr>
          <w:t>12. Acknowledgments</w:t>
        </w:r>
        <w:r>
          <w:rPr>
            <w:webHidden/>
          </w:rPr>
          <w:tab/>
        </w:r>
        <w:r>
          <w:rPr>
            <w:webHidden/>
          </w:rPr>
          <w:fldChar w:fldCharType="begin"/>
        </w:r>
        <w:r>
          <w:rPr>
            <w:webHidden/>
          </w:rPr>
          <w:instrText xml:space="preserve"> PAGEREF _Toc11008256 \h </w:instrText>
        </w:r>
        <w:r>
          <w:rPr>
            <w:webHidden/>
          </w:rPr>
        </w:r>
        <w:r>
          <w:rPr>
            <w:webHidden/>
          </w:rPr>
          <w:fldChar w:fldCharType="separate"/>
        </w:r>
        <w:r w:rsidR="00E03445">
          <w:rPr>
            <w:webHidden/>
          </w:rPr>
          <w:t>19</w:t>
        </w:r>
        <w:r>
          <w:rPr>
            <w:webHidden/>
          </w:rPr>
          <w:fldChar w:fldCharType="end"/>
        </w:r>
      </w:hyperlink>
    </w:p>
    <w:p w14:paraId="6F83E729" w14:textId="1B0D8B04" w:rsidR="00696527" w:rsidRDefault="00581409" w:rsidP="002E5DA5">
      <w:pPr>
        <w:pStyle w:val="TOC1"/>
      </w:pPr>
      <w:r w:rsidRPr="005B7059">
        <w:lastRenderedPageBreak/>
        <w:fldChar w:fldCharType="end"/>
      </w:r>
    </w:p>
    <w:p w14:paraId="719AC795" w14:textId="61C5CEA8" w:rsidR="00594935" w:rsidRDefault="00594935" w:rsidP="00594935"/>
    <w:p w14:paraId="7C95FA9D" w14:textId="180BA76E" w:rsidR="00594935" w:rsidRDefault="00594935" w:rsidP="00594935"/>
    <w:p w14:paraId="1222E049" w14:textId="06F36C4A" w:rsidR="00594935" w:rsidRDefault="00594935" w:rsidP="00594935"/>
    <w:p w14:paraId="438E07EF" w14:textId="77777777" w:rsidR="00594935" w:rsidRPr="00594935" w:rsidRDefault="00594935" w:rsidP="00594935"/>
    <w:p w14:paraId="3247F4C0" w14:textId="1F1BDF40" w:rsidR="006F6F19" w:rsidRPr="005B7059" w:rsidRDefault="008E670E" w:rsidP="00237595">
      <w:pPr>
        <w:pStyle w:val="Heading1"/>
      </w:pPr>
      <w:bookmarkStart w:id="2" w:name="_Toc11008172"/>
      <w:r w:rsidRPr="005B7059">
        <w:t>Introduction</w:t>
      </w:r>
      <w:bookmarkEnd w:id="2"/>
    </w:p>
    <w:p w14:paraId="0B50529A" w14:textId="1F041235" w:rsidR="00DA15C3" w:rsidRDefault="00DB295A" w:rsidP="00DA15C3">
      <w:r>
        <w:t>This specification describes a simple Internet Relay Chat (IRC) protocol in which clients can communicate with each other with text- based communications. This is central based system where the server relays messages from active client to active client through the server.</w:t>
      </w:r>
    </w:p>
    <w:p w14:paraId="7A3B2F40" w14:textId="1415D8A7" w:rsidR="00DB295A" w:rsidRDefault="00DB295A" w:rsidP="00DA15C3">
      <w:r>
        <w:t>Clients can join rooms, with groups of users as well as create rooms for others to join. The client can also leave rooms and the server. The messaging system also has a private function which allows user to send messages that cannot be viewed by other users except as designated. A user can also send a message to room even if the user is not within with the built-in client functionality.</w:t>
      </w:r>
    </w:p>
    <w:p w14:paraId="16E2EFD6" w14:textId="67478BBB" w:rsidR="00DB295A" w:rsidRPr="005B7059" w:rsidRDefault="00DB295A" w:rsidP="00594935">
      <w:r>
        <w:t>For every user that</w:t>
      </w:r>
      <w:r w:rsidR="00594935">
        <w:t xml:space="preserve"> connects to the server they are greeted from the server their first command of ‘\help’ which allows the user to learn the commands of the system easily.</w:t>
      </w:r>
    </w:p>
    <w:p w14:paraId="789397B3" w14:textId="77777777" w:rsidR="00C17E38" w:rsidRPr="005B7059" w:rsidRDefault="00C17E38" w:rsidP="00237595">
      <w:pPr>
        <w:pStyle w:val="Heading1"/>
      </w:pPr>
      <w:bookmarkStart w:id="3" w:name="_Toc11008173"/>
      <w:r w:rsidRPr="005B7059">
        <w:t>Conventions used in this document</w:t>
      </w:r>
      <w:bookmarkEnd w:id="3"/>
    </w:p>
    <w:p w14:paraId="29594BEE" w14:textId="77777777" w:rsidR="00C17E38" w:rsidRPr="005B7059" w:rsidRDefault="00C17E38" w:rsidP="00C17E38">
      <w:r w:rsidRPr="005B7059">
        <w:t>In examples, "C:" and "S:" indicate lines sent by the client and server respectively.</w:t>
      </w:r>
    </w:p>
    <w:p w14:paraId="61C2A9E6" w14:textId="77777777" w:rsidR="00C17E38" w:rsidRPr="005B7059" w:rsidRDefault="00C17E38" w:rsidP="00C17E38">
      <w:r w:rsidRPr="005B7059">
        <w:t>The key words "MUST", "MUST NOT", "REQUIRED", "SHALL", "SHALL NOT", "SHOULD", "SHOULD NOT", "RECOMMENDED", "MAY", and "OPTIONAL" in this document are to be interpreted as described in RFC</w:t>
      </w:r>
      <w:r w:rsidR="009876A3" w:rsidRPr="005B7059">
        <w:t xml:space="preserve"> </w:t>
      </w:r>
      <w:r w:rsidRPr="005B7059">
        <w:t xml:space="preserve">2119 </w:t>
      </w:r>
      <w:r w:rsidR="009812A3" w:rsidRPr="005B7059">
        <w:t>[RFC2119]</w:t>
      </w:r>
      <w:r w:rsidRPr="005B7059">
        <w:t>.</w:t>
      </w:r>
      <w:r w:rsidR="00BB7353" w:rsidRPr="005B7059">
        <w:t xml:space="preserve"> </w:t>
      </w:r>
    </w:p>
    <w:p w14:paraId="03FCBE7D" w14:textId="77777777" w:rsidR="00BB7353" w:rsidRPr="005B7059" w:rsidRDefault="00BB7353" w:rsidP="00BB7353">
      <w:r w:rsidRPr="005B7059">
        <w:t xml:space="preserve">In this document, these words will appear with that interpretation   only when in ALL CAPS. Lower case uses of these words are not to be    interpreted as carrying </w:t>
      </w:r>
      <w:r w:rsidR="009876A3" w:rsidRPr="005B7059">
        <w:t>significance described in RFC 2119</w:t>
      </w:r>
      <w:r w:rsidRPr="005B7059">
        <w:t>.</w:t>
      </w:r>
    </w:p>
    <w:p w14:paraId="12248466" w14:textId="77777777" w:rsidR="00BB7353" w:rsidRPr="005B7059" w:rsidRDefault="00BB7353" w:rsidP="00BB7353">
      <w:r w:rsidRPr="005B7059">
        <w:t xml:space="preserve">In this document, the characters "&gt;&gt;" preceding an indented line(s)   indicates a statement using the key words listed above. This convention aids reviewers in quickly identifying or finding the </w:t>
      </w:r>
      <w:r w:rsidR="009876A3" w:rsidRPr="005B7059">
        <w:t>portions</w:t>
      </w:r>
      <w:r w:rsidRPr="005B7059">
        <w:t xml:space="preserve"> of this RFC</w:t>
      </w:r>
      <w:r w:rsidR="009876A3" w:rsidRPr="005B7059">
        <w:t xml:space="preserve"> covered by these keywords</w:t>
      </w:r>
      <w:r w:rsidRPr="005B7059">
        <w:t>.</w:t>
      </w:r>
    </w:p>
    <w:p w14:paraId="1DF7FF5E" w14:textId="701BF0DF" w:rsidR="006F6F19" w:rsidRPr="005B7059" w:rsidRDefault="003B2E1D" w:rsidP="00237595">
      <w:pPr>
        <w:pStyle w:val="Heading1"/>
      </w:pPr>
      <w:bookmarkStart w:id="4" w:name="_Toc11008174"/>
      <w:r w:rsidRPr="005B7059">
        <w:lastRenderedPageBreak/>
        <w:t>Basic Information</w:t>
      </w:r>
      <w:bookmarkEnd w:id="4"/>
    </w:p>
    <w:p w14:paraId="079E81FB" w14:textId="688E4FAE" w:rsidR="00E910E1" w:rsidRPr="005B7059" w:rsidRDefault="00F6298D" w:rsidP="00E910E1">
      <w:proofErr w:type="gramStart"/>
      <w:r w:rsidRPr="005B7059">
        <w:t xml:space="preserve">All communication described in this protocol takes place </w:t>
      </w:r>
      <w:r w:rsidR="00E910E1" w:rsidRPr="005B7059">
        <w:t xml:space="preserve">over TCP/IP with the server listening for connections </w:t>
      </w:r>
      <w:r w:rsidR="003502F5" w:rsidRPr="005B7059">
        <w:t>specified by the server</w:t>
      </w:r>
      <w:r w:rsidR="00E910E1" w:rsidRPr="005B7059">
        <w:t>.</w:t>
      </w:r>
      <w:proofErr w:type="gramEnd"/>
      <w:r w:rsidR="00E910E1" w:rsidRPr="005B7059">
        <w:t xml:space="preserve"> Clients connect to this port and maintain this persistent connection to the server. The client can send messages and requests to the server over this open channel, and the server can reply via the same. This messaging protocol is inherently asynchronous – the client is free to send messages to the server at any time, and the server may asynchronously send messages back to the client.</w:t>
      </w:r>
    </w:p>
    <w:p w14:paraId="2D8D6A65" w14:textId="780283C8" w:rsidR="00EE527D" w:rsidRPr="005B7059" w:rsidRDefault="00EE527D" w:rsidP="00E910E1">
      <w:r w:rsidRPr="005B7059">
        <w:t>As is described in [4.2], both the server and client may terminate the connection at any time for any reason. They May choose to send an error message to the other party informing them of the reason for connection termination.</w:t>
      </w:r>
    </w:p>
    <w:p w14:paraId="4FFD2C13" w14:textId="0207B6C2" w:rsidR="00E910E1" w:rsidRPr="005B7059" w:rsidRDefault="002578F4" w:rsidP="00EE527D">
      <w:r w:rsidRPr="005B7059">
        <w:t>The server m</w:t>
      </w:r>
      <w:r w:rsidR="00EE527D" w:rsidRPr="005B7059">
        <w:t>ay choose to allow only a finite number of users and rooms, depending on the implementation and resources of the host system. Error codes are available to notify connecting clients that there is currently a high volume of users or groups accessing the server.</w:t>
      </w:r>
    </w:p>
    <w:p w14:paraId="148B0F30" w14:textId="4053C7EA" w:rsidR="006F6F19" w:rsidRPr="005B7059" w:rsidRDefault="009747BC" w:rsidP="00237595">
      <w:pPr>
        <w:pStyle w:val="Heading1"/>
      </w:pPr>
      <w:bookmarkStart w:id="5" w:name="_Toc11008175"/>
      <w:r w:rsidRPr="005B7059">
        <w:t>Message Infrastructure</w:t>
      </w:r>
      <w:bookmarkEnd w:id="5"/>
    </w:p>
    <w:p w14:paraId="6929382B" w14:textId="278ABF2F" w:rsidR="009747BC" w:rsidRPr="005B7059" w:rsidRDefault="009747BC" w:rsidP="009747BC">
      <w:pPr>
        <w:pStyle w:val="Heading2"/>
      </w:pPr>
      <w:bookmarkStart w:id="6" w:name="_Toc11008176"/>
      <w:r w:rsidRPr="005B7059">
        <w:t>Generic Message Format</w:t>
      </w:r>
      <w:bookmarkEnd w:id="6"/>
    </w:p>
    <w:p w14:paraId="2904CA10" w14:textId="44B53687" w:rsidR="0028083A" w:rsidRPr="005B7059" w:rsidRDefault="0028083A" w:rsidP="0028083A">
      <w:pPr>
        <w:rPr>
          <w:rFonts w:cs="Arial"/>
          <w:bCs/>
          <w:iCs/>
          <w:szCs w:val="28"/>
        </w:rPr>
      </w:pPr>
      <w:r w:rsidRPr="005B7059">
        <w:t xml:space="preserve">The generic message format is the username and character string. </w:t>
      </w:r>
    </w:p>
    <w:p w14:paraId="3E972253" w14:textId="75BC32A0" w:rsidR="0028083A" w:rsidRPr="005B7059" w:rsidRDefault="009747BC" w:rsidP="0028083A">
      <w:pPr>
        <w:pStyle w:val="Heading3"/>
      </w:pPr>
      <w:bookmarkStart w:id="7" w:name="_Toc11008177"/>
      <w:r w:rsidRPr="005B7059">
        <w:t>Field Definitions:</w:t>
      </w:r>
      <w:bookmarkEnd w:id="7"/>
    </w:p>
    <w:p w14:paraId="4FEF1D5C" w14:textId="2D8BF626" w:rsidR="0028083A" w:rsidRPr="005B7059" w:rsidRDefault="001C0649" w:rsidP="009F7D9E">
      <w:pPr>
        <w:pStyle w:val="ListParagraph"/>
        <w:numPr>
          <w:ilvl w:val="0"/>
          <w:numId w:val="21"/>
        </w:numPr>
      </w:pPr>
      <w:proofErr w:type="spellStart"/>
      <w:r w:rsidRPr="005B7059">
        <w:t>user_name</w:t>
      </w:r>
      <w:proofErr w:type="spellEnd"/>
      <w:r w:rsidRPr="005B7059">
        <w:t xml:space="preserve"> – specifies the username of the client to be used for the duration of the application until the user exits the client.</w:t>
      </w:r>
    </w:p>
    <w:p w14:paraId="23FACA98" w14:textId="77777777" w:rsidR="001C0649" w:rsidRPr="005B7059" w:rsidRDefault="001C0649" w:rsidP="001C0649">
      <w:pPr>
        <w:pStyle w:val="ListParagraph"/>
        <w:ind w:left="1152"/>
      </w:pPr>
    </w:p>
    <w:p w14:paraId="4E24E350" w14:textId="5F7CEC8D" w:rsidR="001C0649" w:rsidRPr="005B7059" w:rsidRDefault="001C0649" w:rsidP="009F7D9E">
      <w:pPr>
        <w:pStyle w:val="ListParagraph"/>
        <w:numPr>
          <w:ilvl w:val="0"/>
          <w:numId w:val="21"/>
        </w:numPr>
      </w:pPr>
      <w:proofErr w:type="spellStart"/>
      <w:r w:rsidRPr="005B7059">
        <w:t>IP_address</w:t>
      </w:r>
      <w:proofErr w:type="spellEnd"/>
      <w:r w:rsidRPr="005B7059">
        <w:t xml:space="preserve"> – Specifies client IP address from command line at client runtime.</w:t>
      </w:r>
    </w:p>
    <w:p w14:paraId="39647B90" w14:textId="77777777" w:rsidR="001C0649" w:rsidRPr="005B7059" w:rsidRDefault="001C0649" w:rsidP="001C0649">
      <w:pPr>
        <w:pStyle w:val="ListParagraph"/>
      </w:pPr>
    </w:p>
    <w:p w14:paraId="611F92FA" w14:textId="25B1873B" w:rsidR="001C0649" w:rsidRPr="005B7059" w:rsidRDefault="001C0649" w:rsidP="009F7D9E">
      <w:pPr>
        <w:pStyle w:val="ListParagraph"/>
        <w:numPr>
          <w:ilvl w:val="0"/>
          <w:numId w:val="21"/>
        </w:numPr>
      </w:pPr>
      <w:r w:rsidRPr="005B7059">
        <w:t>Port – Stores and specifies the port number the client is connected to and must match the one of the server.</w:t>
      </w:r>
    </w:p>
    <w:p w14:paraId="35B3D2C7" w14:textId="78B7ED16" w:rsidR="007C0FDD" w:rsidRPr="005B7059" w:rsidRDefault="00981D38" w:rsidP="007C0FDD">
      <w:pPr>
        <w:pStyle w:val="Heading1"/>
      </w:pPr>
      <w:bookmarkStart w:id="8" w:name="_Toc11008178"/>
      <w:r w:rsidRPr="005B7059">
        <w:t>Client Messages</w:t>
      </w:r>
      <w:bookmarkEnd w:id="8"/>
    </w:p>
    <w:p w14:paraId="3E0F1EEA" w14:textId="123447D3" w:rsidR="007C0FDD" w:rsidRPr="005B7059" w:rsidRDefault="007C0FDD" w:rsidP="007C0FDD">
      <w:pPr>
        <w:pStyle w:val="Heading2"/>
      </w:pPr>
      <w:bookmarkStart w:id="9" w:name="_Toc11008179"/>
      <w:r w:rsidRPr="005B7059">
        <w:t>First message sent to the server</w:t>
      </w:r>
      <w:bookmarkEnd w:id="9"/>
    </w:p>
    <w:p w14:paraId="0F001BB9" w14:textId="7F8A8E61" w:rsidR="007C0FDD" w:rsidRPr="005B7059" w:rsidRDefault="007C0FDD" w:rsidP="007C0FDD">
      <w:proofErr w:type="spellStart"/>
      <w:proofErr w:type="gramStart"/>
      <w:r w:rsidRPr="005B7059">
        <w:t>Server.send</w:t>
      </w:r>
      <w:proofErr w:type="spellEnd"/>
      <w:r w:rsidRPr="005B7059">
        <w:t>(</w:t>
      </w:r>
      <w:proofErr w:type="gramEnd"/>
      <w:r w:rsidRPr="005B7059">
        <w:t>“</w:t>
      </w:r>
      <w:proofErr w:type="spellStart"/>
      <w:r w:rsidRPr="005B7059">
        <w:t>name_coming</w:t>
      </w:r>
      <w:proofErr w:type="spellEnd"/>
      <w:r w:rsidRPr="005B7059">
        <w:t>”)</w:t>
      </w:r>
    </w:p>
    <w:p w14:paraId="4A8C32ED" w14:textId="04AD3E4A" w:rsidR="007C0FDD" w:rsidRPr="005B7059" w:rsidRDefault="007C0FDD" w:rsidP="007C0FDD">
      <w:proofErr w:type="spellStart"/>
      <w:proofErr w:type="gramStart"/>
      <w:r w:rsidRPr="005B7059">
        <w:t>time.sleep</w:t>
      </w:r>
      <w:proofErr w:type="spellEnd"/>
      <w:r w:rsidRPr="005B7059">
        <w:t>(</w:t>
      </w:r>
      <w:proofErr w:type="gramEnd"/>
      <w:r w:rsidRPr="005B7059">
        <w:t>0.5)</w:t>
      </w:r>
    </w:p>
    <w:p w14:paraId="2D273ED6" w14:textId="71E7BC9B" w:rsidR="007C0FDD" w:rsidRPr="005B7059" w:rsidRDefault="009113DD" w:rsidP="007C0FDD">
      <w:proofErr w:type="spellStart"/>
      <w:proofErr w:type="gramStart"/>
      <w:r w:rsidRPr="005B7059">
        <w:lastRenderedPageBreak/>
        <w:t>server.sen</w:t>
      </w:r>
      <w:r w:rsidR="007C0FDD" w:rsidRPr="005B7059">
        <w:t>d</w:t>
      </w:r>
      <w:proofErr w:type="spellEnd"/>
      <w:r w:rsidR="007C0FDD" w:rsidRPr="005B7059">
        <w:t>(</w:t>
      </w:r>
      <w:proofErr w:type="spellStart"/>
      <w:proofErr w:type="gramEnd"/>
      <w:r w:rsidR="007C0FDD" w:rsidRPr="005B7059">
        <w:t>user_name</w:t>
      </w:r>
      <w:proofErr w:type="spellEnd"/>
      <w:r w:rsidR="007C0FDD" w:rsidRPr="005B7059">
        <w:t>)</w:t>
      </w:r>
    </w:p>
    <w:p w14:paraId="543AF3E3" w14:textId="406BA29C" w:rsidR="00FF50AD" w:rsidRPr="005B7059" w:rsidRDefault="00FF50AD" w:rsidP="00FF50AD">
      <w:pPr>
        <w:pStyle w:val="Heading3"/>
      </w:pPr>
      <w:bookmarkStart w:id="10" w:name="_Toc11008180"/>
      <w:r w:rsidRPr="005B7059">
        <w:t>Usage</w:t>
      </w:r>
      <w:bookmarkEnd w:id="10"/>
    </w:p>
    <w:p w14:paraId="0BA12741" w14:textId="7B59513D" w:rsidR="00FF50AD" w:rsidRPr="005B7059" w:rsidRDefault="00FF50AD" w:rsidP="00FF50AD">
      <w:r w:rsidRPr="005B7059">
        <w:t>Before subsequent messages can be sent, a connecting client MUST provide a unique chat name on the server.</w:t>
      </w:r>
      <w:r w:rsidR="0079506D" w:rsidRPr="005B7059">
        <w:t xml:space="preserve"> The first message sent to the server is “</w:t>
      </w:r>
      <w:proofErr w:type="spellStart"/>
      <w:r w:rsidR="0079506D" w:rsidRPr="005B7059">
        <w:t>name_coming</w:t>
      </w:r>
      <w:proofErr w:type="spellEnd"/>
      <w:r w:rsidR="0079506D" w:rsidRPr="005B7059">
        <w:t>”.</w:t>
      </w:r>
    </w:p>
    <w:p w14:paraId="4A61F3BA" w14:textId="3B1A8FB9" w:rsidR="00B40755" w:rsidRPr="005B7059" w:rsidRDefault="00FF50AD" w:rsidP="00B40755">
      <w:r w:rsidRPr="005B7059">
        <w:t>The server MUST associate the client’s</w:t>
      </w:r>
      <w:r w:rsidR="00B40755" w:rsidRPr="005B7059">
        <w:t xml:space="preserve"> </w:t>
      </w:r>
      <w:proofErr w:type="spellStart"/>
      <w:r w:rsidR="00B40755" w:rsidRPr="005B7059">
        <w:t>chat_name</w:t>
      </w:r>
      <w:proofErr w:type="spellEnd"/>
      <w:r w:rsidR="00B40755" w:rsidRPr="005B7059">
        <w:t xml:space="preserve"> with the socket connection of the user. This message SHOULD be sent only once.</w:t>
      </w:r>
      <w:r w:rsidR="0079506D" w:rsidRPr="005B7059">
        <w:t xml:space="preserve"> </w:t>
      </w:r>
    </w:p>
    <w:p w14:paraId="1E274920" w14:textId="6D802CC8" w:rsidR="00B40755" w:rsidRPr="005B7059" w:rsidRDefault="00B40755" w:rsidP="008E6B63">
      <w:pPr>
        <w:pStyle w:val="Heading3"/>
      </w:pPr>
      <w:bookmarkStart w:id="11" w:name="_Toc11008181"/>
      <w:r w:rsidRPr="005B7059">
        <w:t>Field definitions</w:t>
      </w:r>
      <w:bookmarkEnd w:id="11"/>
    </w:p>
    <w:p w14:paraId="6942E6FF" w14:textId="269D9A68" w:rsidR="008E6B63" w:rsidRPr="005B7059" w:rsidRDefault="008E6B63" w:rsidP="00AE491D">
      <w:proofErr w:type="spellStart"/>
      <w:r w:rsidRPr="005B7059">
        <w:t>user_name</w:t>
      </w:r>
      <w:proofErr w:type="spellEnd"/>
      <w:r w:rsidRPr="005B7059">
        <w:t xml:space="preserve"> – MUST not be the same name provided by any other currently connected client. If the name already exists, the server MUST return the error “The user name has already been used.” The successful connection of the client will yield the message “</w:t>
      </w:r>
      <w:proofErr w:type="spellStart"/>
      <w:r w:rsidRPr="005B7059">
        <w:t>user_name</w:t>
      </w:r>
      <w:proofErr w:type="spellEnd"/>
      <w:r w:rsidRPr="005B7059">
        <w:t xml:space="preserve"> has connected to the server” followed by “Welcome to the chatroom! Type \help or \? </w:t>
      </w:r>
      <w:proofErr w:type="gramStart"/>
      <w:r w:rsidRPr="005B7059">
        <w:t>for</w:t>
      </w:r>
      <w:proofErr w:type="gramEnd"/>
      <w:r w:rsidRPr="005B7059">
        <w:t xml:space="preserve"> commands”.</w:t>
      </w:r>
    </w:p>
    <w:p w14:paraId="6DCF45DC" w14:textId="7892B96D" w:rsidR="00D90F09" w:rsidRPr="005B7059" w:rsidRDefault="00D90F09" w:rsidP="00D90F09">
      <w:pPr>
        <w:pStyle w:val="Heading2"/>
      </w:pPr>
      <w:bookmarkStart w:id="12" w:name="_Toc11008182"/>
      <w:r w:rsidRPr="005B7059">
        <w:t>Creating Rooms</w:t>
      </w:r>
      <w:bookmarkEnd w:id="12"/>
    </w:p>
    <w:p w14:paraId="3B0E5BFE" w14:textId="21084571" w:rsidR="00A1355C" w:rsidRPr="005B7059" w:rsidRDefault="00A1355C" w:rsidP="00A1355C">
      <w:proofErr w:type="gramStart"/>
      <w:r w:rsidRPr="005B7059">
        <w:t>message</w:t>
      </w:r>
      <w:proofErr w:type="gramEnd"/>
      <w:r w:rsidRPr="005B7059">
        <w:t xml:space="preserve"> =</w:t>
      </w:r>
      <w:r w:rsidR="00557B74">
        <w:t>=</w:t>
      </w:r>
      <w:r w:rsidRPr="005B7059">
        <w:t xml:space="preserve"> </w:t>
      </w:r>
      <w:r w:rsidR="00AE491D">
        <w:t>“</w:t>
      </w:r>
      <w:r w:rsidRPr="005B7059">
        <w:t>\create</w:t>
      </w:r>
      <w:r w:rsidR="00AE491D">
        <w:t>”</w:t>
      </w:r>
    </w:p>
    <w:p w14:paraId="231F1169" w14:textId="526E1971" w:rsidR="00A1355C" w:rsidRPr="005B7059" w:rsidRDefault="00A1355C" w:rsidP="00A1355C">
      <w:pPr>
        <w:pStyle w:val="Heading3"/>
      </w:pPr>
      <w:bookmarkStart w:id="13" w:name="_Toc11008183"/>
      <w:r w:rsidRPr="005B7059">
        <w:t>Usage</w:t>
      </w:r>
      <w:bookmarkEnd w:id="13"/>
    </w:p>
    <w:p w14:paraId="4C56C5BC" w14:textId="66D567F7" w:rsidR="00C30F03" w:rsidRPr="005B7059" w:rsidRDefault="00AE387F" w:rsidP="00C30F03">
      <w:r>
        <w:t>With the “\</w:t>
      </w:r>
      <w:r w:rsidR="00C30F03" w:rsidRPr="005B7059">
        <w:t>create</w:t>
      </w:r>
      <w:r>
        <w:t>”</w:t>
      </w:r>
      <w:r w:rsidR="00C30F03" w:rsidRPr="005B7059">
        <w:t xml:space="preserve"> command the user creates chat room for users to join.</w:t>
      </w:r>
    </w:p>
    <w:p w14:paraId="254EFE10" w14:textId="627562A9" w:rsidR="00C30F03" w:rsidRPr="005B7059" w:rsidRDefault="00C30F03" w:rsidP="00C30F03">
      <w:pPr>
        <w:pStyle w:val="Heading3"/>
      </w:pPr>
      <w:bookmarkStart w:id="14" w:name="_Toc11008184"/>
      <w:r w:rsidRPr="005B7059">
        <w:t>Field Definitions</w:t>
      </w:r>
      <w:bookmarkEnd w:id="14"/>
    </w:p>
    <w:p w14:paraId="4156469B" w14:textId="272FD086" w:rsidR="00C30F03" w:rsidRPr="005B7059" w:rsidRDefault="00C30F03" w:rsidP="009F7D9E">
      <w:pPr>
        <w:pStyle w:val="ListParagraph"/>
        <w:numPr>
          <w:ilvl w:val="0"/>
          <w:numId w:val="22"/>
        </w:numPr>
      </w:pPr>
      <w:proofErr w:type="gramStart"/>
      <w:r w:rsidRPr="005B7059">
        <w:t>message</w:t>
      </w:r>
      <w:proofErr w:type="gramEnd"/>
      <w:r w:rsidRPr="005B7059">
        <w:t xml:space="preserve"> – Used to send the command over t</w:t>
      </w:r>
      <w:r w:rsidR="00AE387F">
        <w:t xml:space="preserve">o the server to respond to the </w:t>
      </w:r>
      <w:r w:rsidRPr="005B7059">
        <w:t>create command.</w:t>
      </w:r>
    </w:p>
    <w:p w14:paraId="068A9CD8" w14:textId="1859CD7F" w:rsidR="00C30F03" w:rsidRPr="005B7059" w:rsidRDefault="00C30F03" w:rsidP="00C30F03">
      <w:pPr>
        <w:pStyle w:val="Heading2"/>
      </w:pPr>
      <w:bookmarkStart w:id="15" w:name="_Toc11008185"/>
      <w:r w:rsidRPr="005B7059">
        <w:t>Listing Rooms</w:t>
      </w:r>
      <w:bookmarkEnd w:id="15"/>
    </w:p>
    <w:p w14:paraId="5DA11B1C" w14:textId="555CB852" w:rsidR="007512CD" w:rsidRPr="005B7059" w:rsidRDefault="007512CD" w:rsidP="007512CD">
      <w:proofErr w:type="gramStart"/>
      <w:r w:rsidRPr="005B7059">
        <w:t>message</w:t>
      </w:r>
      <w:proofErr w:type="gramEnd"/>
      <w:r w:rsidRPr="005B7059">
        <w:t xml:space="preserve"> =</w:t>
      </w:r>
      <w:r w:rsidR="00557B74">
        <w:t>=</w:t>
      </w:r>
      <w:r w:rsidRPr="005B7059">
        <w:t xml:space="preserve"> </w:t>
      </w:r>
      <w:r w:rsidR="00AE491D">
        <w:t>“</w:t>
      </w:r>
      <w:r w:rsidRPr="005B7059">
        <w:t>\</w:t>
      </w:r>
      <w:proofErr w:type="spellStart"/>
      <w:r w:rsidRPr="005B7059">
        <w:t>listroom</w:t>
      </w:r>
      <w:proofErr w:type="spellEnd"/>
      <w:r w:rsidR="00AE491D">
        <w:t>”</w:t>
      </w:r>
    </w:p>
    <w:p w14:paraId="482D3968" w14:textId="7FBD457C" w:rsidR="00C30F03" w:rsidRPr="005B7059" w:rsidRDefault="00C30F03" w:rsidP="00C30F03">
      <w:pPr>
        <w:pStyle w:val="Heading3"/>
      </w:pPr>
      <w:bookmarkStart w:id="16" w:name="_Toc11008186"/>
      <w:r w:rsidRPr="005B7059">
        <w:t>Usage</w:t>
      </w:r>
      <w:bookmarkEnd w:id="16"/>
    </w:p>
    <w:p w14:paraId="0F72CAA2" w14:textId="325FB066" w:rsidR="007512CD" w:rsidRPr="005B7059" w:rsidRDefault="007512CD" w:rsidP="007512CD">
      <w:r w:rsidRPr="005B7059">
        <w:t xml:space="preserve">This command sends a message to the server that recognizes the command as </w:t>
      </w:r>
      <w:r w:rsidR="00AE387F">
        <w:t>“</w:t>
      </w:r>
      <w:r w:rsidRPr="005B7059">
        <w:t>\</w:t>
      </w:r>
      <w:proofErr w:type="spellStart"/>
      <w:r w:rsidRPr="005B7059">
        <w:t>listroom</w:t>
      </w:r>
      <w:proofErr w:type="spellEnd"/>
      <w:r w:rsidR="00AE387F">
        <w:t>”</w:t>
      </w:r>
      <w:r w:rsidRPr="005B7059">
        <w:t xml:space="preserve"> which will print out “</w:t>
      </w:r>
      <w:proofErr w:type="spellStart"/>
      <w:r w:rsidRPr="005B7059">
        <w:t>Heres’s</w:t>
      </w:r>
      <w:proofErr w:type="spellEnd"/>
      <w:r w:rsidRPr="005B7059">
        <w:t xml:space="preserve"> the list of available rooms: </w:t>
      </w:r>
      <w:proofErr w:type="gramStart"/>
      <w:r w:rsidRPr="005B7059">
        <w:t>“ and</w:t>
      </w:r>
      <w:proofErr w:type="gramEnd"/>
      <w:r w:rsidRPr="005B7059">
        <w:t xml:space="preserve"> will then print out the available rooms on the server by name in sequential order.</w:t>
      </w:r>
    </w:p>
    <w:p w14:paraId="72744C5A" w14:textId="237F2CFD" w:rsidR="007512CD" w:rsidRPr="005B7059" w:rsidRDefault="007512CD" w:rsidP="007512CD">
      <w:pPr>
        <w:pStyle w:val="Heading3"/>
      </w:pPr>
      <w:bookmarkStart w:id="17" w:name="_Toc11008187"/>
      <w:r w:rsidRPr="005B7059">
        <w:lastRenderedPageBreak/>
        <w:t>Field Definitions</w:t>
      </w:r>
      <w:bookmarkEnd w:id="17"/>
    </w:p>
    <w:p w14:paraId="16CA1343" w14:textId="7BC07E01" w:rsidR="007512CD" w:rsidRPr="005B7059" w:rsidRDefault="007512CD" w:rsidP="007512CD">
      <w:proofErr w:type="gramStart"/>
      <w:r w:rsidRPr="005B7059">
        <w:t>message</w:t>
      </w:r>
      <w:proofErr w:type="gramEnd"/>
      <w:r w:rsidRPr="005B7059">
        <w:t xml:space="preserve"> – Used to send the command over t</w:t>
      </w:r>
      <w:r w:rsidR="00AE387F">
        <w:t>o the server to respond to the “\</w:t>
      </w:r>
      <w:proofErr w:type="spellStart"/>
      <w:r w:rsidRPr="005B7059">
        <w:t>listroom</w:t>
      </w:r>
      <w:proofErr w:type="spellEnd"/>
      <w:r w:rsidR="00AE387F">
        <w:t>”</w:t>
      </w:r>
      <w:r w:rsidRPr="005B7059">
        <w:t xml:space="preserve"> command.</w:t>
      </w:r>
    </w:p>
    <w:p w14:paraId="7CA13564" w14:textId="02E658EC" w:rsidR="00A018B1" w:rsidRPr="005B7059" w:rsidRDefault="00A018B1" w:rsidP="00A018B1">
      <w:pPr>
        <w:pStyle w:val="Heading2"/>
      </w:pPr>
      <w:bookmarkStart w:id="18" w:name="_Toc11008188"/>
      <w:r w:rsidRPr="005B7059">
        <w:t>Joining Rooms</w:t>
      </w:r>
      <w:bookmarkEnd w:id="18"/>
    </w:p>
    <w:p w14:paraId="340271C5" w14:textId="413DAF2B" w:rsidR="00A018B1" w:rsidRPr="005B7059" w:rsidRDefault="00A018B1" w:rsidP="00A018B1">
      <w:proofErr w:type="gramStart"/>
      <w:r w:rsidRPr="005B7059">
        <w:t>message</w:t>
      </w:r>
      <w:proofErr w:type="gramEnd"/>
      <w:r w:rsidRPr="005B7059">
        <w:t xml:space="preserve"> =</w:t>
      </w:r>
      <w:r w:rsidR="00557B74">
        <w:t>=</w:t>
      </w:r>
      <w:r w:rsidRPr="005B7059">
        <w:t xml:space="preserve"> </w:t>
      </w:r>
      <w:r w:rsidR="00AE491D">
        <w:t>“</w:t>
      </w:r>
      <w:r w:rsidRPr="005B7059">
        <w:t>\join</w:t>
      </w:r>
      <w:r w:rsidR="00AE491D">
        <w:t>”</w:t>
      </w:r>
    </w:p>
    <w:p w14:paraId="59EE0709" w14:textId="2720BDF6" w:rsidR="00A018B1" w:rsidRPr="005B7059" w:rsidRDefault="00A018B1" w:rsidP="00A018B1">
      <w:pPr>
        <w:pStyle w:val="Heading3"/>
      </w:pPr>
      <w:bookmarkStart w:id="19" w:name="_Toc11008189"/>
      <w:r w:rsidRPr="005B7059">
        <w:t>Usage</w:t>
      </w:r>
      <w:bookmarkEnd w:id="19"/>
    </w:p>
    <w:p w14:paraId="3812F1A5" w14:textId="312B3E98" w:rsidR="00A018B1" w:rsidRPr="005B7059" w:rsidRDefault="00A018B1" w:rsidP="00A018B1">
      <w:r w:rsidRPr="005B7059">
        <w:t xml:space="preserve">This sends a </w:t>
      </w:r>
      <w:r w:rsidR="00AE387F">
        <w:t>“</w:t>
      </w:r>
      <w:r w:rsidRPr="005B7059">
        <w:t>\join</w:t>
      </w:r>
      <w:r w:rsidR="00AE387F">
        <w:t>”</w:t>
      </w:r>
      <w:r w:rsidRPr="005B7059">
        <w:t xml:space="preserve"> command to the se</w:t>
      </w:r>
      <w:r w:rsidR="00AA6D8F" w:rsidRPr="005B7059">
        <w:t xml:space="preserve">rver which allows a user to join a room that is active on the server. This sends the </w:t>
      </w:r>
      <w:proofErr w:type="spellStart"/>
      <w:r w:rsidR="00AA6D8F" w:rsidRPr="005B7059">
        <w:t>user_name</w:t>
      </w:r>
      <w:proofErr w:type="spellEnd"/>
      <w:r w:rsidR="00AA6D8F" w:rsidRPr="005B7059">
        <w:t xml:space="preserve"> to verify the client’s eligibility to join the room.</w:t>
      </w:r>
    </w:p>
    <w:p w14:paraId="21572485" w14:textId="2E245053" w:rsidR="00A018B1" w:rsidRPr="005B7059" w:rsidRDefault="00A018B1" w:rsidP="00A018B1">
      <w:pPr>
        <w:pStyle w:val="Heading3"/>
      </w:pPr>
      <w:bookmarkStart w:id="20" w:name="_Toc11008190"/>
      <w:r w:rsidRPr="005B7059">
        <w:t>Field Definitions</w:t>
      </w:r>
      <w:bookmarkEnd w:id="20"/>
    </w:p>
    <w:p w14:paraId="6EFA83F8" w14:textId="2E8BBE44" w:rsidR="00AA6D8F" w:rsidRDefault="00AA6D8F" w:rsidP="009F7D9E">
      <w:pPr>
        <w:pStyle w:val="ListParagraph"/>
        <w:numPr>
          <w:ilvl w:val="0"/>
          <w:numId w:val="22"/>
        </w:numPr>
      </w:pPr>
      <w:proofErr w:type="gramStart"/>
      <w:r w:rsidRPr="005B7059">
        <w:t>message</w:t>
      </w:r>
      <w:proofErr w:type="gramEnd"/>
      <w:r w:rsidRPr="005B7059">
        <w:t xml:space="preserve"> – Used to send the command over to the server to respond to the </w:t>
      </w:r>
      <w:r w:rsidR="00AE387F">
        <w:t>“\</w:t>
      </w:r>
      <w:r w:rsidRPr="005B7059">
        <w:t>join</w:t>
      </w:r>
      <w:r w:rsidR="00AE387F">
        <w:t>”</w:t>
      </w:r>
      <w:r w:rsidRPr="005B7059">
        <w:t xml:space="preserve"> command.</w:t>
      </w:r>
    </w:p>
    <w:p w14:paraId="420EFF3C" w14:textId="77777777" w:rsidR="00557B74" w:rsidRPr="005B7059" w:rsidRDefault="00557B74" w:rsidP="00557B74">
      <w:pPr>
        <w:pStyle w:val="ListParagraph"/>
        <w:ind w:left="1152"/>
      </w:pPr>
    </w:p>
    <w:p w14:paraId="2CAE72B8" w14:textId="6C18DA99" w:rsidR="00AA6D8F" w:rsidRDefault="00AA6D8F" w:rsidP="009F7D9E">
      <w:pPr>
        <w:pStyle w:val="ListParagraph"/>
        <w:numPr>
          <w:ilvl w:val="0"/>
          <w:numId w:val="22"/>
        </w:numPr>
      </w:pPr>
      <w:proofErr w:type="spellStart"/>
      <w:r w:rsidRPr="005B7059">
        <w:t>user_name</w:t>
      </w:r>
      <w:proofErr w:type="spellEnd"/>
      <w:r w:rsidRPr="005B7059">
        <w:t xml:space="preserve"> – The name the user has chosen to be identified by for the duration of their time on the server. This is used to check if the user is already in the chat room or not.</w:t>
      </w:r>
    </w:p>
    <w:p w14:paraId="600A9C44" w14:textId="77777777" w:rsidR="00557B74" w:rsidRDefault="00557B74" w:rsidP="00557B74">
      <w:pPr>
        <w:pStyle w:val="ListParagraph"/>
      </w:pPr>
    </w:p>
    <w:p w14:paraId="5462740B" w14:textId="77777777" w:rsidR="00557B74" w:rsidRPr="005B7059" w:rsidRDefault="00557B74" w:rsidP="00557B74">
      <w:pPr>
        <w:pStyle w:val="ListParagraph"/>
        <w:ind w:left="1152"/>
      </w:pPr>
    </w:p>
    <w:p w14:paraId="1087106D" w14:textId="497B147A" w:rsidR="00AA6D8F" w:rsidRPr="005B7059" w:rsidRDefault="00AA6D8F" w:rsidP="009F7D9E">
      <w:pPr>
        <w:pStyle w:val="ListParagraph"/>
        <w:numPr>
          <w:ilvl w:val="0"/>
          <w:numId w:val="22"/>
        </w:numPr>
      </w:pPr>
      <w:proofErr w:type="spellStart"/>
      <w:r w:rsidRPr="005B7059">
        <w:t>to_join</w:t>
      </w:r>
      <w:proofErr w:type="spellEnd"/>
      <w:r w:rsidRPr="005B7059">
        <w:t xml:space="preserve"> – Used to store the name of the room the user wants to join.</w:t>
      </w:r>
    </w:p>
    <w:p w14:paraId="265565A1" w14:textId="22F9EDC9" w:rsidR="00AA6D8F" w:rsidRPr="005B7059" w:rsidRDefault="002432A8" w:rsidP="002432A8">
      <w:pPr>
        <w:pStyle w:val="Heading2"/>
      </w:pPr>
      <w:bookmarkStart w:id="21" w:name="_Toc11008191"/>
      <w:r w:rsidRPr="005B7059">
        <w:t>Leave Room</w:t>
      </w:r>
      <w:r w:rsidR="004D6B9D" w:rsidRPr="005B7059">
        <w:t>s</w:t>
      </w:r>
      <w:bookmarkEnd w:id="21"/>
    </w:p>
    <w:p w14:paraId="62F1A493" w14:textId="38627FB0" w:rsidR="00313794" w:rsidRPr="005B7059" w:rsidRDefault="00313794" w:rsidP="00313794">
      <w:proofErr w:type="gramStart"/>
      <w:r w:rsidRPr="005B7059">
        <w:t>message</w:t>
      </w:r>
      <w:proofErr w:type="gramEnd"/>
      <w:r w:rsidRPr="005B7059">
        <w:t xml:space="preserve"> =</w:t>
      </w:r>
      <w:r w:rsidR="00557B74">
        <w:t>=</w:t>
      </w:r>
      <w:r w:rsidRPr="005B7059">
        <w:t xml:space="preserve"> </w:t>
      </w:r>
      <w:r w:rsidR="00557B74">
        <w:t>“\</w:t>
      </w:r>
      <w:r w:rsidRPr="005B7059">
        <w:t>leave</w:t>
      </w:r>
      <w:r w:rsidR="00AE491D">
        <w:t>”</w:t>
      </w:r>
    </w:p>
    <w:p w14:paraId="74E26BFF" w14:textId="4631F43F" w:rsidR="00313794" w:rsidRPr="005B7059" w:rsidRDefault="00313794" w:rsidP="00313794">
      <w:pPr>
        <w:pStyle w:val="Heading3"/>
      </w:pPr>
      <w:bookmarkStart w:id="22" w:name="_Toc11008192"/>
      <w:r w:rsidRPr="005B7059">
        <w:t>Usage</w:t>
      </w:r>
      <w:bookmarkEnd w:id="22"/>
    </w:p>
    <w:p w14:paraId="136226D3" w14:textId="3DCF0D8B" w:rsidR="00313794" w:rsidRPr="005B7059" w:rsidRDefault="00313794" w:rsidP="004D6B9D">
      <w:r w:rsidRPr="005B7059">
        <w:t xml:space="preserve">This sends a </w:t>
      </w:r>
      <w:r w:rsidR="00AE491D">
        <w:t>“</w:t>
      </w:r>
      <w:r w:rsidRPr="005B7059">
        <w:t>\leave</w:t>
      </w:r>
      <w:r w:rsidR="00AE491D">
        <w:t>”</w:t>
      </w:r>
      <w:r w:rsidRPr="005B7059">
        <w:t xml:space="preserve"> command to the server which allows a user to leave a room that is active on the server. This sends the </w:t>
      </w:r>
      <w:proofErr w:type="spellStart"/>
      <w:r w:rsidRPr="005B7059">
        <w:t>user_name</w:t>
      </w:r>
      <w:proofErr w:type="spellEnd"/>
      <w:r w:rsidRPr="005B7059">
        <w:t xml:space="preserve"> to verify the client’s eligibility to leave</w:t>
      </w:r>
      <w:r w:rsidR="004D6B9D" w:rsidRPr="005B7059">
        <w:t xml:space="preserve"> the designated room</w:t>
      </w:r>
      <w:r w:rsidRPr="005B7059">
        <w:t>.</w:t>
      </w:r>
    </w:p>
    <w:p w14:paraId="4DA175D3" w14:textId="6EBE3E1F" w:rsidR="00313794" w:rsidRPr="005B7059" w:rsidRDefault="00313794" w:rsidP="00313794">
      <w:pPr>
        <w:pStyle w:val="Heading3"/>
      </w:pPr>
      <w:bookmarkStart w:id="23" w:name="_Toc11008193"/>
      <w:r w:rsidRPr="005B7059">
        <w:t>Field Definitions</w:t>
      </w:r>
      <w:bookmarkEnd w:id="23"/>
    </w:p>
    <w:p w14:paraId="01CDE38D" w14:textId="670D8EF6" w:rsidR="004D6B9D" w:rsidRDefault="004D6B9D" w:rsidP="009F7D9E">
      <w:pPr>
        <w:pStyle w:val="ListParagraph"/>
        <w:numPr>
          <w:ilvl w:val="0"/>
          <w:numId w:val="23"/>
        </w:numPr>
      </w:pPr>
      <w:proofErr w:type="gramStart"/>
      <w:r w:rsidRPr="005B7059">
        <w:t>message</w:t>
      </w:r>
      <w:proofErr w:type="gramEnd"/>
      <w:r w:rsidRPr="005B7059">
        <w:t xml:space="preserve"> – Used to send the command over to the server to respond to the </w:t>
      </w:r>
      <w:r w:rsidR="00AE491D">
        <w:t>“</w:t>
      </w:r>
      <w:r w:rsidR="00AE387F">
        <w:t>\</w:t>
      </w:r>
      <w:r w:rsidRPr="005B7059">
        <w:t>leave</w:t>
      </w:r>
      <w:r w:rsidR="00AE491D">
        <w:t>”</w:t>
      </w:r>
      <w:r w:rsidRPr="005B7059">
        <w:t xml:space="preserve"> command.</w:t>
      </w:r>
    </w:p>
    <w:p w14:paraId="4DE9C658" w14:textId="77777777" w:rsidR="00557B74" w:rsidRPr="005B7059" w:rsidRDefault="00557B74" w:rsidP="00557B74">
      <w:pPr>
        <w:pStyle w:val="ListParagraph"/>
        <w:ind w:left="1152"/>
      </w:pPr>
    </w:p>
    <w:p w14:paraId="105CAFF8" w14:textId="7975AC6B" w:rsidR="004D6B9D" w:rsidRDefault="004D6B9D" w:rsidP="009F7D9E">
      <w:pPr>
        <w:pStyle w:val="ListParagraph"/>
        <w:numPr>
          <w:ilvl w:val="0"/>
          <w:numId w:val="23"/>
        </w:numPr>
      </w:pPr>
      <w:proofErr w:type="spellStart"/>
      <w:r w:rsidRPr="005B7059">
        <w:t>user_name</w:t>
      </w:r>
      <w:proofErr w:type="spellEnd"/>
      <w:r w:rsidRPr="005B7059">
        <w:t xml:space="preserve"> – Used to verify if the user is in the room.</w:t>
      </w:r>
    </w:p>
    <w:p w14:paraId="1C6B0E37" w14:textId="77777777" w:rsidR="00557B74" w:rsidRPr="005B7059" w:rsidRDefault="00557B74" w:rsidP="00557B74">
      <w:pPr>
        <w:pStyle w:val="ListParagraph"/>
        <w:ind w:left="1152"/>
      </w:pPr>
    </w:p>
    <w:p w14:paraId="15594939" w14:textId="6CD45426" w:rsidR="00313794" w:rsidRPr="005B7059" w:rsidRDefault="004D6B9D" w:rsidP="009F7D9E">
      <w:pPr>
        <w:pStyle w:val="ListParagraph"/>
        <w:numPr>
          <w:ilvl w:val="0"/>
          <w:numId w:val="23"/>
        </w:numPr>
      </w:pPr>
      <w:proofErr w:type="spellStart"/>
      <w:r w:rsidRPr="005B7059">
        <w:t>to_leave</w:t>
      </w:r>
      <w:proofErr w:type="spellEnd"/>
      <w:r w:rsidRPr="005B7059">
        <w:t xml:space="preserve"> – Used to store the name of the room name the user has intent to leave to be sent over to the server for verification.</w:t>
      </w:r>
    </w:p>
    <w:p w14:paraId="28AD218E" w14:textId="14ECFFDB" w:rsidR="003B00AD" w:rsidRPr="005B7059" w:rsidRDefault="003B00AD" w:rsidP="003B00AD">
      <w:pPr>
        <w:pStyle w:val="Heading2"/>
      </w:pPr>
      <w:bookmarkStart w:id="24" w:name="_Toc11008194"/>
      <w:r w:rsidRPr="005B7059">
        <w:lastRenderedPageBreak/>
        <w:t>Member List</w:t>
      </w:r>
      <w:bookmarkEnd w:id="24"/>
    </w:p>
    <w:p w14:paraId="63135D5B" w14:textId="2F1E3B13" w:rsidR="00DF01DB" w:rsidRPr="005B7059" w:rsidRDefault="00DF01DB" w:rsidP="00DF01DB">
      <w:proofErr w:type="gramStart"/>
      <w:r w:rsidRPr="005B7059">
        <w:t>message</w:t>
      </w:r>
      <w:proofErr w:type="gramEnd"/>
      <w:r w:rsidRPr="005B7059">
        <w:t xml:space="preserve"> =</w:t>
      </w:r>
      <w:r w:rsidR="00557B74">
        <w:t>=</w:t>
      </w:r>
      <w:r w:rsidRPr="005B7059">
        <w:t xml:space="preserve"> </w:t>
      </w:r>
      <w:r w:rsidR="00AE491D">
        <w:t>“</w:t>
      </w:r>
      <w:r w:rsidRPr="005B7059">
        <w:t>\</w:t>
      </w:r>
      <w:proofErr w:type="spellStart"/>
      <w:r w:rsidRPr="005B7059">
        <w:t>memberlist</w:t>
      </w:r>
      <w:proofErr w:type="spellEnd"/>
      <w:r w:rsidR="00AE491D">
        <w:t>”</w:t>
      </w:r>
    </w:p>
    <w:p w14:paraId="26A4562B" w14:textId="77777777" w:rsidR="00DF01DB" w:rsidRPr="005B7059" w:rsidRDefault="00DF01DB" w:rsidP="00DF01DB"/>
    <w:p w14:paraId="5CDAA6F6" w14:textId="506723EA" w:rsidR="003B00AD" w:rsidRPr="005B7059" w:rsidRDefault="003B00AD" w:rsidP="003B00AD">
      <w:pPr>
        <w:pStyle w:val="Heading3"/>
      </w:pPr>
      <w:bookmarkStart w:id="25" w:name="_Toc11008195"/>
      <w:r w:rsidRPr="005B7059">
        <w:t>Usage</w:t>
      </w:r>
      <w:bookmarkEnd w:id="25"/>
    </w:p>
    <w:p w14:paraId="451F9320" w14:textId="18565252" w:rsidR="00126BAA" w:rsidRPr="005B7059" w:rsidRDefault="00126BAA" w:rsidP="00126BAA">
      <w:r w:rsidRPr="005B7059">
        <w:t xml:space="preserve">This sends a </w:t>
      </w:r>
      <w:r w:rsidR="00AE491D">
        <w:t>“</w:t>
      </w:r>
      <w:r w:rsidRPr="005B7059">
        <w:t>\</w:t>
      </w:r>
      <w:proofErr w:type="spellStart"/>
      <w:r w:rsidRPr="005B7059">
        <w:t>memberlist</w:t>
      </w:r>
      <w:proofErr w:type="spellEnd"/>
      <w:r w:rsidR="00AE491D">
        <w:t>”</w:t>
      </w:r>
      <w:r w:rsidRPr="005B7059">
        <w:t xml:space="preserve"> command to the server which allows a user to display all users in the specified room. The user is prompted with the name of the room the user wants to display.</w:t>
      </w:r>
    </w:p>
    <w:p w14:paraId="4137D1F0" w14:textId="77777777" w:rsidR="00DF01DB" w:rsidRPr="005B7059" w:rsidRDefault="00DF01DB" w:rsidP="00DF01DB"/>
    <w:p w14:paraId="67922610" w14:textId="1FD9B375" w:rsidR="003B00AD" w:rsidRPr="005B7059" w:rsidRDefault="003B00AD" w:rsidP="003B00AD">
      <w:pPr>
        <w:pStyle w:val="Heading3"/>
      </w:pPr>
      <w:bookmarkStart w:id="26" w:name="_Toc11008196"/>
      <w:r w:rsidRPr="005B7059">
        <w:t>Field Definitions</w:t>
      </w:r>
      <w:bookmarkEnd w:id="26"/>
    </w:p>
    <w:p w14:paraId="3857050B" w14:textId="3B66D4D0" w:rsidR="00126BAA" w:rsidRDefault="00126BAA" w:rsidP="009F7D9E">
      <w:pPr>
        <w:pStyle w:val="ListParagraph"/>
        <w:numPr>
          <w:ilvl w:val="0"/>
          <w:numId w:val="24"/>
        </w:numPr>
      </w:pPr>
      <w:proofErr w:type="gramStart"/>
      <w:r w:rsidRPr="005B7059">
        <w:t>message</w:t>
      </w:r>
      <w:proofErr w:type="gramEnd"/>
      <w:r w:rsidRPr="005B7059">
        <w:t xml:space="preserve"> – Used to send the command over to the server to respond to the </w:t>
      </w:r>
      <w:r w:rsidR="00AE491D">
        <w:t>“</w:t>
      </w:r>
      <w:r w:rsidR="00AE387F">
        <w:t>\</w:t>
      </w:r>
      <w:proofErr w:type="spellStart"/>
      <w:r w:rsidRPr="005B7059">
        <w:t>memberlist</w:t>
      </w:r>
      <w:proofErr w:type="spellEnd"/>
      <w:r w:rsidR="00AE491D">
        <w:t>”</w:t>
      </w:r>
      <w:r w:rsidRPr="005B7059">
        <w:t xml:space="preserve"> command.</w:t>
      </w:r>
    </w:p>
    <w:p w14:paraId="429FCE5D" w14:textId="77777777" w:rsidR="00557B74" w:rsidRPr="005B7059" w:rsidRDefault="00557B74" w:rsidP="00557B74">
      <w:pPr>
        <w:pStyle w:val="ListParagraph"/>
        <w:ind w:left="1152"/>
      </w:pPr>
    </w:p>
    <w:p w14:paraId="4DB51E45" w14:textId="65B30E47" w:rsidR="00126BAA" w:rsidRPr="005B7059" w:rsidRDefault="00AE491D" w:rsidP="009F7D9E">
      <w:pPr>
        <w:pStyle w:val="ListParagraph"/>
        <w:numPr>
          <w:ilvl w:val="0"/>
          <w:numId w:val="24"/>
        </w:numPr>
      </w:pPr>
      <w:proofErr w:type="spellStart"/>
      <w:r>
        <w:t>to_</w:t>
      </w:r>
      <w:r w:rsidR="00126BAA" w:rsidRPr="005B7059">
        <w:t>list</w:t>
      </w:r>
      <w:proofErr w:type="spellEnd"/>
      <w:r w:rsidR="00126BAA" w:rsidRPr="005B7059">
        <w:t xml:space="preserve"> – Used to store the name of the room name the user has intent to display members of to be sent over to the server for processing.</w:t>
      </w:r>
    </w:p>
    <w:p w14:paraId="413DAB6C" w14:textId="1035B822" w:rsidR="009D3E5D" w:rsidRPr="005B7059" w:rsidRDefault="007C1337" w:rsidP="009D3E5D">
      <w:pPr>
        <w:pStyle w:val="Heading2"/>
      </w:pPr>
      <w:bookmarkStart w:id="27" w:name="_Toc11008197"/>
      <w:r w:rsidRPr="005B7059">
        <w:t xml:space="preserve">Select </w:t>
      </w:r>
      <w:r w:rsidR="009D3E5D" w:rsidRPr="005B7059">
        <w:t>Room Private Messaging</w:t>
      </w:r>
      <w:bookmarkEnd w:id="27"/>
    </w:p>
    <w:p w14:paraId="77E5A8EB" w14:textId="64B6DF11" w:rsidR="007C1337" w:rsidRPr="005B7059" w:rsidRDefault="007019C1" w:rsidP="00AE491D">
      <w:proofErr w:type="gramStart"/>
      <w:r w:rsidRPr="005B7059">
        <w:t>message</w:t>
      </w:r>
      <w:proofErr w:type="gramEnd"/>
      <w:r w:rsidRPr="005B7059">
        <w:t xml:space="preserve"> == "\</w:t>
      </w:r>
      <w:proofErr w:type="spellStart"/>
      <w:r w:rsidRPr="005B7059">
        <w:t>selectroom</w:t>
      </w:r>
      <w:proofErr w:type="spellEnd"/>
      <w:r w:rsidRPr="005B7059">
        <w:t>”</w:t>
      </w:r>
    </w:p>
    <w:p w14:paraId="536CB399" w14:textId="2B341EE4" w:rsidR="009D3E5D" w:rsidRPr="005B7059" w:rsidRDefault="009D3E5D" w:rsidP="009D3E5D">
      <w:pPr>
        <w:pStyle w:val="Heading3"/>
      </w:pPr>
      <w:bookmarkStart w:id="28" w:name="_Toc11008198"/>
      <w:r w:rsidRPr="005B7059">
        <w:t>Usage</w:t>
      </w:r>
      <w:bookmarkEnd w:id="28"/>
    </w:p>
    <w:p w14:paraId="0991CAE7" w14:textId="2001DC32" w:rsidR="007019C1" w:rsidRPr="005B7059" w:rsidRDefault="007019C1" w:rsidP="007019C1">
      <w:r w:rsidRPr="005B7059">
        <w:t>This command prompts the user to be able to send a private message to a designated chat room.</w:t>
      </w:r>
    </w:p>
    <w:p w14:paraId="0C32E6C7" w14:textId="71ABFC30" w:rsidR="009D3E5D" w:rsidRPr="005B7059" w:rsidRDefault="009D3E5D" w:rsidP="009D3E5D">
      <w:pPr>
        <w:pStyle w:val="Heading3"/>
      </w:pPr>
      <w:bookmarkStart w:id="29" w:name="_Toc11008199"/>
      <w:r w:rsidRPr="005B7059">
        <w:t>Field Definitions</w:t>
      </w:r>
      <w:bookmarkEnd w:id="29"/>
    </w:p>
    <w:p w14:paraId="13716E97" w14:textId="3D8E60CA" w:rsidR="007019C1" w:rsidRDefault="007019C1" w:rsidP="009F7D9E">
      <w:pPr>
        <w:pStyle w:val="ListParagraph"/>
        <w:numPr>
          <w:ilvl w:val="0"/>
          <w:numId w:val="25"/>
        </w:numPr>
      </w:pPr>
      <w:proofErr w:type="gramStart"/>
      <w:r w:rsidRPr="005B7059">
        <w:t>message</w:t>
      </w:r>
      <w:proofErr w:type="gramEnd"/>
      <w:r w:rsidRPr="005B7059">
        <w:t xml:space="preserve"> – Used to send the command over to the server to respond to the </w:t>
      </w:r>
      <w:r w:rsidR="00AE491D">
        <w:t>“</w:t>
      </w:r>
      <w:r w:rsidR="00AE387F">
        <w:t>\</w:t>
      </w:r>
      <w:proofErr w:type="spellStart"/>
      <w:r w:rsidRPr="005B7059">
        <w:t>selectroom</w:t>
      </w:r>
      <w:proofErr w:type="spellEnd"/>
      <w:r w:rsidR="00AE491D">
        <w:t>”</w:t>
      </w:r>
      <w:r w:rsidRPr="005B7059">
        <w:t xml:space="preserve"> command.</w:t>
      </w:r>
    </w:p>
    <w:p w14:paraId="716DDEFB" w14:textId="77777777" w:rsidR="00557B74" w:rsidRPr="005B7059" w:rsidRDefault="00557B74" w:rsidP="00557B74">
      <w:pPr>
        <w:pStyle w:val="ListParagraph"/>
        <w:ind w:left="1152"/>
      </w:pPr>
    </w:p>
    <w:p w14:paraId="36D202BE" w14:textId="5E2938E5" w:rsidR="007019C1" w:rsidRPr="005B7059" w:rsidRDefault="007019C1" w:rsidP="009F7D9E">
      <w:pPr>
        <w:pStyle w:val="ListParagraph"/>
        <w:numPr>
          <w:ilvl w:val="0"/>
          <w:numId w:val="25"/>
        </w:numPr>
      </w:pPr>
      <w:proofErr w:type="spellStart"/>
      <w:r w:rsidRPr="005B7059">
        <w:t>to_select</w:t>
      </w:r>
      <w:proofErr w:type="spellEnd"/>
      <w:r w:rsidRPr="005B7059">
        <w:t xml:space="preserve"> – Used to store the name of the room name the user has intent to send a message to.</w:t>
      </w:r>
    </w:p>
    <w:p w14:paraId="6E7897A2" w14:textId="491664CF" w:rsidR="00264890" w:rsidRPr="005B7059" w:rsidRDefault="00264890" w:rsidP="00264890">
      <w:pPr>
        <w:pStyle w:val="Heading2"/>
      </w:pPr>
      <w:bookmarkStart w:id="30" w:name="_Toc11008200"/>
      <w:r w:rsidRPr="005B7059">
        <w:t>Quit</w:t>
      </w:r>
      <w:bookmarkEnd w:id="30"/>
    </w:p>
    <w:p w14:paraId="7B2632CF" w14:textId="39F96B96" w:rsidR="000D2209" w:rsidRPr="005B7059" w:rsidRDefault="00AE387F" w:rsidP="00AE491D">
      <w:proofErr w:type="gramStart"/>
      <w:r>
        <w:t>message</w:t>
      </w:r>
      <w:proofErr w:type="gramEnd"/>
      <w:r>
        <w:t xml:space="preserve"> == "\quit</w:t>
      </w:r>
      <w:r w:rsidR="00AE491D">
        <w:t>"</w:t>
      </w:r>
    </w:p>
    <w:p w14:paraId="0F7F48C3" w14:textId="7E358537" w:rsidR="00264890" w:rsidRPr="005B7059" w:rsidRDefault="00264890" w:rsidP="00264890">
      <w:pPr>
        <w:pStyle w:val="Heading3"/>
      </w:pPr>
      <w:bookmarkStart w:id="31" w:name="_Toc11008201"/>
      <w:r w:rsidRPr="005B7059">
        <w:lastRenderedPageBreak/>
        <w:t>Usage</w:t>
      </w:r>
      <w:bookmarkEnd w:id="31"/>
    </w:p>
    <w:p w14:paraId="66447EB2" w14:textId="6FA19ACB" w:rsidR="000D2209" w:rsidRPr="005B7059" w:rsidRDefault="000D2209" w:rsidP="000D2209">
      <w:r w:rsidRPr="005B7059">
        <w:t>This command sends a message to the server of the client’s intent to disconnect from the server</w:t>
      </w:r>
      <w:r w:rsidR="00522A5F" w:rsidRPr="005B7059">
        <w:t xml:space="preserve"> with the “</w:t>
      </w:r>
      <w:r w:rsidR="00AE387F">
        <w:t>\</w:t>
      </w:r>
      <w:r w:rsidR="00522A5F" w:rsidRPr="005B7059">
        <w:t>quit” message</w:t>
      </w:r>
      <w:r w:rsidRPr="005B7059">
        <w:t>.</w:t>
      </w:r>
    </w:p>
    <w:p w14:paraId="17C7EB60" w14:textId="37ADC1EE" w:rsidR="00264890" w:rsidRPr="005B7059" w:rsidRDefault="00264890" w:rsidP="00264890">
      <w:pPr>
        <w:pStyle w:val="Heading3"/>
      </w:pPr>
      <w:bookmarkStart w:id="32" w:name="_Toc11008202"/>
      <w:r w:rsidRPr="005B7059">
        <w:t>Field Definitions</w:t>
      </w:r>
      <w:bookmarkEnd w:id="32"/>
    </w:p>
    <w:p w14:paraId="6C095A89" w14:textId="450E54CD" w:rsidR="000D2209" w:rsidRDefault="000D2209" w:rsidP="009F7D9E">
      <w:pPr>
        <w:pStyle w:val="ListParagraph"/>
        <w:numPr>
          <w:ilvl w:val="0"/>
          <w:numId w:val="26"/>
        </w:numPr>
      </w:pPr>
      <w:proofErr w:type="gramStart"/>
      <w:r w:rsidRPr="005B7059">
        <w:t>message</w:t>
      </w:r>
      <w:proofErr w:type="gramEnd"/>
      <w:r w:rsidRPr="005B7059">
        <w:t xml:space="preserve"> – Used to send the command over to the server to respond to the </w:t>
      </w:r>
      <w:r w:rsidR="00AE491D">
        <w:t>“</w:t>
      </w:r>
      <w:r w:rsidR="00AE387F">
        <w:t>\</w:t>
      </w:r>
      <w:r w:rsidRPr="005B7059">
        <w:t>quit</w:t>
      </w:r>
      <w:r w:rsidR="00AE491D">
        <w:t>”</w:t>
      </w:r>
      <w:r w:rsidRPr="005B7059">
        <w:t xml:space="preserve"> command.</w:t>
      </w:r>
    </w:p>
    <w:p w14:paraId="45712F29" w14:textId="77777777" w:rsidR="00557B74" w:rsidRPr="005B7059" w:rsidRDefault="00557B74" w:rsidP="00557B74">
      <w:pPr>
        <w:pStyle w:val="ListParagraph"/>
        <w:ind w:left="1152"/>
      </w:pPr>
    </w:p>
    <w:p w14:paraId="6DF6AE2A" w14:textId="6AFB3C71" w:rsidR="007019C1" w:rsidRDefault="000D2209" w:rsidP="009F7D9E">
      <w:pPr>
        <w:pStyle w:val="ListParagraph"/>
        <w:numPr>
          <w:ilvl w:val="0"/>
          <w:numId w:val="26"/>
        </w:numPr>
      </w:pPr>
      <w:proofErr w:type="spellStart"/>
      <w:r w:rsidRPr="005B7059">
        <w:t>user_name</w:t>
      </w:r>
      <w:proofErr w:type="spellEnd"/>
      <w:r w:rsidRPr="005B7059">
        <w:t xml:space="preserve"> </w:t>
      </w:r>
      <w:r w:rsidR="009228C6" w:rsidRPr="005B7059">
        <w:t>–</w:t>
      </w:r>
      <w:r w:rsidRPr="005B7059">
        <w:t xml:space="preserve"> </w:t>
      </w:r>
      <w:r w:rsidR="009228C6" w:rsidRPr="005B7059">
        <w:t>Used to store as reference for user that wants to leave the server.</w:t>
      </w:r>
    </w:p>
    <w:p w14:paraId="6C22CAA3" w14:textId="77777777" w:rsidR="00557B74" w:rsidRDefault="00557B74" w:rsidP="00557B74">
      <w:pPr>
        <w:pStyle w:val="ListParagraph"/>
      </w:pPr>
    </w:p>
    <w:p w14:paraId="222B2478" w14:textId="77777777" w:rsidR="00557B74" w:rsidRPr="005B7059" w:rsidRDefault="00557B74" w:rsidP="00557B74">
      <w:pPr>
        <w:pStyle w:val="ListParagraph"/>
        <w:ind w:left="1152"/>
      </w:pPr>
    </w:p>
    <w:p w14:paraId="0911B673" w14:textId="3A61A07A" w:rsidR="00522A5F" w:rsidRPr="005B7059" w:rsidRDefault="00522A5F" w:rsidP="009F7D9E">
      <w:pPr>
        <w:pStyle w:val="ListParagraph"/>
        <w:numPr>
          <w:ilvl w:val="0"/>
          <w:numId w:val="26"/>
        </w:numPr>
        <w:tabs>
          <w:tab w:val="clear" w:pos="9936"/>
          <w:tab w:val="right" w:pos="10368"/>
        </w:tabs>
      </w:pPr>
      <w:proofErr w:type="gramStart"/>
      <w:r w:rsidRPr="005B7059">
        <w:t>message</w:t>
      </w:r>
      <w:proofErr w:type="gramEnd"/>
      <w:r w:rsidRPr="005B7059">
        <w:t xml:space="preserve"> – Used to store any message that comes from the client.</w:t>
      </w:r>
    </w:p>
    <w:p w14:paraId="4E563FFC" w14:textId="116A9994" w:rsidR="00522A5F" w:rsidRPr="005B7059" w:rsidRDefault="00522A5F" w:rsidP="00522A5F">
      <w:pPr>
        <w:pStyle w:val="Heading2"/>
      </w:pPr>
      <w:bookmarkStart w:id="33" w:name="_Toc11008203"/>
      <w:r w:rsidRPr="005B7059">
        <w:t>Help Definition</w:t>
      </w:r>
      <w:bookmarkEnd w:id="33"/>
    </w:p>
    <w:p w14:paraId="41927C16" w14:textId="6DD7794C" w:rsidR="00522A5F" w:rsidRPr="005B7059" w:rsidRDefault="00522A5F" w:rsidP="00522A5F">
      <w:pPr>
        <w:pStyle w:val="Heading3"/>
      </w:pPr>
      <w:bookmarkStart w:id="34" w:name="_Toc11008204"/>
      <w:r w:rsidRPr="005B7059">
        <w:t>Usage</w:t>
      </w:r>
      <w:bookmarkEnd w:id="34"/>
    </w:p>
    <w:p w14:paraId="7E5550B7" w14:textId="371FACBB" w:rsidR="00522A5F" w:rsidRPr="005B7059" w:rsidRDefault="00522A5F" w:rsidP="00522A5F">
      <w:r w:rsidRPr="005B7059">
        <w:t>This command allows users unfamiliar with the client to read all the commands that is available to the user. The user is given the command prompt</w:t>
      </w:r>
      <w:r w:rsidR="00557B74">
        <w:t>s that are available to them if they choose to use the command.</w:t>
      </w:r>
    </w:p>
    <w:p w14:paraId="082C2084" w14:textId="1FAF8420" w:rsidR="00522A5F" w:rsidRPr="005B7059" w:rsidRDefault="00522A5F" w:rsidP="00522A5F">
      <w:pPr>
        <w:pStyle w:val="Heading3"/>
      </w:pPr>
      <w:bookmarkStart w:id="35" w:name="_Toc11008205"/>
      <w:r w:rsidRPr="005B7059">
        <w:t>Field Definition</w:t>
      </w:r>
      <w:bookmarkEnd w:id="35"/>
    </w:p>
    <w:p w14:paraId="2B6C77E6" w14:textId="6C073BA1" w:rsidR="00522A5F" w:rsidRDefault="00522A5F" w:rsidP="009F7D9E">
      <w:pPr>
        <w:pStyle w:val="ListParagraph"/>
        <w:numPr>
          <w:ilvl w:val="0"/>
          <w:numId w:val="27"/>
        </w:numPr>
        <w:tabs>
          <w:tab w:val="clear" w:pos="9936"/>
          <w:tab w:val="right" w:pos="10368"/>
        </w:tabs>
      </w:pPr>
      <w:proofErr w:type="gramStart"/>
      <w:r w:rsidRPr="005B7059">
        <w:t>message</w:t>
      </w:r>
      <w:proofErr w:type="gramEnd"/>
      <w:r w:rsidRPr="005B7059">
        <w:t xml:space="preserve"> – Used to store any message that comes from the client.</w:t>
      </w:r>
    </w:p>
    <w:p w14:paraId="6C87789C" w14:textId="3F34FD07" w:rsidR="000B6F86" w:rsidRDefault="000B6F86" w:rsidP="000B6F86">
      <w:pPr>
        <w:pStyle w:val="Heading2"/>
      </w:pPr>
      <w:bookmarkStart w:id="36" w:name="_Toc11008206"/>
      <w:r>
        <w:t>Private Message</w:t>
      </w:r>
      <w:bookmarkEnd w:id="36"/>
    </w:p>
    <w:p w14:paraId="6EDBCF14" w14:textId="7D3D58AD" w:rsidR="00DB295A" w:rsidRPr="00DB295A" w:rsidRDefault="00AE491D" w:rsidP="00DB295A">
      <w:proofErr w:type="gramStart"/>
      <w:r>
        <w:t>message</w:t>
      </w:r>
      <w:proofErr w:type="gramEnd"/>
      <w:r>
        <w:t xml:space="preserve"> =</w:t>
      </w:r>
      <w:r w:rsidR="00557B74">
        <w:t>=</w:t>
      </w:r>
      <w:r>
        <w:t xml:space="preserve"> “\private”</w:t>
      </w:r>
    </w:p>
    <w:p w14:paraId="0F2AC830" w14:textId="7647E733" w:rsidR="000B6F86" w:rsidRDefault="000B6F86" w:rsidP="000B6F86">
      <w:pPr>
        <w:pStyle w:val="Heading3"/>
      </w:pPr>
      <w:bookmarkStart w:id="37" w:name="_Toc11008207"/>
      <w:r>
        <w:t>Usage</w:t>
      </w:r>
      <w:bookmarkEnd w:id="37"/>
    </w:p>
    <w:p w14:paraId="1251A5CA" w14:textId="544EF4C0" w:rsidR="00DB295A" w:rsidRPr="00DB295A" w:rsidRDefault="00DB295A" w:rsidP="00DB295A">
      <w:r>
        <w:t>This command is used to send a message to the server the intent of the user to send a private messa</w:t>
      </w:r>
      <w:r w:rsidR="00AE491D">
        <w:t>ge to a specific user with the “</w:t>
      </w:r>
      <w:r>
        <w:t>\pri</w:t>
      </w:r>
      <w:r w:rsidR="00AE491D">
        <w:t>vate”</w:t>
      </w:r>
      <w:r>
        <w:t xml:space="preserve"> command. The server will send a response back prompting for the username of the target user. A</w:t>
      </w:r>
      <w:r w:rsidR="00AE491D">
        <w:t>n</w:t>
      </w:r>
      <w:r>
        <w:t xml:space="preserve"> invalid entry for the target user will yield the following message: “There’s no such user”</w:t>
      </w:r>
    </w:p>
    <w:p w14:paraId="6C5B778A" w14:textId="669844D7" w:rsidR="000B6F86" w:rsidRDefault="000B6F86" w:rsidP="000B6F86">
      <w:pPr>
        <w:pStyle w:val="Heading3"/>
      </w:pPr>
      <w:bookmarkStart w:id="38" w:name="_Toc11008208"/>
      <w:r>
        <w:t>Field Definitions</w:t>
      </w:r>
      <w:bookmarkEnd w:id="38"/>
    </w:p>
    <w:p w14:paraId="7A95E8A2" w14:textId="19FDCAB1" w:rsidR="00DB295A" w:rsidRPr="00DB295A" w:rsidRDefault="00DB295A" w:rsidP="009F7D9E">
      <w:pPr>
        <w:pStyle w:val="ListParagraph"/>
        <w:numPr>
          <w:ilvl w:val="0"/>
          <w:numId w:val="27"/>
        </w:numPr>
        <w:tabs>
          <w:tab w:val="clear" w:pos="9936"/>
          <w:tab w:val="right" w:pos="10368"/>
        </w:tabs>
      </w:pPr>
      <w:proofErr w:type="gramStart"/>
      <w:r w:rsidRPr="005B7059">
        <w:t>message</w:t>
      </w:r>
      <w:proofErr w:type="gramEnd"/>
      <w:r w:rsidRPr="005B7059">
        <w:t xml:space="preserve"> – Used to store any message that comes from the client.</w:t>
      </w:r>
    </w:p>
    <w:p w14:paraId="209BF37A" w14:textId="6AE0E374" w:rsidR="000B6F86" w:rsidRDefault="00DB295A" w:rsidP="000B6F86">
      <w:pPr>
        <w:pStyle w:val="Heading2"/>
      </w:pPr>
      <w:bookmarkStart w:id="39" w:name="_Toc11008209"/>
      <w:r>
        <w:lastRenderedPageBreak/>
        <w:t>Print All</w:t>
      </w:r>
      <w:bookmarkEnd w:id="39"/>
    </w:p>
    <w:p w14:paraId="50C57D44" w14:textId="5B9FF153" w:rsidR="00DB295A" w:rsidRPr="00DB295A" w:rsidRDefault="00AE491D" w:rsidP="00DB295A">
      <w:proofErr w:type="gramStart"/>
      <w:r>
        <w:t>message</w:t>
      </w:r>
      <w:proofErr w:type="gramEnd"/>
      <w:r>
        <w:t xml:space="preserve"> =</w:t>
      </w:r>
      <w:r w:rsidR="00D153F8">
        <w:t>=</w:t>
      </w:r>
      <w:r>
        <w:t xml:space="preserve"> “\</w:t>
      </w:r>
      <w:proofErr w:type="spellStart"/>
      <w:r>
        <w:t>printall</w:t>
      </w:r>
      <w:proofErr w:type="spellEnd"/>
      <w:r>
        <w:t>”</w:t>
      </w:r>
    </w:p>
    <w:p w14:paraId="43603D9C" w14:textId="61DCFF7C" w:rsidR="00DB295A" w:rsidRDefault="00DB295A" w:rsidP="00DB295A">
      <w:pPr>
        <w:pStyle w:val="Heading3"/>
      </w:pPr>
      <w:bookmarkStart w:id="40" w:name="_Toc11008210"/>
      <w:r>
        <w:t>Usage</w:t>
      </w:r>
      <w:bookmarkEnd w:id="40"/>
    </w:p>
    <w:p w14:paraId="764229C9" w14:textId="4B1D81C7" w:rsidR="00DB295A" w:rsidRPr="00DB295A" w:rsidRDefault="00DB295A" w:rsidP="00DB295A">
      <w:r>
        <w:t>This command is used to send a message to the server to respond with a full list of all the rooms with a listing of users within for each room.</w:t>
      </w:r>
    </w:p>
    <w:p w14:paraId="0285C4D6" w14:textId="439D6EA6" w:rsidR="00DB295A" w:rsidRDefault="00DB295A" w:rsidP="00DB295A">
      <w:pPr>
        <w:pStyle w:val="Heading3"/>
      </w:pPr>
      <w:bookmarkStart w:id="41" w:name="_Toc11008211"/>
      <w:r>
        <w:t>Field Definition</w:t>
      </w:r>
      <w:bookmarkEnd w:id="41"/>
    </w:p>
    <w:p w14:paraId="09AAA2CF" w14:textId="12D08F63" w:rsidR="00DB295A" w:rsidRDefault="00DB295A" w:rsidP="009F7D9E">
      <w:pPr>
        <w:pStyle w:val="ListParagraph"/>
        <w:numPr>
          <w:ilvl w:val="0"/>
          <w:numId w:val="27"/>
        </w:numPr>
        <w:tabs>
          <w:tab w:val="clear" w:pos="9936"/>
          <w:tab w:val="right" w:pos="10368"/>
        </w:tabs>
      </w:pPr>
      <w:proofErr w:type="gramStart"/>
      <w:r w:rsidRPr="005B7059">
        <w:t>message</w:t>
      </w:r>
      <w:proofErr w:type="gramEnd"/>
      <w:r w:rsidRPr="005B7059">
        <w:t xml:space="preserve"> – Used to store any message that comes from the client.</w:t>
      </w:r>
    </w:p>
    <w:p w14:paraId="659EEA86" w14:textId="21A8CF50" w:rsidR="00557B74" w:rsidRDefault="00557B74" w:rsidP="00557B74">
      <w:pPr>
        <w:pStyle w:val="Heading2"/>
      </w:pPr>
      <w:bookmarkStart w:id="42" w:name="_Toc11008212"/>
      <w:r>
        <w:t>Server Side Shutdown</w:t>
      </w:r>
      <w:bookmarkEnd w:id="42"/>
    </w:p>
    <w:p w14:paraId="4246C0AF" w14:textId="2F5ADB35" w:rsidR="00557B74" w:rsidRPr="00557B74" w:rsidRDefault="00557B74" w:rsidP="00557B74">
      <w:proofErr w:type="gramStart"/>
      <w:r>
        <w:t>message</w:t>
      </w:r>
      <w:proofErr w:type="gramEnd"/>
      <w:r>
        <w:t xml:space="preserve"> == “\shutdown”</w:t>
      </w:r>
    </w:p>
    <w:p w14:paraId="003F90F6" w14:textId="32374861" w:rsidR="00557B74" w:rsidRDefault="00557B74" w:rsidP="00557B74">
      <w:pPr>
        <w:pStyle w:val="Heading3"/>
      </w:pPr>
      <w:bookmarkStart w:id="43" w:name="_Toc11008213"/>
      <w:r>
        <w:t>Usage</w:t>
      </w:r>
      <w:bookmarkEnd w:id="43"/>
    </w:p>
    <w:p w14:paraId="1DABBDC2" w14:textId="4F2CDB85" w:rsidR="00557B74" w:rsidRPr="00557B74" w:rsidRDefault="00557B74" w:rsidP="00557B74">
      <w:r>
        <w:t>This command allows a client which SHOULD be an admin to shut down the server. The “\shutdown” command prompts the server to ask the client for a password in which only trusted users SHOULD know.</w:t>
      </w:r>
    </w:p>
    <w:p w14:paraId="48414B43" w14:textId="0383F5B9" w:rsidR="00557B74" w:rsidRDefault="00557B74" w:rsidP="00557B74">
      <w:pPr>
        <w:pStyle w:val="Heading3"/>
      </w:pPr>
      <w:bookmarkStart w:id="44" w:name="_Toc11008214"/>
      <w:r>
        <w:t>Field Definitions</w:t>
      </w:r>
      <w:bookmarkEnd w:id="44"/>
    </w:p>
    <w:p w14:paraId="6C0F57FC" w14:textId="6E1BF9B0" w:rsidR="00557B74" w:rsidRDefault="00557B74" w:rsidP="009F7D9E">
      <w:pPr>
        <w:pStyle w:val="ListParagraph"/>
        <w:numPr>
          <w:ilvl w:val="0"/>
          <w:numId w:val="27"/>
        </w:numPr>
      </w:pPr>
      <w:proofErr w:type="gramStart"/>
      <w:r w:rsidRPr="005B7059">
        <w:t>message</w:t>
      </w:r>
      <w:proofErr w:type="gramEnd"/>
      <w:r w:rsidRPr="005B7059">
        <w:t xml:space="preserve"> – Used to send the command over</w:t>
      </w:r>
      <w:r>
        <w:t xml:space="preserve"> to the server to respond to commands</w:t>
      </w:r>
      <w:r w:rsidRPr="005B7059">
        <w:t>.</w:t>
      </w:r>
    </w:p>
    <w:p w14:paraId="5B43650D" w14:textId="77777777" w:rsidR="00D153F8" w:rsidRDefault="00D153F8" w:rsidP="00D153F8">
      <w:pPr>
        <w:pStyle w:val="ListParagraph"/>
        <w:ind w:left="1152"/>
      </w:pPr>
    </w:p>
    <w:p w14:paraId="4B984DBB" w14:textId="3CAA1828" w:rsidR="00557B74" w:rsidRPr="005B7059" w:rsidRDefault="00557B74" w:rsidP="009F7D9E">
      <w:pPr>
        <w:pStyle w:val="ListParagraph"/>
        <w:numPr>
          <w:ilvl w:val="0"/>
          <w:numId w:val="27"/>
        </w:numPr>
      </w:pPr>
      <w:proofErr w:type="gramStart"/>
      <w:r>
        <w:t>password</w:t>
      </w:r>
      <w:proofErr w:type="gramEnd"/>
      <w:r>
        <w:t xml:space="preserve"> – Used to compare to password stored on server side.</w:t>
      </w:r>
    </w:p>
    <w:p w14:paraId="06EE6A7E" w14:textId="3C7AB5DD" w:rsidR="00557B74" w:rsidRPr="00557B74" w:rsidRDefault="00557B74" w:rsidP="00557B74"/>
    <w:p w14:paraId="1F00A058" w14:textId="761419B2" w:rsidR="00A30340" w:rsidRPr="005B7059" w:rsidRDefault="00A30340" w:rsidP="00A30340">
      <w:pPr>
        <w:pStyle w:val="Heading1"/>
      </w:pPr>
      <w:bookmarkStart w:id="45" w:name="_Toc11008215"/>
      <w:r w:rsidRPr="005B7059">
        <w:t>Server Messages</w:t>
      </w:r>
      <w:bookmarkEnd w:id="45"/>
    </w:p>
    <w:p w14:paraId="738578E0" w14:textId="55AEA148" w:rsidR="0079506D" w:rsidRPr="005B7059" w:rsidRDefault="0079506D" w:rsidP="0079506D">
      <w:pPr>
        <w:pStyle w:val="Heading2"/>
      </w:pPr>
      <w:bookmarkStart w:id="46" w:name="_Toc11008216"/>
      <w:r w:rsidRPr="005B7059">
        <w:t>First message received by the server</w:t>
      </w:r>
      <w:bookmarkEnd w:id="46"/>
    </w:p>
    <w:p w14:paraId="0F23A804" w14:textId="7759945C" w:rsidR="0079506D" w:rsidRPr="005B7059" w:rsidRDefault="0079506D" w:rsidP="0079506D">
      <w:r w:rsidRPr="005B7059">
        <w:t>“</w:t>
      </w:r>
      <w:proofErr w:type="spellStart"/>
      <w:r w:rsidRPr="005B7059">
        <w:t>name_coming</w:t>
      </w:r>
      <w:proofErr w:type="spellEnd"/>
      <w:r w:rsidRPr="005B7059">
        <w:t>”</w:t>
      </w:r>
    </w:p>
    <w:p w14:paraId="7D8796BC" w14:textId="0AF31CD4" w:rsidR="0079506D" w:rsidRPr="005B7059" w:rsidRDefault="0079506D" w:rsidP="0079506D">
      <w:pPr>
        <w:pStyle w:val="Heading3"/>
      </w:pPr>
      <w:bookmarkStart w:id="47" w:name="_Toc11008217"/>
      <w:r w:rsidRPr="005B7059">
        <w:t>Usage</w:t>
      </w:r>
      <w:bookmarkEnd w:id="47"/>
    </w:p>
    <w:p w14:paraId="7100F742" w14:textId="3449E16B" w:rsidR="00D90F09" w:rsidRPr="005B7059" w:rsidRDefault="00D90F09" w:rsidP="00D90F09">
      <w:r w:rsidRPr="005B7059">
        <w:t>Before subsequent messages can be received, a connecting client MUST provide a unique chat name on the server. The first message sent to the client is if the name already exists, the server MUST return the error “The user name has already been used.” The successful connection of the client will yield the message “</w:t>
      </w:r>
      <w:proofErr w:type="spellStart"/>
      <w:r w:rsidRPr="005B7059">
        <w:t>user_name</w:t>
      </w:r>
      <w:proofErr w:type="spellEnd"/>
      <w:r w:rsidRPr="005B7059">
        <w:t xml:space="preserve"> has </w:t>
      </w:r>
      <w:r w:rsidRPr="005B7059">
        <w:lastRenderedPageBreak/>
        <w:t xml:space="preserve">connected to the server” followed by “Welcome to the chatroom! </w:t>
      </w:r>
      <w:proofErr w:type="gramStart"/>
      <w:r w:rsidRPr="005B7059">
        <w:t xml:space="preserve">Type </w:t>
      </w:r>
      <w:r w:rsidR="00AE491D">
        <w:t>“</w:t>
      </w:r>
      <w:r w:rsidRPr="005B7059">
        <w:t>\help</w:t>
      </w:r>
      <w:r w:rsidR="00AE491D">
        <w:t>”</w:t>
      </w:r>
      <w:r w:rsidRPr="005B7059">
        <w:t xml:space="preserve"> or </w:t>
      </w:r>
      <w:r w:rsidR="00AE491D">
        <w:t>“</w:t>
      </w:r>
      <w:r w:rsidRPr="005B7059">
        <w:t>\?</w:t>
      </w:r>
      <w:r w:rsidR="00AE491D">
        <w:t>”</w:t>
      </w:r>
      <w:r w:rsidRPr="005B7059">
        <w:t xml:space="preserve"> for commands”.</w:t>
      </w:r>
      <w:proofErr w:type="gramEnd"/>
    </w:p>
    <w:p w14:paraId="459EEF66" w14:textId="77777777" w:rsidR="00D90F09" w:rsidRPr="005B7059" w:rsidRDefault="00D90F09" w:rsidP="00D90F09"/>
    <w:p w14:paraId="1FB20193" w14:textId="5D2E8C9E" w:rsidR="0079506D" w:rsidRPr="005B7059" w:rsidRDefault="001B48D0" w:rsidP="001B48D0">
      <w:pPr>
        <w:pStyle w:val="Heading3"/>
      </w:pPr>
      <w:bookmarkStart w:id="48" w:name="_Toc11008218"/>
      <w:r w:rsidRPr="005B7059">
        <w:t>Field Definitions</w:t>
      </w:r>
      <w:bookmarkEnd w:id="48"/>
    </w:p>
    <w:p w14:paraId="22100F7A" w14:textId="0F5FAC1C" w:rsidR="001B48D0" w:rsidRDefault="001B48D0" w:rsidP="009F7D9E">
      <w:pPr>
        <w:pStyle w:val="ListParagraph"/>
        <w:numPr>
          <w:ilvl w:val="0"/>
          <w:numId w:val="28"/>
        </w:numPr>
      </w:pPr>
      <w:r w:rsidRPr="005B7059">
        <w:t>Message – Used to store any message that comes from the client.</w:t>
      </w:r>
    </w:p>
    <w:p w14:paraId="2504C260" w14:textId="77777777" w:rsidR="00D153F8" w:rsidRPr="005B7059" w:rsidRDefault="00D153F8" w:rsidP="00D153F8">
      <w:pPr>
        <w:pStyle w:val="ListParagraph"/>
        <w:ind w:left="1152"/>
      </w:pPr>
    </w:p>
    <w:p w14:paraId="01D5426C" w14:textId="0720B288" w:rsidR="002578F4" w:rsidRPr="005B7059" w:rsidRDefault="002578F4" w:rsidP="009F7D9E">
      <w:pPr>
        <w:pStyle w:val="ListParagraph"/>
        <w:numPr>
          <w:ilvl w:val="0"/>
          <w:numId w:val="28"/>
        </w:numPr>
      </w:pPr>
      <w:proofErr w:type="spellStart"/>
      <w:r w:rsidRPr="005B7059">
        <w:t>client_conn</w:t>
      </w:r>
      <w:proofErr w:type="spellEnd"/>
      <w:r w:rsidRPr="005B7059">
        <w:t xml:space="preserve"> – Used to store valid connection information of clients connecting to the server.</w:t>
      </w:r>
    </w:p>
    <w:p w14:paraId="5BCAA0D5" w14:textId="22CC1EA7" w:rsidR="002578F4" w:rsidRDefault="002578F4" w:rsidP="009F7D9E">
      <w:pPr>
        <w:pStyle w:val="ListParagraph"/>
        <w:numPr>
          <w:ilvl w:val="0"/>
          <w:numId w:val="28"/>
        </w:numPr>
      </w:pPr>
      <w:proofErr w:type="spellStart"/>
      <w:r w:rsidRPr="005B7059">
        <w:t>name_tag</w:t>
      </w:r>
      <w:proofErr w:type="spellEnd"/>
      <w:r w:rsidRPr="005B7059">
        <w:t xml:space="preserve"> – Used by the server to determine that the next subsequent message is name prepared by the client.</w:t>
      </w:r>
    </w:p>
    <w:p w14:paraId="42A190CD" w14:textId="77777777" w:rsidR="00D153F8" w:rsidRPr="005B7059" w:rsidRDefault="00D153F8" w:rsidP="00D153F8">
      <w:pPr>
        <w:pStyle w:val="ListParagraph"/>
        <w:ind w:left="1152"/>
      </w:pPr>
    </w:p>
    <w:p w14:paraId="3693C703" w14:textId="08627E96" w:rsidR="003502F5" w:rsidRPr="005B7059" w:rsidRDefault="003502F5" w:rsidP="009F7D9E">
      <w:pPr>
        <w:pStyle w:val="ListParagraph"/>
        <w:numPr>
          <w:ilvl w:val="0"/>
          <w:numId w:val="28"/>
        </w:numPr>
      </w:pPr>
      <w:proofErr w:type="gramStart"/>
      <w:r w:rsidRPr="005B7059">
        <w:t>close(</w:t>
      </w:r>
      <w:proofErr w:type="gramEnd"/>
      <w:r w:rsidRPr="005B7059">
        <w:t>) – Used to terminate connection if</w:t>
      </w:r>
      <w:r w:rsidR="00D90F09" w:rsidRPr="005B7059">
        <w:t xml:space="preserve"> the </w:t>
      </w:r>
      <w:proofErr w:type="spellStart"/>
      <w:r w:rsidR="00D90F09" w:rsidRPr="005B7059">
        <w:t>user_name</w:t>
      </w:r>
      <w:proofErr w:type="spellEnd"/>
      <w:r w:rsidR="00D90F09" w:rsidRPr="005B7059">
        <w:t xml:space="preserve"> has already been in use.</w:t>
      </w:r>
    </w:p>
    <w:p w14:paraId="645A5CB3" w14:textId="2FE07931" w:rsidR="001B48D0" w:rsidRPr="005B7059" w:rsidRDefault="00D90F09" w:rsidP="00D90F09">
      <w:pPr>
        <w:pStyle w:val="Heading2"/>
      </w:pPr>
      <w:bookmarkStart w:id="49" w:name="_Toc11008219"/>
      <w:r w:rsidRPr="005B7059">
        <w:t>Creating Rooms Response</w:t>
      </w:r>
      <w:bookmarkEnd w:id="49"/>
    </w:p>
    <w:p w14:paraId="51962A89" w14:textId="4B3CDD97" w:rsidR="00D90F09" w:rsidRPr="005B7059" w:rsidRDefault="00D90F09" w:rsidP="00D90F09">
      <w:proofErr w:type="gramStart"/>
      <w:r w:rsidRPr="005B7059">
        <w:t>message</w:t>
      </w:r>
      <w:proofErr w:type="gramEnd"/>
      <w:r w:rsidRPr="005B7059">
        <w:t xml:space="preserve"> =</w:t>
      </w:r>
      <w:r w:rsidR="00D153F8">
        <w:t>=</w:t>
      </w:r>
      <w:r w:rsidRPr="005B7059">
        <w:t xml:space="preserve"> </w:t>
      </w:r>
      <w:r w:rsidR="00AE491D">
        <w:t>“</w:t>
      </w:r>
      <w:r w:rsidRPr="005B7059">
        <w:t>\create</w:t>
      </w:r>
      <w:r w:rsidR="00AE491D">
        <w:t>”</w:t>
      </w:r>
    </w:p>
    <w:p w14:paraId="3F989CBB" w14:textId="48D52490" w:rsidR="00D90F09" w:rsidRPr="005B7059" w:rsidRDefault="00D90F09" w:rsidP="00D90F09">
      <w:pPr>
        <w:pStyle w:val="Heading3"/>
      </w:pPr>
      <w:bookmarkStart w:id="50" w:name="_Toc11008220"/>
      <w:r w:rsidRPr="005B7059">
        <w:t>Field Definitions</w:t>
      </w:r>
      <w:bookmarkEnd w:id="50"/>
    </w:p>
    <w:p w14:paraId="46D89B0E" w14:textId="748FBEF1" w:rsidR="00D90F09" w:rsidRDefault="00D90F09" w:rsidP="009F7D9E">
      <w:pPr>
        <w:pStyle w:val="ListParagraph"/>
        <w:numPr>
          <w:ilvl w:val="0"/>
          <w:numId w:val="29"/>
        </w:numPr>
      </w:pPr>
      <w:proofErr w:type="spellStart"/>
      <w:r w:rsidRPr="005B7059">
        <w:t>list_of_rooms</w:t>
      </w:r>
      <w:proofErr w:type="spellEnd"/>
      <w:r w:rsidR="00A1355C" w:rsidRPr="005B7059">
        <w:t xml:space="preserve"> – Used to keep record of active rooms inside the server.</w:t>
      </w:r>
    </w:p>
    <w:p w14:paraId="399FE45C" w14:textId="77777777" w:rsidR="00D153F8" w:rsidRPr="005B7059" w:rsidRDefault="00D153F8" w:rsidP="00D153F8">
      <w:pPr>
        <w:pStyle w:val="ListParagraph"/>
        <w:ind w:left="1152"/>
      </w:pPr>
    </w:p>
    <w:p w14:paraId="6D5AA0BB" w14:textId="4E08A4DA" w:rsidR="00D90F09" w:rsidRDefault="00D90F09" w:rsidP="009F7D9E">
      <w:pPr>
        <w:pStyle w:val="ListParagraph"/>
        <w:numPr>
          <w:ilvl w:val="0"/>
          <w:numId w:val="29"/>
        </w:numPr>
      </w:pPr>
      <w:proofErr w:type="spellStart"/>
      <w:r w:rsidRPr="005B7059">
        <w:t>room_num</w:t>
      </w:r>
      <w:proofErr w:type="spellEnd"/>
      <w:r w:rsidRPr="005B7059">
        <w:t xml:space="preserve"> </w:t>
      </w:r>
      <w:r w:rsidR="00A1355C" w:rsidRPr="005B7059">
        <w:t xml:space="preserve">– Used to name the room by assigning a number in naming it which is sequential based on the length of the </w:t>
      </w:r>
      <w:proofErr w:type="spellStart"/>
      <w:r w:rsidR="00A1355C" w:rsidRPr="005B7059">
        <w:t>list_of_rooms</w:t>
      </w:r>
      <w:proofErr w:type="spellEnd"/>
      <w:r w:rsidR="00A1355C" w:rsidRPr="005B7059">
        <w:t>.</w:t>
      </w:r>
    </w:p>
    <w:p w14:paraId="4A5BDEF9" w14:textId="77777777" w:rsidR="00D153F8" w:rsidRDefault="00D153F8" w:rsidP="00D153F8">
      <w:pPr>
        <w:pStyle w:val="ListParagraph"/>
      </w:pPr>
    </w:p>
    <w:p w14:paraId="4608601C" w14:textId="77777777" w:rsidR="00D153F8" w:rsidRPr="005B7059" w:rsidRDefault="00D153F8" w:rsidP="00D153F8">
      <w:pPr>
        <w:pStyle w:val="ListParagraph"/>
        <w:ind w:left="1152"/>
      </w:pPr>
    </w:p>
    <w:p w14:paraId="751BFEBE" w14:textId="42E69641" w:rsidR="00A1355C" w:rsidRPr="005B7059" w:rsidRDefault="00A1355C" w:rsidP="009F7D9E">
      <w:pPr>
        <w:pStyle w:val="ListParagraph"/>
        <w:numPr>
          <w:ilvl w:val="0"/>
          <w:numId w:val="29"/>
        </w:numPr>
      </w:pPr>
      <w:proofErr w:type="spellStart"/>
      <w:r w:rsidRPr="005B7059">
        <w:t>room_name</w:t>
      </w:r>
      <w:proofErr w:type="spellEnd"/>
      <w:r w:rsidRPr="005B7059">
        <w:t xml:space="preserve"> – Used to generate and store the name of the chat room on the chat server to be appended to the </w:t>
      </w:r>
      <w:proofErr w:type="spellStart"/>
      <w:r w:rsidRPr="005B7059">
        <w:t>list_of</w:t>
      </w:r>
      <w:proofErr w:type="spellEnd"/>
      <w:r w:rsidRPr="005B7059">
        <w:t xml:space="preserve"> rooms.</w:t>
      </w:r>
    </w:p>
    <w:p w14:paraId="60EDB5B5" w14:textId="6202BEE8" w:rsidR="007512CD" w:rsidRPr="005B7059" w:rsidRDefault="007512CD" w:rsidP="007512CD">
      <w:pPr>
        <w:pStyle w:val="Heading2"/>
      </w:pPr>
      <w:bookmarkStart w:id="51" w:name="_Toc11008221"/>
      <w:r w:rsidRPr="005B7059">
        <w:t>Listing Rooms Response</w:t>
      </w:r>
      <w:bookmarkEnd w:id="51"/>
    </w:p>
    <w:p w14:paraId="3441F939" w14:textId="4927EE08" w:rsidR="007512CD" w:rsidRPr="005B7059" w:rsidRDefault="007512CD" w:rsidP="007512CD">
      <w:proofErr w:type="gramStart"/>
      <w:r w:rsidRPr="005B7059">
        <w:t>message</w:t>
      </w:r>
      <w:proofErr w:type="gramEnd"/>
      <w:r w:rsidRPr="005B7059">
        <w:t xml:space="preserve"> =</w:t>
      </w:r>
      <w:r w:rsidR="00D153F8">
        <w:t>=</w:t>
      </w:r>
      <w:r w:rsidRPr="005B7059">
        <w:t xml:space="preserve"> </w:t>
      </w:r>
      <w:r w:rsidR="00AE491D">
        <w:t>“</w:t>
      </w:r>
      <w:r w:rsidRPr="005B7059">
        <w:t>\</w:t>
      </w:r>
      <w:proofErr w:type="spellStart"/>
      <w:r w:rsidRPr="005B7059">
        <w:t>listroom</w:t>
      </w:r>
      <w:proofErr w:type="spellEnd"/>
      <w:r w:rsidR="00AE491D">
        <w:t>”</w:t>
      </w:r>
    </w:p>
    <w:p w14:paraId="0AA0DCC2" w14:textId="084917E9" w:rsidR="007512CD" w:rsidRPr="005B7059" w:rsidRDefault="007512CD" w:rsidP="007512CD">
      <w:pPr>
        <w:pStyle w:val="Heading3"/>
      </w:pPr>
      <w:bookmarkStart w:id="52" w:name="_Toc11008222"/>
      <w:r w:rsidRPr="005B7059">
        <w:t>Usage</w:t>
      </w:r>
      <w:bookmarkEnd w:id="52"/>
    </w:p>
    <w:p w14:paraId="2BC89C1A" w14:textId="3C94D46A" w:rsidR="007512CD" w:rsidRPr="005B7059" w:rsidRDefault="00A018B1" w:rsidP="007512CD">
      <w:r w:rsidRPr="005B7059">
        <w:t>User to interpret the “\</w:t>
      </w:r>
      <w:proofErr w:type="spellStart"/>
      <w:r w:rsidRPr="005B7059">
        <w:t>listroom</w:t>
      </w:r>
      <w:proofErr w:type="spellEnd"/>
      <w:r w:rsidRPr="005B7059">
        <w:t>” command from the client to then list all the rooms currently available on the server as a message back to the client.</w:t>
      </w:r>
    </w:p>
    <w:p w14:paraId="698E0455" w14:textId="7726EFC0" w:rsidR="007512CD" w:rsidRPr="005B7059" w:rsidRDefault="007512CD" w:rsidP="007512CD">
      <w:pPr>
        <w:pStyle w:val="Heading3"/>
      </w:pPr>
      <w:bookmarkStart w:id="53" w:name="_Toc11008223"/>
      <w:r w:rsidRPr="005B7059">
        <w:lastRenderedPageBreak/>
        <w:t>Field Definitions</w:t>
      </w:r>
      <w:bookmarkEnd w:id="53"/>
    </w:p>
    <w:p w14:paraId="483C297A" w14:textId="77777777" w:rsidR="00A018B1" w:rsidRDefault="00A018B1" w:rsidP="009F7D9E">
      <w:pPr>
        <w:pStyle w:val="ListParagraph"/>
        <w:numPr>
          <w:ilvl w:val="0"/>
          <w:numId w:val="30"/>
        </w:numPr>
      </w:pPr>
      <w:proofErr w:type="spellStart"/>
      <w:r w:rsidRPr="005B7059">
        <w:t>list_of_rooms</w:t>
      </w:r>
      <w:proofErr w:type="spellEnd"/>
      <w:r w:rsidRPr="005B7059">
        <w:t xml:space="preserve"> – Used to keep record of active rooms inside the server.</w:t>
      </w:r>
    </w:p>
    <w:p w14:paraId="0C516DFF" w14:textId="77777777" w:rsidR="00D153F8" w:rsidRPr="005B7059" w:rsidRDefault="00D153F8" w:rsidP="00D153F8">
      <w:pPr>
        <w:pStyle w:val="ListParagraph"/>
        <w:ind w:left="1152"/>
      </w:pPr>
    </w:p>
    <w:p w14:paraId="56DF1BD9" w14:textId="4F25EA7A" w:rsidR="00A018B1" w:rsidRPr="005B7059" w:rsidRDefault="00A018B1" w:rsidP="009F7D9E">
      <w:pPr>
        <w:pStyle w:val="ListParagraph"/>
        <w:numPr>
          <w:ilvl w:val="0"/>
          <w:numId w:val="30"/>
        </w:numPr>
      </w:pPr>
      <w:proofErr w:type="gramStart"/>
      <w:r w:rsidRPr="005B7059">
        <w:t>message</w:t>
      </w:r>
      <w:proofErr w:type="gramEnd"/>
      <w:r w:rsidRPr="005B7059">
        <w:t xml:space="preserve"> – Used to store any message that comes from the client.</w:t>
      </w:r>
    </w:p>
    <w:p w14:paraId="422A3E58" w14:textId="69A686AA" w:rsidR="00A018B1" w:rsidRPr="005B7059" w:rsidRDefault="00A018B1" w:rsidP="00A018B1">
      <w:pPr>
        <w:pStyle w:val="Heading2"/>
      </w:pPr>
      <w:bookmarkStart w:id="54" w:name="_Toc11008224"/>
      <w:r w:rsidRPr="005B7059">
        <w:t>Joining Rooms Response</w:t>
      </w:r>
      <w:bookmarkEnd w:id="54"/>
    </w:p>
    <w:p w14:paraId="7390AF42" w14:textId="2AF5934C" w:rsidR="004D6B9D" w:rsidRPr="005B7059" w:rsidRDefault="004D6B9D" w:rsidP="004D6B9D">
      <w:proofErr w:type="gramStart"/>
      <w:r w:rsidRPr="005B7059">
        <w:t>message</w:t>
      </w:r>
      <w:proofErr w:type="gramEnd"/>
      <w:r w:rsidRPr="005B7059">
        <w:t xml:space="preserve"> =</w:t>
      </w:r>
      <w:r w:rsidR="00D153F8">
        <w:t>=</w:t>
      </w:r>
      <w:r w:rsidRPr="005B7059">
        <w:t xml:space="preserve"> </w:t>
      </w:r>
      <w:r w:rsidR="00AE491D">
        <w:t>“</w:t>
      </w:r>
      <w:r w:rsidRPr="005B7059">
        <w:t>\join</w:t>
      </w:r>
      <w:r w:rsidR="00AE491D">
        <w:t>”</w:t>
      </w:r>
    </w:p>
    <w:p w14:paraId="348919A6" w14:textId="2E88B678" w:rsidR="00A018B1" w:rsidRPr="005B7059" w:rsidRDefault="00A018B1" w:rsidP="00A018B1">
      <w:pPr>
        <w:pStyle w:val="Heading3"/>
      </w:pPr>
      <w:bookmarkStart w:id="55" w:name="_Toc11008225"/>
      <w:r w:rsidRPr="005B7059">
        <w:t>Usage</w:t>
      </w:r>
      <w:bookmarkEnd w:id="55"/>
    </w:p>
    <w:p w14:paraId="334C577D" w14:textId="4EEA80BA" w:rsidR="002432A8" w:rsidRPr="005B7059" w:rsidRDefault="00AA6D8F" w:rsidP="00AA6D8F">
      <w:r w:rsidRPr="005B7059">
        <w:t xml:space="preserve">This command interprets the client’s intent to join an active chat room on the server. This verifies the client’s </w:t>
      </w:r>
      <w:proofErr w:type="spellStart"/>
      <w:r w:rsidRPr="005B7059">
        <w:t>user_name</w:t>
      </w:r>
      <w:proofErr w:type="spellEnd"/>
      <w:r w:rsidRPr="005B7059">
        <w:t xml:space="preserve"> and the validity of the room the client wants to join before allowing the client to join the designated chat room.</w:t>
      </w:r>
      <w:r w:rsidR="002432A8" w:rsidRPr="005B7059">
        <w:t xml:space="preserve"> If the client is already in the room the server will send the following message to the client as an error message: “You are already in that room.” </w:t>
      </w:r>
      <w:r w:rsidR="00313794" w:rsidRPr="005B7059">
        <w:t>The user is allowed to join multiple rooms using this command.</w:t>
      </w:r>
    </w:p>
    <w:p w14:paraId="4DCCDE87" w14:textId="4251990D" w:rsidR="00AA6D8F" w:rsidRPr="005B7059" w:rsidRDefault="002432A8" w:rsidP="002432A8">
      <w:r w:rsidRPr="005B7059">
        <w:t>If the client is able to join the room then the server will send the following message to the client: “You have joined ‘room name’ ‘user name’ has been added to ‘room name’”.</w:t>
      </w:r>
    </w:p>
    <w:p w14:paraId="0AA9D2BE" w14:textId="05E55CAE" w:rsidR="00A018B1" w:rsidRPr="005B7059" w:rsidRDefault="00A018B1" w:rsidP="00A018B1">
      <w:pPr>
        <w:pStyle w:val="Heading3"/>
      </w:pPr>
      <w:bookmarkStart w:id="56" w:name="_Toc11008226"/>
      <w:r w:rsidRPr="005B7059">
        <w:t>Field Definitions</w:t>
      </w:r>
      <w:bookmarkEnd w:id="56"/>
    </w:p>
    <w:p w14:paraId="11CD730D" w14:textId="0132EC19" w:rsidR="00AA6D8F" w:rsidRDefault="00AA6D8F" w:rsidP="009F7D9E">
      <w:pPr>
        <w:pStyle w:val="ListParagraph"/>
        <w:numPr>
          <w:ilvl w:val="0"/>
          <w:numId w:val="31"/>
        </w:numPr>
      </w:pPr>
      <w:proofErr w:type="spellStart"/>
      <w:r w:rsidRPr="005B7059">
        <w:t>join_label</w:t>
      </w:r>
      <w:proofErr w:type="spellEnd"/>
      <w:r w:rsidRPr="005B7059">
        <w:t xml:space="preserve"> - Used by the server to show the client has intent to use the join command and further information is required from the client to be processed and the current stage in the process.</w:t>
      </w:r>
    </w:p>
    <w:p w14:paraId="186945EB" w14:textId="77777777" w:rsidR="00D153F8" w:rsidRPr="005B7059" w:rsidRDefault="00D153F8" w:rsidP="00D153F8">
      <w:pPr>
        <w:pStyle w:val="ListParagraph"/>
        <w:ind w:left="1152"/>
      </w:pPr>
    </w:p>
    <w:p w14:paraId="0FCE010D" w14:textId="6F8F0217" w:rsidR="00AA6D8F" w:rsidRDefault="00AA6D8F" w:rsidP="009F7D9E">
      <w:pPr>
        <w:pStyle w:val="ListParagraph"/>
        <w:numPr>
          <w:ilvl w:val="0"/>
          <w:numId w:val="31"/>
        </w:numPr>
      </w:pPr>
      <w:proofErr w:type="spellStart"/>
      <w:r w:rsidRPr="005B7059">
        <w:t>name_to_join</w:t>
      </w:r>
      <w:proofErr w:type="spellEnd"/>
      <w:r w:rsidRPr="005B7059">
        <w:t xml:space="preserve"> – Used to store the client’s user name for the join command.</w:t>
      </w:r>
    </w:p>
    <w:p w14:paraId="19AC18EC" w14:textId="77777777" w:rsidR="00D153F8" w:rsidRPr="005B7059" w:rsidRDefault="00D153F8" w:rsidP="00D153F8">
      <w:pPr>
        <w:pStyle w:val="ListParagraph"/>
        <w:ind w:left="1152"/>
      </w:pPr>
    </w:p>
    <w:p w14:paraId="5C502DFB" w14:textId="47F1B9BE" w:rsidR="00AA6D8F" w:rsidRDefault="00AA6D8F" w:rsidP="009F7D9E">
      <w:pPr>
        <w:pStyle w:val="ListParagraph"/>
        <w:numPr>
          <w:ilvl w:val="0"/>
          <w:numId w:val="31"/>
        </w:numPr>
      </w:pPr>
      <w:proofErr w:type="spellStart"/>
      <w:r w:rsidRPr="005B7059">
        <w:t>list_of_rooms</w:t>
      </w:r>
      <w:proofErr w:type="spellEnd"/>
      <w:r w:rsidRPr="005B7059">
        <w:t xml:space="preserve"> – Used to reference if the room the client wants to join is a valid room.</w:t>
      </w:r>
    </w:p>
    <w:p w14:paraId="25AB07C2" w14:textId="77777777" w:rsidR="00D153F8" w:rsidRDefault="00D153F8" w:rsidP="00D153F8">
      <w:pPr>
        <w:pStyle w:val="ListParagraph"/>
      </w:pPr>
    </w:p>
    <w:p w14:paraId="62A9C302" w14:textId="77777777" w:rsidR="00D153F8" w:rsidRPr="005B7059" w:rsidRDefault="00D153F8" w:rsidP="00D153F8">
      <w:pPr>
        <w:pStyle w:val="ListParagraph"/>
        <w:ind w:left="1152"/>
      </w:pPr>
    </w:p>
    <w:p w14:paraId="1F6F919B" w14:textId="0563D9DE" w:rsidR="00AA6D8F" w:rsidRDefault="002432A8" w:rsidP="009F7D9E">
      <w:pPr>
        <w:pStyle w:val="ListParagraph"/>
        <w:numPr>
          <w:ilvl w:val="0"/>
          <w:numId w:val="31"/>
        </w:numPr>
      </w:pPr>
      <w:proofErr w:type="gramStart"/>
      <w:r w:rsidRPr="005B7059">
        <w:t>m</w:t>
      </w:r>
      <w:r w:rsidR="00AA6D8F" w:rsidRPr="005B7059">
        <w:t>essage</w:t>
      </w:r>
      <w:proofErr w:type="gramEnd"/>
      <w:r w:rsidR="00AA6D8F" w:rsidRPr="005B7059">
        <w:t xml:space="preserve"> - </w:t>
      </w:r>
      <w:r w:rsidRPr="005B7059">
        <w:t>Used to store any</w:t>
      </w:r>
      <w:r w:rsidR="00AA6D8F" w:rsidRPr="005B7059">
        <w:t xml:space="preserve"> message that comes from the client.</w:t>
      </w:r>
    </w:p>
    <w:p w14:paraId="170A96EC" w14:textId="77777777" w:rsidR="00D153F8" w:rsidRPr="005B7059" w:rsidRDefault="00D153F8" w:rsidP="00D153F8">
      <w:pPr>
        <w:pStyle w:val="ListParagraph"/>
        <w:ind w:left="1152"/>
      </w:pPr>
    </w:p>
    <w:p w14:paraId="5E6A2D3F" w14:textId="5AED700F" w:rsidR="003B00AD" w:rsidRPr="005B7059" w:rsidRDefault="003B00AD" w:rsidP="009F7D9E">
      <w:pPr>
        <w:pStyle w:val="ListParagraph"/>
        <w:numPr>
          <w:ilvl w:val="0"/>
          <w:numId w:val="31"/>
        </w:numPr>
      </w:pPr>
      <w:proofErr w:type="gramStart"/>
      <w:r w:rsidRPr="005B7059">
        <w:t>room</w:t>
      </w:r>
      <w:proofErr w:type="gramEnd"/>
      <w:r w:rsidRPr="005B7059">
        <w:t xml:space="preserve"> – Used to store the room being compared to in question within the list of rooms.</w:t>
      </w:r>
    </w:p>
    <w:p w14:paraId="6923F383" w14:textId="2341CAF9" w:rsidR="004D6B9D" w:rsidRPr="005B7059" w:rsidRDefault="004D6B9D" w:rsidP="004D6B9D">
      <w:pPr>
        <w:pStyle w:val="Heading2"/>
      </w:pPr>
      <w:bookmarkStart w:id="57" w:name="_Toc11008227"/>
      <w:r w:rsidRPr="005B7059">
        <w:t>Leave Rooms Response</w:t>
      </w:r>
      <w:bookmarkEnd w:id="57"/>
    </w:p>
    <w:p w14:paraId="2CFFFBC0" w14:textId="0C4C8912" w:rsidR="004D6B9D" w:rsidRPr="005B7059" w:rsidRDefault="004D6B9D" w:rsidP="004D6B9D">
      <w:proofErr w:type="gramStart"/>
      <w:r w:rsidRPr="005B7059">
        <w:t>message</w:t>
      </w:r>
      <w:proofErr w:type="gramEnd"/>
      <w:r w:rsidRPr="005B7059">
        <w:t xml:space="preserve"> =</w:t>
      </w:r>
      <w:r w:rsidR="00D153F8">
        <w:t>=</w:t>
      </w:r>
      <w:r w:rsidRPr="005B7059">
        <w:t xml:space="preserve"> </w:t>
      </w:r>
      <w:r w:rsidR="00AE387F">
        <w:t>“</w:t>
      </w:r>
      <w:r w:rsidRPr="005B7059">
        <w:t>\leave</w:t>
      </w:r>
      <w:r w:rsidR="00AE387F">
        <w:t>”</w:t>
      </w:r>
    </w:p>
    <w:p w14:paraId="2E1478E4" w14:textId="46C5F92A" w:rsidR="004D6B9D" w:rsidRPr="005B7059" w:rsidRDefault="004D6B9D" w:rsidP="004D6B9D">
      <w:pPr>
        <w:pStyle w:val="Heading3"/>
      </w:pPr>
      <w:bookmarkStart w:id="58" w:name="_Toc11008228"/>
      <w:r w:rsidRPr="005B7059">
        <w:lastRenderedPageBreak/>
        <w:t>Usage</w:t>
      </w:r>
      <w:bookmarkEnd w:id="58"/>
    </w:p>
    <w:p w14:paraId="3A7F3BC7" w14:textId="5B00D4B0" w:rsidR="004D6B9D" w:rsidRPr="005B7059" w:rsidRDefault="004D6B9D" w:rsidP="004D6B9D">
      <w:r w:rsidRPr="005B7059">
        <w:t xml:space="preserve">This command interprets the client’s intent to leave an active chat room on the server. This verifies the client’s </w:t>
      </w:r>
      <w:proofErr w:type="spellStart"/>
      <w:r w:rsidRPr="005B7059">
        <w:t>user_name</w:t>
      </w:r>
      <w:proofErr w:type="spellEnd"/>
      <w:r w:rsidRPr="005B7059">
        <w:t xml:space="preserve"> and the validity of the room the client wants to leave before allowing the client to leave the designated chat room. If the client is not in the room the server will send the following message to the client as an error message: “You are not in that room. </w:t>
      </w:r>
      <w:proofErr w:type="gramStart"/>
      <w:r w:rsidRPr="005B7059">
        <w:t>Can’t leave.”</w:t>
      </w:r>
      <w:proofErr w:type="gramEnd"/>
      <w:r w:rsidRPr="005B7059">
        <w:t xml:space="preserve"> </w:t>
      </w:r>
    </w:p>
    <w:p w14:paraId="6F7FBA3B" w14:textId="5F45D2CD" w:rsidR="004D6B9D" w:rsidRPr="005B7059" w:rsidRDefault="004D6B9D" w:rsidP="004D6B9D">
      <w:r w:rsidRPr="005B7059">
        <w:t>If the client is able to join the room then the server will send the following message to the client: “You have left ‘room name’ ‘user name’ has left ‘room name’”.</w:t>
      </w:r>
    </w:p>
    <w:p w14:paraId="1E53882D" w14:textId="478C7C7D" w:rsidR="004D6B9D" w:rsidRPr="005B7059" w:rsidRDefault="004D6B9D" w:rsidP="004D6B9D">
      <w:pPr>
        <w:pStyle w:val="Heading3"/>
      </w:pPr>
      <w:bookmarkStart w:id="59" w:name="_Toc11008229"/>
      <w:r w:rsidRPr="005B7059">
        <w:t>Field Definitions</w:t>
      </w:r>
      <w:bookmarkEnd w:id="59"/>
    </w:p>
    <w:p w14:paraId="7D29BB5A" w14:textId="72F05CD6" w:rsidR="004D6B9D" w:rsidRDefault="004D6B9D" w:rsidP="009F7D9E">
      <w:pPr>
        <w:pStyle w:val="ListParagraph"/>
        <w:numPr>
          <w:ilvl w:val="0"/>
          <w:numId w:val="32"/>
        </w:numPr>
      </w:pPr>
      <w:proofErr w:type="spellStart"/>
      <w:r w:rsidRPr="005B7059">
        <w:t>leave_label</w:t>
      </w:r>
      <w:proofErr w:type="spellEnd"/>
      <w:r w:rsidRPr="005B7059">
        <w:t xml:space="preserve"> - Used by the server to show the client has intent to use the leave command and further information is required from the client to be processed and the current stage in the process.</w:t>
      </w:r>
    </w:p>
    <w:p w14:paraId="12A76E28" w14:textId="77777777" w:rsidR="00D153F8" w:rsidRPr="005B7059" w:rsidRDefault="00D153F8" w:rsidP="00D153F8">
      <w:pPr>
        <w:pStyle w:val="ListParagraph"/>
        <w:ind w:left="1152"/>
      </w:pPr>
    </w:p>
    <w:p w14:paraId="45057257" w14:textId="4183659E" w:rsidR="004D6B9D" w:rsidRDefault="004D6B9D" w:rsidP="009F7D9E">
      <w:pPr>
        <w:pStyle w:val="ListParagraph"/>
        <w:numPr>
          <w:ilvl w:val="0"/>
          <w:numId w:val="32"/>
        </w:numPr>
      </w:pPr>
      <w:proofErr w:type="spellStart"/>
      <w:r w:rsidRPr="005B7059">
        <w:t>name_to_leave</w:t>
      </w:r>
      <w:proofErr w:type="spellEnd"/>
      <w:r w:rsidRPr="005B7059">
        <w:t xml:space="preserve"> – Used to store the client’s user name for the join command.</w:t>
      </w:r>
    </w:p>
    <w:p w14:paraId="0D422BA2" w14:textId="77777777" w:rsidR="00D153F8" w:rsidRDefault="00D153F8" w:rsidP="00D153F8">
      <w:pPr>
        <w:pStyle w:val="ListParagraph"/>
      </w:pPr>
    </w:p>
    <w:p w14:paraId="3C39B785" w14:textId="77777777" w:rsidR="00D153F8" w:rsidRPr="005B7059" w:rsidRDefault="00D153F8" w:rsidP="00D153F8">
      <w:pPr>
        <w:pStyle w:val="ListParagraph"/>
        <w:ind w:left="1152"/>
      </w:pPr>
    </w:p>
    <w:p w14:paraId="7D005D2D" w14:textId="2DBC0961" w:rsidR="004D6B9D" w:rsidRDefault="004D6B9D" w:rsidP="009F7D9E">
      <w:pPr>
        <w:pStyle w:val="ListParagraph"/>
        <w:numPr>
          <w:ilvl w:val="0"/>
          <w:numId w:val="32"/>
        </w:numPr>
      </w:pPr>
      <w:proofErr w:type="spellStart"/>
      <w:r w:rsidRPr="005B7059">
        <w:t>list_of_rooms</w:t>
      </w:r>
      <w:proofErr w:type="spellEnd"/>
      <w:r w:rsidRPr="005B7059">
        <w:t xml:space="preserve"> – Used to reference if the room the client wants to leave is a valid room.</w:t>
      </w:r>
    </w:p>
    <w:p w14:paraId="4DDEEDD5" w14:textId="77777777" w:rsidR="00D153F8" w:rsidRPr="005B7059" w:rsidRDefault="00D153F8" w:rsidP="00D153F8">
      <w:pPr>
        <w:pStyle w:val="ListParagraph"/>
        <w:ind w:left="1152"/>
      </w:pPr>
    </w:p>
    <w:p w14:paraId="120384EE" w14:textId="77777777" w:rsidR="004D6B9D" w:rsidRDefault="004D6B9D" w:rsidP="009F7D9E">
      <w:pPr>
        <w:pStyle w:val="ListParagraph"/>
        <w:numPr>
          <w:ilvl w:val="0"/>
          <w:numId w:val="32"/>
        </w:numPr>
      </w:pPr>
      <w:proofErr w:type="gramStart"/>
      <w:r w:rsidRPr="005B7059">
        <w:t>message</w:t>
      </w:r>
      <w:proofErr w:type="gramEnd"/>
      <w:r w:rsidRPr="005B7059">
        <w:t xml:space="preserve"> - Used to store any message that comes from the client.</w:t>
      </w:r>
    </w:p>
    <w:p w14:paraId="2C7811EE" w14:textId="77777777" w:rsidR="00D153F8" w:rsidRDefault="00D153F8" w:rsidP="00D153F8">
      <w:pPr>
        <w:pStyle w:val="ListParagraph"/>
      </w:pPr>
    </w:p>
    <w:p w14:paraId="7C56E40F" w14:textId="77777777" w:rsidR="00D153F8" w:rsidRPr="005B7059" w:rsidRDefault="00D153F8" w:rsidP="00D153F8">
      <w:pPr>
        <w:pStyle w:val="ListParagraph"/>
        <w:ind w:left="1152"/>
      </w:pPr>
    </w:p>
    <w:p w14:paraId="1DC3268F" w14:textId="36355CDC" w:rsidR="003B00AD" w:rsidRPr="005B7059" w:rsidRDefault="003B00AD" w:rsidP="009F7D9E">
      <w:pPr>
        <w:pStyle w:val="ListParagraph"/>
        <w:numPr>
          <w:ilvl w:val="0"/>
          <w:numId w:val="32"/>
        </w:numPr>
      </w:pPr>
      <w:proofErr w:type="gramStart"/>
      <w:r w:rsidRPr="005B7059">
        <w:t>room</w:t>
      </w:r>
      <w:proofErr w:type="gramEnd"/>
      <w:r w:rsidRPr="005B7059">
        <w:t xml:space="preserve"> – Used to store the room being compared to in question within the list of rooms.</w:t>
      </w:r>
    </w:p>
    <w:p w14:paraId="14B4F99D" w14:textId="3E3D09D5" w:rsidR="004D6B9D" w:rsidRPr="005B7059" w:rsidRDefault="003B00AD" w:rsidP="003B00AD">
      <w:pPr>
        <w:pStyle w:val="Heading2"/>
      </w:pPr>
      <w:bookmarkStart w:id="60" w:name="_Toc11008230"/>
      <w:r w:rsidRPr="005B7059">
        <w:t>Member List Response</w:t>
      </w:r>
      <w:bookmarkEnd w:id="60"/>
    </w:p>
    <w:p w14:paraId="46AEFD08" w14:textId="75BEC24C" w:rsidR="001C4C84" w:rsidRPr="005B7059" w:rsidRDefault="00AE387F" w:rsidP="001C4C84">
      <w:pPr>
        <w:ind w:left="0"/>
      </w:pPr>
      <w:r>
        <w:tab/>
      </w:r>
      <w:proofErr w:type="gramStart"/>
      <w:r>
        <w:t>message</w:t>
      </w:r>
      <w:proofErr w:type="gramEnd"/>
      <w:r>
        <w:t xml:space="preserve"> == </w:t>
      </w:r>
      <w:r w:rsidRPr="005B7059">
        <w:t>“\</w:t>
      </w:r>
      <w:proofErr w:type="spellStart"/>
      <w:r w:rsidRPr="005B7059">
        <w:t>memberlist</w:t>
      </w:r>
      <w:proofErr w:type="spellEnd"/>
      <w:r w:rsidRPr="005B7059">
        <w:t>”</w:t>
      </w:r>
    </w:p>
    <w:p w14:paraId="46657392" w14:textId="318EB3DE" w:rsidR="003B00AD" w:rsidRPr="005B7059" w:rsidRDefault="003B00AD" w:rsidP="003B00AD">
      <w:pPr>
        <w:pStyle w:val="Heading3"/>
      </w:pPr>
      <w:bookmarkStart w:id="61" w:name="_Toc11008231"/>
      <w:r w:rsidRPr="005B7059">
        <w:t>Usage</w:t>
      </w:r>
      <w:bookmarkEnd w:id="61"/>
    </w:p>
    <w:p w14:paraId="40818775" w14:textId="5FE8F486" w:rsidR="00BA20D0" w:rsidRPr="005B7059" w:rsidRDefault="00BA20D0" w:rsidP="00BA20D0">
      <w:r w:rsidRPr="005B7059">
        <w:t>This command is used to interpret the “\</w:t>
      </w:r>
      <w:proofErr w:type="spellStart"/>
      <w:r w:rsidRPr="005B7059">
        <w:t>memberlist</w:t>
      </w:r>
      <w:proofErr w:type="spellEnd"/>
      <w:r w:rsidRPr="005B7059">
        <w:t xml:space="preserve">” command from the client to then list all the members in an active room designated by the user. </w:t>
      </w:r>
    </w:p>
    <w:p w14:paraId="0652E75C" w14:textId="4A971CA5" w:rsidR="003B00AD" w:rsidRPr="005B7059" w:rsidRDefault="003B00AD" w:rsidP="003B00AD">
      <w:pPr>
        <w:pStyle w:val="Heading3"/>
      </w:pPr>
      <w:bookmarkStart w:id="62" w:name="_Toc11008232"/>
      <w:r w:rsidRPr="005B7059">
        <w:t>Field Definitions</w:t>
      </w:r>
      <w:bookmarkEnd w:id="62"/>
    </w:p>
    <w:p w14:paraId="06F99E10" w14:textId="4B628655" w:rsidR="00BA20D0" w:rsidRDefault="00BA20D0" w:rsidP="009F7D9E">
      <w:pPr>
        <w:pStyle w:val="ListParagraph"/>
        <w:numPr>
          <w:ilvl w:val="0"/>
          <w:numId w:val="33"/>
        </w:numPr>
      </w:pPr>
      <w:proofErr w:type="spellStart"/>
      <w:r w:rsidRPr="005B7059">
        <w:t>member_label</w:t>
      </w:r>
      <w:proofErr w:type="spellEnd"/>
      <w:r w:rsidRPr="005B7059">
        <w:t xml:space="preserve"> - Used by the server to show the client has intent to view members in a room and further information is required </w:t>
      </w:r>
      <w:r w:rsidRPr="005B7059">
        <w:lastRenderedPageBreak/>
        <w:t>from the client to be processed and used to reference the current stage in the process.</w:t>
      </w:r>
    </w:p>
    <w:p w14:paraId="6EAE8EF8" w14:textId="77777777" w:rsidR="00D153F8" w:rsidRPr="005B7059" w:rsidRDefault="00D153F8" w:rsidP="00D153F8">
      <w:pPr>
        <w:pStyle w:val="ListParagraph"/>
        <w:ind w:left="1152"/>
      </w:pPr>
    </w:p>
    <w:p w14:paraId="21F8B239" w14:textId="59CBA92E" w:rsidR="00BA20D0" w:rsidRDefault="00BA20D0" w:rsidP="009F7D9E">
      <w:pPr>
        <w:pStyle w:val="ListParagraph"/>
        <w:numPr>
          <w:ilvl w:val="0"/>
          <w:numId w:val="33"/>
        </w:numPr>
      </w:pPr>
      <w:proofErr w:type="spellStart"/>
      <w:r w:rsidRPr="005B7059">
        <w:t>list_of_rooms</w:t>
      </w:r>
      <w:proofErr w:type="spellEnd"/>
      <w:r w:rsidRPr="005B7059">
        <w:t xml:space="preserve"> – Used to reference if the room the client wants to view members of is a valid room.</w:t>
      </w:r>
    </w:p>
    <w:p w14:paraId="24B92938" w14:textId="77777777" w:rsidR="00D153F8" w:rsidRDefault="00D153F8" w:rsidP="00D153F8">
      <w:pPr>
        <w:pStyle w:val="ListParagraph"/>
      </w:pPr>
    </w:p>
    <w:p w14:paraId="39AFB4D5" w14:textId="77777777" w:rsidR="00D153F8" w:rsidRPr="005B7059" w:rsidRDefault="00D153F8" w:rsidP="00D153F8">
      <w:pPr>
        <w:pStyle w:val="ListParagraph"/>
        <w:ind w:left="1152"/>
      </w:pPr>
    </w:p>
    <w:p w14:paraId="5CDA0A6C" w14:textId="77777777" w:rsidR="00BA20D0" w:rsidRDefault="00BA20D0" w:rsidP="009F7D9E">
      <w:pPr>
        <w:pStyle w:val="ListParagraph"/>
        <w:numPr>
          <w:ilvl w:val="0"/>
          <w:numId w:val="33"/>
        </w:numPr>
      </w:pPr>
      <w:proofErr w:type="gramStart"/>
      <w:r w:rsidRPr="005B7059">
        <w:t>message</w:t>
      </w:r>
      <w:proofErr w:type="gramEnd"/>
      <w:r w:rsidRPr="005B7059">
        <w:t xml:space="preserve"> - Used to store any message that comes from the client.</w:t>
      </w:r>
    </w:p>
    <w:p w14:paraId="1B79AE5F" w14:textId="77777777" w:rsidR="00D153F8" w:rsidRPr="005B7059" w:rsidRDefault="00D153F8" w:rsidP="00D153F8">
      <w:pPr>
        <w:pStyle w:val="ListParagraph"/>
        <w:ind w:left="1152"/>
      </w:pPr>
    </w:p>
    <w:p w14:paraId="33CEC9A5" w14:textId="5719DCC2" w:rsidR="00BA20D0" w:rsidRPr="005B7059" w:rsidRDefault="00BA20D0" w:rsidP="009F7D9E">
      <w:pPr>
        <w:pStyle w:val="ListParagraph"/>
        <w:numPr>
          <w:ilvl w:val="0"/>
          <w:numId w:val="33"/>
        </w:numPr>
      </w:pPr>
      <w:proofErr w:type="gramStart"/>
      <w:r w:rsidRPr="005B7059">
        <w:t>room</w:t>
      </w:r>
      <w:proofErr w:type="gramEnd"/>
      <w:r w:rsidRPr="005B7059">
        <w:t xml:space="preserve"> – Used to store the room being compared to in question within the member list.</w:t>
      </w:r>
    </w:p>
    <w:p w14:paraId="2208A795" w14:textId="39594A06" w:rsidR="007C1337" w:rsidRPr="005B7059" w:rsidRDefault="007C1337" w:rsidP="007C1337">
      <w:pPr>
        <w:pStyle w:val="Heading2"/>
      </w:pPr>
      <w:bookmarkStart w:id="63" w:name="_Toc11008233"/>
      <w:r w:rsidRPr="005B7059">
        <w:t>Select Room Private Message Response</w:t>
      </w:r>
      <w:bookmarkEnd w:id="63"/>
    </w:p>
    <w:p w14:paraId="48E2C8BC" w14:textId="347D0711" w:rsidR="00AE387F" w:rsidRPr="005B7059" w:rsidRDefault="00AE387F" w:rsidP="00AE387F">
      <w:proofErr w:type="gramStart"/>
      <w:r>
        <w:t>message</w:t>
      </w:r>
      <w:proofErr w:type="gramEnd"/>
      <w:r>
        <w:t xml:space="preserve"> </w:t>
      </w:r>
      <w:r w:rsidR="007019C1" w:rsidRPr="005B7059">
        <w:t>=</w:t>
      </w:r>
      <w:r>
        <w:t>=</w:t>
      </w:r>
      <w:r w:rsidR="007019C1" w:rsidRPr="005B7059">
        <w:t xml:space="preserve"> "\</w:t>
      </w:r>
      <w:proofErr w:type="spellStart"/>
      <w:r w:rsidR="007019C1" w:rsidRPr="005B7059">
        <w:t>selectroom</w:t>
      </w:r>
      <w:proofErr w:type="spellEnd"/>
      <w:r w:rsidRPr="005B7059">
        <w:t xml:space="preserve"> </w:t>
      </w:r>
      <w:r w:rsidR="007019C1" w:rsidRPr="005B7059">
        <w:t>"</w:t>
      </w:r>
      <w:r w:rsidR="007019C1" w:rsidRPr="005B7059">
        <w:tab/>
      </w:r>
      <w:r w:rsidRPr="005B7059">
        <w:t xml:space="preserve"> </w:t>
      </w:r>
    </w:p>
    <w:p w14:paraId="46C9C719" w14:textId="684F7F97" w:rsidR="007C1337" w:rsidRPr="005B7059" w:rsidRDefault="007C1337" w:rsidP="007C1337">
      <w:pPr>
        <w:pStyle w:val="Heading3"/>
      </w:pPr>
      <w:bookmarkStart w:id="64" w:name="_Toc11008234"/>
      <w:r w:rsidRPr="005B7059">
        <w:t>Usage</w:t>
      </w:r>
      <w:bookmarkEnd w:id="64"/>
    </w:p>
    <w:p w14:paraId="4CDEAE8E" w14:textId="0721FBDF" w:rsidR="007019C1" w:rsidRPr="005B7059" w:rsidRDefault="007019C1" w:rsidP="009345EC">
      <w:r w:rsidRPr="005B7059">
        <w:t xml:space="preserve">This command interprets the client’s intent to send a message to a designated chat room. </w:t>
      </w:r>
      <w:r w:rsidR="001C4C84" w:rsidRPr="005B7059">
        <w:t>If the room does not exist then the following will be sent as a message from server to client: “Room name doesn’t exists”</w:t>
      </w:r>
    </w:p>
    <w:p w14:paraId="73F8655C" w14:textId="67568D8D" w:rsidR="007C1337" w:rsidRPr="005B7059" w:rsidRDefault="007C1337" w:rsidP="007C1337">
      <w:pPr>
        <w:pStyle w:val="Heading3"/>
      </w:pPr>
      <w:bookmarkStart w:id="65" w:name="_Toc11008235"/>
      <w:r w:rsidRPr="005B7059">
        <w:t>Field Definitions</w:t>
      </w:r>
      <w:bookmarkEnd w:id="65"/>
    </w:p>
    <w:p w14:paraId="573E4DF0" w14:textId="64A8EA03" w:rsidR="009345EC" w:rsidRDefault="00264890" w:rsidP="009F7D9E">
      <w:pPr>
        <w:pStyle w:val="ListParagraph"/>
        <w:numPr>
          <w:ilvl w:val="0"/>
          <w:numId w:val="34"/>
        </w:numPr>
      </w:pPr>
      <w:proofErr w:type="gramStart"/>
      <w:r w:rsidRPr="005B7059">
        <w:t>m</w:t>
      </w:r>
      <w:r w:rsidR="009345EC" w:rsidRPr="005B7059">
        <w:t>essage</w:t>
      </w:r>
      <w:proofErr w:type="gramEnd"/>
      <w:r w:rsidR="009345EC" w:rsidRPr="005B7059">
        <w:t xml:space="preserve"> – Used to store any message that comes from the client.</w:t>
      </w:r>
    </w:p>
    <w:p w14:paraId="0FAF3A5A" w14:textId="77777777" w:rsidR="00D153F8" w:rsidRPr="005B7059" w:rsidRDefault="00D153F8" w:rsidP="00D153F8">
      <w:pPr>
        <w:pStyle w:val="ListParagraph"/>
        <w:ind w:left="1152"/>
      </w:pPr>
    </w:p>
    <w:p w14:paraId="0C40E2C2" w14:textId="3667E348" w:rsidR="009345EC" w:rsidRDefault="009345EC" w:rsidP="009F7D9E">
      <w:pPr>
        <w:pStyle w:val="ListParagraph"/>
        <w:numPr>
          <w:ilvl w:val="0"/>
          <w:numId w:val="34"/>
        </w:numPr>
      </w:pPr>
      <w:proofErr w:type="spellStart"/>
      <w:r w:rsidRPr="005B7059">
        <w:t>client_conn</w:t>
      </w:r>
      <w:proofErr w:type="spellEnd"/>
      <w:r w:rsidRPr="005B7059">
        <w:t xml:space="preserve"> – Used to store valid connection information of clients connecting to the server.</w:t>
      </w:r>
    </w:p>
    <w:p w14:paraId="4DACC62B" w14:textId="77777777" w:rsidR="00D153F8" w:rsidRDefault="00D153F8" w:rsidP="00D153F8">
      <w:pPr>
        <w:pStyle w:val="ListParagraph"/>
      </w:pPr>
    </w:p>
    <w:p w14:paraId="505E5341" w14:textId="77777777" w:rsidR="00D153F8" w:rsidRPr="005B7059" w:rsidRDefault="00D153F8" w:rsidP="00D153F8">
      <w:pPr>
        <w:pStyle w:val="ListParagraph"/>
        <w:ind w:left="1152"/>
      </w:pPr>
    </w:p>
    <w:p w14:paraId="4A87045E" w14:textId="62659259" w:rsidR="00470E10" w:rsidRDefault="00264890" w:rsidP="009F7D9E">
      <w:pPr>
        <w:pStyle w:val="ListParagraph"/>
        <w:numPr>
          <w:ilvl w:val="0"/>
          <w:numId w:val="34"/>
        </w:numPr>
      </w:pPr>
      <w:proofErr w:type="gramStart"/>
      <w:r w:rsidRPr="005B7059">
        <w:t>c</w:t>
      </w:r>
      <w:r w:rsidR="00470E10" w:rsidRPr="005B7059">
        <w:t>lient</w:t>
      </w:r>
      <w:proofErr w:type="gramEnd"/>
      <w:r w:rsidR="00470E10" w:rsidRPr="005B7059">
        <w:t xml:space="preserve"> – Used to store and look for the client’s name in the client list.  </w:t>
      </w:r>
    </w:p>
    <w:p w14:paraId="09302C01" w14:textId="77777777" w:rsidR="00D153F8" w:rsidRPr="005B7059" w:rsidRDefault="00D153F8" w:rsidP="00D153F8">
      <w:pPr>
        <w:pStyle w:val="ListParagraph"/>
        <w:ind w:left="1152"/>
      </w:pPr>
    </w:p>
    <w:p w14:paraId="4ED7D74A" w14:textId="6B721A7F" w:rsidR="009345EC" w:rsidRDefault="00264890" w:rsidP="009F7D9E">
      <w:pPr>
        <w:pStyle w:val="ListParagraph"/>
        <w:numPr>
          <w:ilvl w:val="0"/>
          <w:numId w:val="34"/>
        </w:numPr>
      </w:pPr>
      <w:proofErr w:type="gramStart"/>
      <w:r w:rsidRPr="005B7059">
        <w:t>s</w:t>
      </w:r>
      <w:r w:rsidR="009345EC" w:rsidRPr="005B7059">
        <w:t>elect</w:t>
      </w:r>
      <w:proofErr w:type="gramEnd"/>
      <w:r w:rsidR="009345EC" w:rsidRPr="005B7059">
        <w:t xml:space="preserve"> label – Used by the server to determine that the next subsequent message prepared by the client in the </w:t>
      </w:r>
      <w:r w:rsidR="00AE387F">
        <w:t>“\</w:t>
      </w:r>
      <w:proofErr w:type="spellStart"/>
      <w:r w:rsidR="009345EC" w:rsidRPr="005B7059">
        <w:t>selectroom</w:t>
      </w:r>
      <w:proofErr w:type="spellEnd"/>
      <w:r w:rsidR="00AE387F">
        <w:t>”</w:t>
      </w:r>
      <w:r w:rsidR="009345EC" w:rsidRPr="005B7059">
        <w:t xml:space="preserve"> command.</w:t>
      </w:r>
    </w:p>
    <w:p w14:paraId="73F77848" w14:textId="77777777" w:rsidR="00D153F8" w:rsidRDefault="00D153F8" w:rsidP="00D153F8">
      <w:pPr>
        <w:pStyle w:val="ListParagraph"/>
      </w:pPr>
    </w:p>
    <w:p w14:paraId="1814E08E" w14:textId="77777777" w:rsidR="00D153F8" w:rsidRPr="005B7059" w:rsidRDefault="00D153F8" w:rsidP="00D153F8">
      <w:pPr>
        <w:pStyle w:val="ListParagraph"/>
        <w:ind w:left="1152"/>
      </w:pPr>
    </w:p>
    <w:p w14:paraId="7D8866EE" w14:textId="4EA5CB63" w:rsidR="00DE6166" w:rsidRDefault="00DE6166" w:rsidP="009F7D9E">
      <w:pPr>
        <w:pStyle w:val="ListParagraph"/>
        <w:numPr>
          <w:ilvl w:val="0"/>
          <w:numId w:val="34"/>
        </w:numPr>
      </w:pPr>
      <w:proofErr w:type="spellStart"/>
      <w:r w:rsidRPr="005B7059">
        <w:t>select_room</w:t>
      </w:r>
      <w:proofErr w:type="spellEnd"/>
      <w:r w:rsidRPr="005B7059">
        <w:t xml:space="preserve"> – Used to store room name to be compared in the select cast function.</w:t>
      </w:r>
    </w:p>
    <w:p w14:paraId="2AD6DD19" w14:textId="77777777" w:rsidR="00D153F8" w:rsidRPr="005B7059" w:rsidRDefault="00D153F8" w:rsidP="00D153F8">
      <w:pPr>
        <w:pStyle w:val="ListParagraph"/>
        <w:ind w:left="1152"/>
      </w:pPr>
    </w:p>
    <w:p w14:paraId="263D3201" w14:textId="0652BA24" w:rsidR="009345EC" w:rsidRDefault="009345EC" w:rsidP="009F7D9E">
      <w:pPr>
        <w:pStyle w:val="ListParagraph"/>
        <w:numPr>
          <w:ilvl w:val="0"/>
          <w:numId w:val="34"/>
        </w:numPr>
      </w:pPr>
      <w:proofErr w:type="gramStart"/>
      <w:r w:rsidRPr="005B7059">
        <w:t>name</w:t>
      </w:r>
      <w:proofErr w:type="gramEnd"/>
      <w:r w:rsidRPr="005B7059">
        <w:t xml:space="preserve"> – Used to store the room being compared to in question within the member list.</w:t>
      </w:r>
    </w:p>
    <w:p w14:paraId="0D958D0E" w14:textId="77777777" w:rsidR="00D153F8" w:rsidRDefault="00D153F8" w:rsidP="00D153F8">
      <w:pPr>
        <w:pStyle w:val="ListParagraph"/>
      </w:pPr>
    </w:p>
    <w:p w14:paraId="0FECE18D" w14:textId="77777777" w:rsidR="00D153F8" w:rsidRPr="005B7059" w:rsidRDefault="00D153F8" w:rsidP="00D153F8">
      <w:pPr>
        <w:pStyle w:val="ListParagraph"/>
        <w:ind w:left="1152"/>
      </w:pPr>
    </w:p>
    <w:p w14:paraId="7E814A3D" w14:textId="158A99FC" w:rsidR="009345EC" w:rsidRDefault="009345EC" w:rsidP="009F7D9E">
      <w:pPr>
        <w:pStyle w:val="ListParagraph"/>
        <w:numPr>
          <w:ilvl w:val="0"/>
          <w:numId w:val="34"/>
        </w:numPr>
      </w:pPr>
      <w:proofErr w:type="spellStart"/>
      <w:r w:rsidRPr="005B7059">
        <w:lastRenderedPageBreak/>
        <w:t>list_of_rooms</w:t>
      </w:r>
      <w:proofErr w:type="spellEnd"/>
      <w:r w:rsidRPr="005B7059">
        <w:t xml:space="preserve"> – Used to reference if the room the client wants to view members of is a valid room.</w:t>
      </w:r>
    </w:p>
    <w:p w14:paraId="7C781D42" w14:textId="77777777" w:rsidR="00D153F8" w:rsidRPr="005B7059" w:rsidRDefault="00D153F8" w:rsidP="00D153F8">
      <w:pPr>
        <w:pStyle w:val="ListParagraph"/>
        <w:ind w:left="1152"/>
      </w:pPr>
    </w:p>
    <w:p w14:paraId="01420715" w14:textId="424AE4B0" w:rsidR="00DE6166" w:rsidRDefault="00DE6166" w:rsidP="009F7D9E">
      <w:pPr>
        <w:pStyle w:val="ListParagraph"/>
        <w:numPr>
          <w:ilvl w:val="0"/>
          <w:numId w:val="34"/>
        </w:numPr>
      </w:pPr>
      <w:proofErr w:type="spellStart"/>
      <w:proofErr w:type="gramStart"/>
      <w:r w:rsidRPr="005B7059">
        <w:t>roomname</w:t>
      </w:r>
      <w:proofErr w:type="spellEnd"/>
      <w:proofErr w:type="gramEnd"/>
      <w:r w:rsidRPr="005B7059">
        <w:t xml:space="preserve"> – Used to store a room name to compare to the room list.</w:t>
      </w:r>
    </w:p>
    <w:p w14:paraId="642AC17D" w14:textId="77777777" w:rsidR="00D153F8" w:rsidRDefault="00D153F8" w:rsidP="00D153F8">
      <w:pPr>
        <w:pStyle w:val="ListParagraph"/>
      </w:pPr>
    </w:p>
    <w:p w14:paraId="27077546" w14:textId="77777777" w:rsidR="00D153F8" w:rsidRPr="005B7059" w:rsidRDefault="00D153F8" w:rsidP="00D153F8">
      <w:pPr>
        <w:pStyle w:val="ListParagraph"/>
        <w:ind w:left="1152"/>
      </w:pPr>
    </w:p>
    <w:p w14:paraId="1FB48EE8" w14:textId="010F17F2" w:rsidR="00470E10" w:rsidRPr="005B7059" w:rsidRDefault="0087284E" w:rsidP="009F7D9E">
      <w:pPr>
        <w:pStyle w:val="ListParagraph"/>
        <w:numPr>
          <w:ilvl w:val="0"/>
          <w:numId w:val="34"/>
        </w:numPr>
      </w:pPr>
      <w:proofErr w:type="gramStart"/>
      <w:r w:rsidRPr="005B7059">
        <w:t>c</w:t>
      </w:r>
      <w:r w:rsidR="00470E10" w:rsidRPr="005B7059">
        <w:t>onn</w:t>
      </w:r>
      <w:proofErr w:type="gramEnd"/>
      <w:r w:rsidRPr="005B7059">
        <w:t xml:space="preserve"> – Holds connection information on the current client. </w:t>
      </w:r>
    </w:p>
    <w:p w14:paraId="765D9B88" w14:textId="3BC330AE" w:rsidR="009228C6" w:rsidRPr="005B7059" w:rsidRDefault="00264890" w:rsidP="009228C6">
      <w:pPr>
        <w:pStyle w:val="Heading2"/>
      </w:pPr>
      <w:bookmarkStart w:id="66" w:name="_Toc11008236"/>
      <w:r w:rsidRPr="005B7059">
        <w:t>Quit Response</w:t>
      </w:r>
      <w:bookmarkEnd w:id="66"/>
    </w:p>
    <w:p w14:paraId="75F2FCEC" w14:textId="669C6506" w:rsidR="00533504" w:rsidRPr="005B7059" w:rsidRDefault="001C4C84" w:rsidP="00AE387F">
      <w:proofErr w:type="gramStart"/>
      <w:r w:rsidRPr="005B7059">
        <w:t>message</w:t>
      </w:r>
      <w:proofErr w:type="gramEnd"/>
      <w:r w:rsidRPr="005B7059">
        <w:t xml:space="preserve"> == "\quit</w:t>
      </w:r>
      <w:r w:rsidR="00AE387F">
        <w:t>”</w:t>
      </w:r>
    </w:p>
    <w:p w14:paraId="3D407E9E" w14:textId="691BDE4C" w:rsidR="00264890" w:rsidRPr="005B7059" w:rsidRDefault="00264890" w:rsidP="00264890">
      <w:pPr>
        <w:pStyle w:val="Heading3"/>
      </w:pPr>
      <w:bookmarkStart w:id="67" w:name="_Toc11008237"/>
      <w:r w:rsidRPr="005B7059">
        <w:t>Usage</w:t>
      </w:r>
      <w:bookmarkEnd w:id="67"/>
    </w:p>
    <w:p w14:paraId="6D2C06D0" w14:textId="35CC57E7" w:rsidR="009228C6" w:rsidRPr="005B7059" w:rsidRDefault="009228C6" w:rsidP="001C4C84">
      <w:r w:rsidRPr="005B7059">
        <w:t>This command interprets the client’s intent to leave the server</w:t>
      </w:r>
      <w:r w:rsidR="001C4C84" w:rsidRPr="005B7059">
        <w:t xml:space="preserve"> by looking for a “</w:t>
      </w:r>
      <w:r w:rsidR="00AE387F">
        <w:t>\</w:t>
      </w:r>
      <w:r w:rsidR="001C4C84" w:rsidRPr="005B7059">
        <w:t>quit” command</w:t>
      </w:r>
      <w:r w:rsidRPr="005B7059">
        <w:t>.</w:t>
      </w:r>
    </w:p>
    <w:p w14:paraId="3661FBF0" w14:textId="6980A697" w:rsidR="00264890" w:rsidRPr="005B7059" w:rsidRDefault="00264890" w:rsidP="00264890">
      <w:pPr>
        <w:pStyle w:val="Heading3"/>
      </w:pPr>
      <w:bookmarkStart w:id="68" w:name="_Toc11008238"/>
      <w:r w:rsidRPr="005B7059">
        <w:t>Field Definition</w:t>
      </w:r>
      <w:bookmarkEnd w:id="68"/>
    </w:p>
    <w:p w14:paraId="0783E672" w14:textId="634CA40A" w:rsidR="001C4C84" w:rsidRDefault="001C4C84" w:rsidP="009F7D9E">
      <w:pPr>
        <w:pStyle w:val="ListParagraph"/>
        <w:numPr>
          <w:ilvl w:val="0"/>
          <w:numId w:val="35"/>
        </w:numPr>
      </w:pPr>
      <w:proofErr w:type="spellStart"/>
      <w:r w:rsidRPr="005B7059">
        <w:t>quit_label</w:t>
      </w:r>
      <w:proofErr w:type="spellEnd"/>
      <w:r w:rsidRPr="005B7059">
        <w:t xml:space="preserve"> -</w:t>
      </w:r>
      <w:r w:rsidR="00533504" w:rsidRPr="005B7059">
        <w:t xml:space="preserve"> Used by the server to determine the next step in the quit command response on the server.</w:t>
      </w:r>
    </w:p>
    <w:p w14:paraId="12A96F8B" w14:textId="77777777" w:rsidR="00D153F8" w:rsidRPr="005B7059" w:rsidRDefault="00D153F8" w:rsidP="00D153F8">
      <w:pPr>
        <w:pStyle w:val="ListParagraph"/>
        <w:ind w:left="1152"/>
      </w:pPr>
    </w:p>
    <w:p w14:paraId="619CFBC5" w14:textId="009AFD9B" w:rsidR="00533504" w:rsidRDefault="00035126" w:rsidP="009F7D9E">
      <w:pPr>
        <w:pStyle w:val="ListParagraph"/>
        <w:numPr>
          <w:ilvl w:val="0"/>
          <w:numId w:val="35"/>
        </w:numPr>
      </w:pPr>
      <w:proofErr w:type="spellStart"/>
      <w:r w:rsidRPr="005B7059">
        <w:t>c</w:t>
      </w:r>
      <w:r w:rsidR="00533504" w:rsidRPr="005B7059">
        <w:t>lient_name</w:t>
      </w:r>
      <w:proofErr w:type="spellEnd"/>
      <w:r w:rsidR="00533504" w:rsidRPr="005B7059">
        <w:t xml:space="preserve"> </w:t>
      </w:r>
      <w:r w:rsidRPr="005B7059">
        <w:t>– Holds client’s current name as reference.</w:t>
      </w:r>
    </w:p>
    <w:p w14:paraId="7E685F82" w14:textId="77777777" w:rsidR="00D153F8" w:rsidRDefault="00D153F8" w:rsidP="00D153F8">
      <w:pPr>
        <w:pStyle w:val="ListParagraph"/>
      </w:pPr>
    </w:p>
    <w:p w14:paraId="0928D462" w14:textId="77777777" w:rsidR="00D153F8" w:rsidRPr="005B7059" w:rsidRDefault="00D153F8" w:rsidP="00D153F8">
      <w:pPr>
        <w:pStyle w:val="ListParagraph"/>
        <w:ind w:left="1152"/>
      </w:pPr>
    </w:p>
    <w:p w14:paraId="49CE9F83" w14:textId="15A80658" w:rsidR="00533504" w:rsidRDefault="00533504" w:rsidP="009F7D9E">
      <w:pPr>
        <w:pStyle w:val="ListParagraph"/>
        <w:numPr>
          <w:ilvl w:val="0"/>
          <w:numId w:val="35"/>
        </w:numPr>
      </w:pPr>
      <w:r w:rsidRPr="005B7059">
        <w:t>Connection –</w:t>
      </w:r>
      <w:r w:rsidR="00035126" w:rsidRPr="005B7059">
        <w:t xml:space="preserve"> Holds connection information on the current client.</w:t>
      </w:r>
    </w:p>
    <w:p w14:paraId="47D0217B" w14:textId="77777777" w:rsidR="00D153F8" w:rsidRPr="005B7059" w:rsidRDefault="00D153F8" w:rsidP="00D153F8">
      <w:pPr>
        <w:pStyle w:val="ListParagraph"/>
        <w:ind w:left="1152"/>
      </w:pPr>
    </w:p>
    <w:p w14:paraId="5CAA7B9D" w14:textId="77777777" w:rsidR="00533504" w:rsidRDefault="00533504" w:rsidP="009F7D9E">
      <w:pPr>
        <w:pStyle w:val="ListParagraph"/>
        <w:numPr>
          <w:ilvl w:val="0"/>
          <w:numId w:val="35"/>
        </w:numPr>
      </w:pPr>
      <w:proofErr w:type="gramStart"/>
      <w:r w:rsidRPr="005B7059">
        <w:t>message</w:t>
      </w:r>
      <w:proofErr w:type="gramEnd"/>
      <w:r w:rsidRPr="005B7059">
        <w:t xml:space="preserve"> – Used to store any message that comes from the client.</w:t>
      </w:r>
    </w:p>
    <w:p w14:paraId="446DB1EB" w14:textId="77777777" w:rsidR="00D153F8" w:rsidRDefault="00D153F8" w:rsidP="00D153F8">
      <w:pPr>
        <w:pStyle w:val="ListParagraph"/>
      </w:pPr>
    </w:p>
    <w:p w14:paraId="16A148AC" w14:textId="77777777" w:rsidR="00D153F8" w:rsidRPr="005B7059" w:rsidRDefault="00D153F8" w:rsidP="00D153F8">
      <w:pPr>
        <w:pStyle w:val="ListParagraph"/>
        <w:ind w:left="1152"/>
      </w:pPr>
    </w:p>
    <w:p w14:paraId="1355254F" w14:textId="77777777" w:rsidR="00533504" w:rsidRDefault="00533504" w:rsidP="009F7D9E">
      <w:pPr>
        <w:pStyle w:val="ListParagraph"/>
        <w:numPr>
          <w:ilvl w:val="0"/>
          <w:numId w:val="35"/>
        </w:numPr>
      </w:pPr>
      <w:proofErr w:type="spellStart"/>
      <w:r w:rsidRPr="005B7059">
        <w:t>client_conn</w:t>
      </w:r>
      <w:proofErr w:type="spellEnd"/>
      <w:r w:rsidRPr="005B7059">
        <w:t xml:space="preserve"> – Used to store valid connection information of clients connecting to the server.</w:t>
      </w:r>
    </w:p>
    <w:p w14:paraId="20F44136" w14:textId="77777777" w:rsidR="00D153F8" w:rsidRPr="005B7059" w:rsidRDefault="00D153F8" w:rsidP="00D153F8">
      <w:pPr>
        <w:pStyle w:val="ListParagraph"/>
        <w:ind w:left="1152"/>
      </w:pPr>
    </w:p>
    <w:p w14:paraId="44850810" w14:textId="77777777" w:rsidR="00533504" w:rsidRDefault="00533504" w:rsidP="009F7D9E">
      <w:pPr>
        <w:pStyle w:val="ListParagraph"/>
        <w:numPr>
          <w:ilvl w:val="0"/>
          <w:numId w:val="35"/>
        </w:numPr>
      </w:pPr>
      <w:proofErr w:type="gramStart"/>
      <w:r w:rsidRPr="005B7059">
        <w:t>client</w:t>
      </w:r>
      <w:proofErr w:type="gramEnd"/>
      <w:r w:rsidRPr="005B7059">
        <w:t xml:space="preserve"> – Used to store and look for the client’s name in the client list.  </w:t>
      </w:r>
    </w:p>
    <w:p w14:paraId="3D35E559" w14:textId="77777777" w:rsidR="00D153F8" w:rsidRDefault="00D153F8" w:rsidP="00D153F8">
      <w:pPr>
        <w:pStyle w:val="ListParagraph"/>
      </w:pPr>
    </w:p>
    <w:p w14:paraId="55767A12" w14:textId="77777777" w:rsidR="00D153F8" w:rsidRPr="005B7059" w:rsidRDefault="00D153F8" w:rsidP="00D153F8">
      <w:pPr>
        <w:pStyle w:val="ListParagraph"/>
        <w:ind w:left="1152"/>
      </w:pPr>
    </w:p>
    <w:p w14:paraId="3E9328C7" w14:textId="157F917A" w:rsidR="00533504" w:rsidRDefault="00533504" w:rsidP="009F7D9E">
      <w:pPr>
        <w:pStyle w:val="ListParagraph"/>
        <w:numPr>
          <w:ilvl w:val="0"/>
          <w:numId w:val="35"/>
        </w:numPr>
      </w:pPr>
      <w:proofErr w:type="gramStart"/>
      <w:r w:rsidRPr="005B7059">
        <w:t>select</w:t>
      </w:r>
      <w:proofErr w:type="gramEnd"/>
      <w:r w:rsidRPr="005B7059">
        <w:t xml:space="preserve"> label – Used by the server to determine that the next subsequent message prepared by the client in the </w:t>
      </w:r>
      <w:r w:rsidR="00AE387F">
        <w:t>“\</w:t>
      </w:r>
      <w:proofErr w:type="spellStart"/>
      <w:r w:rsidRPr="005B7059">
        <w:t>selectroom</w:t>
      </w:r>
      <w:proofErr w:type="spellEnd"/>
      <w:r w:rsidR="00AE387F">
        <w:t>”</w:t>
      </w:r>
      <w:r w:rsidRPr="005B7059">
        <w:t xml:space="preserve"> command.</w:t>
      </w:r>
    </w:p>
    <w:p w14:paraId="7D2D2C35" w14:textId="77777777" w:rsidR="00D153F8" w:rsidRPr="005B7059" w:rsidRDefault="00D153F8" w:rsidP="00D153F8">
      <w:pPr>
        <w:pStyle w:val="ListParagraph"/>
        <w:ind w:left="1152"/>
      </w:pPr>
    </w:p>
    <w:p w14:paraId="3A252CE7" w14:textId="331CCF22" w:rsidR="00533504" w:rsidRDefault="00533504" w:rsidP="009F7D9E">
      <w:pPr>
        <w:pStyle w:val="ListParagraph"/>
        <w:numPr>
          <w:ilvl w:val="0"/>
          <w:numId w:val="35"/>
        </w:numPr>
      </w:pPr>
      <w:proofErr w:type="spellStart"/>
      <w:r w:rsidRPr="005B7059">
        <w:t>list_of_rooms</w:t>
      </w:r>
      <w:proofErr w:type="spellEnd"/>
      <w:r w:rsidRPr="005B7059">
        <w:t xml:space="preserve"> – Used to reference if the room the client wants to </w:t>
      </w:r>
      <w:r w:rsidR="00035126" w:rsidRPr="005B7059">
        <w:t xml:space="preserve">remove self from is </w:t>
      </w:r>
      <w:r w:rsidRPr="005B7059">
        <w:t>a valid room.</w:t>
      </w:r>
    </w:p>
    <w:p w14:paraId="043CAA34" w14:textId="77777777" w:rsidR="00D153F8" w:rsidRDefault="00D153F8" w:rsidP="00D153F8">
      <w:pPr>
        <w:pStyle w:val="ListParagraph"/>
      </w:pPr>
    </w:p>
    <w:p w14:paraId="4905F2B3" w14:textId="77777777" w:rsidR="00D153F8" w:rsidRPr="005B7059" w:rsidRDefault="00D153F8" w:rsidP="00D153F8">
      <w:pPr>
        <w:pStyle w:val="ListParagraph"/>
        <w:ind w:left="1152"/>
      </w:pPr>
    </w:p>
    <w:p w14:paraId="3F387D93" w14:textId="77777777" w:rsidR="00533504" w:rsidRDefault="00533504" w:rsidP="009F7D9E">
      <w:pPr>
        <w:pStyle w:val="ListParagraph"/>
        <w:numPr>
          <w:ilvl w:val="0"/>
          <w:numId w:val="35"/>
        </w:numPr>
      </w:pPr>
      <w:proofErr w:type="spellStart"/>
      <w:proofErr w:type="gramStart"/>
      <w:r w:rsidRPr="005B7059">
        <w:lastRenderedPageBreak/>
        <w:t>roomname</w:t>
      </w:r>
      <w:proofErr w:type="spellEnd"/>
      <w:proofErr w:type="gramEnd"/>
      <w:r w:rsidRPr="005B7059">
        <w:t xml:space="preserve"> – Used to store a room name to compare to the room list.</w:t>
      </w:r>
    </w:p>
    <w:p w14:paraId="0EDBF630" w14:textId="77777777" w:rsidR="00D153F8" w:rsidRPr="005B7059" w:rsidRDefault="00D153F8" w:rsidP="00D153F8">
      <w:pPr>
        <w:pStyle w:val="ListParagraph"/>
        <w:ind w:left="1152"/>
      </w:pPr>
    </w:p>
    <w:p w14:paraId="573C82B6" w14:textId="12C13D7B" w:rsidR="00533504" w:rsidRPr="005B7059" w:rsidRDefault="00533504" w:rsidP="009F7D9E">
      <w:pPr>
        <w:pStyle w:val="ListParagraph"/>
        <w:numPr>
          <w:ilvl w:val="0"/>
          <w:numId w:val="35"/>
        </w:numPr>
      </w:pPr>
      <w:proofErr w:type="gramStart"/>
      <w:r w:rsidRPr="005B7059">
        <w:t>conn</w:t>
      </w:r>
      <w:proofErr w:type="gramEnd"/>
      <w:r w:rsidRPr="005B7059">
        <w:t xml:space="preserve"> – Holds connection information on the current client. </w:t>
      </w:r>
    </w:p>
    <w:p w14:paraId="1225DC1A" w14:textId="7EDCD452" w:rsidR="001C4C84" w:rsidRPr="005B7059" w:rsidRDefault="001C4C84" w:rsidP="001C4C84">
      <w:pPr>
        <w:pStyle w:val="Heading2"/>
      </w:pPr>
      <w:bookmarkStart w:id="69" w:name="_Toc11008239"/>
      <w:r w:rsidRPr="005B7059">
        <w:t>Help Definitions Response</w:t>
      </w:r>
      <w:bookmarkEnd w:id="69"/>
    </w:p>
    <w:p w14:paraId="39896FD8" w14:textId="69CE2C4A" w:rsidR="00035126" w:rsidRPr="005B7059" w:rsidRDefault="00AE387F" w:rsidP="00AE387F">
      <w:proofErr w:type="gramStart"/>
      <w:r>
        <w:t>message</w:t>
      </w:r>
      <w:proofErr w:type="gramEnd"/>
      <w:r>
        <w:t xml:space="preserve"> == “”help” or message == “\?”</w:t>
      </w:r>
    </w:p>
    <w:p w14:paraId="357CD461" w14:textId="41BECA5E" w:rsidR="001C4C84" w:rsidRPr="005B7059" w:rsidRDefault="001C4C84" w:rsidP="001C4C84">
      <w:pPr>
        <w:pStyle w:val="Heading3"/>
      </w:pPr>
      <w:bookmarkStart w:id="70" w:name="_Toc11008240"/>
      <w:r w:rsidRPr="005B7059">
        <w:t>Usage</w:t>
      </w:r>
      <w:bookmarkEnd w:id="70"/>
    </w:p>
    <w:p w14:paraId="4F664805" w14:textId="48E07112" w:rsidR="00035126" w:rsidRPr="005B7059" w:rsidRDefault="00035126" w:rsidP="00035126">
      <w:r w:rsidRPr="005B7059">
        <w:t>A help command that prints all the usable commands the client can use within the chat client on the server.</w:t>
      </w:r>
    </w:p>
    <w:p w14:paraId="3E9223CB" w14:textId="515086FD" w:rsidR="001C4C84" w:rsidRPr="005B7059" w:rsidRDefault="001C4C84" w:rsidP="001C4C84">
      <w:pPr>
        <w:pStyle w:val="Heading3"/>
      </w:pPr>
      <w:bookmarkStart w:id="71" w:name="_Toc11008241"/>
      <w:r w:rsidRPr="005B7059">
        <w:t>Field Definition</w:t>
      </w:r>
      <w:bookmarkEnd w:id="71"/>
    </w:p>
    <w:p w14:paraId="19577FD7" w14:textId="391800AF" w:rsidR="00035126" w:rsidRPr="005B7059" w:rsidRDefault="00035126" w:rsidP="00035126">
      <w:proofErr w:type="gramStart"/>
      <w:r w:rsidRPr="005B7059">
        <w:t>message</w:t>
      </w:r>
      <w:proofErr w:type="gramEnd"/>
      <w:r w:rsidRPr="005B7059">
        <w:t xml:space="preserve"> – Used to store any message that comes from the client.</w:t>
      </w:r>
    </w:p>
    <w:p w14:paraId="2C5EDAD0" w14:textId="45FC4DFE" w:rsidR="00555999" w:rsidRDefault="00555999" w:rsidP="00555999">
      <w:pPr>
        <w:pStyle w:val="Heading2"/>
      </w:pPr>
      <w:bookmarkStart w:id="72" w:name="_Toc11008242"/>
      <w:r w:rsidRPr="005B7059">
        <w:t>Private Message Response</w:t>
      </w:r>
      <w:bookmarkEnd w:id="72"/>
    </w:p>
    <w:p w14:paraId="7B48D7B8" w14:textId="3E115976" w:rsidR="00584475" w:rsidRPr="00584475" w:rsidRDefault="00AE387F" w:rsidP="00584475">
      <w:proofErr w:type="gramStart"/>
      <w:r>
        <w:t>message</w:t>
      </w:r>
      <w:proofErr w:type="gramEnd"/>
      <w:r>
        <w:t xml:space="preserve"> == “\private”</w:t>
      </w:r>
    </w:p>
    <w:p w14:paraId="5D998A2A" w14:textId="77F559CE" w:rsidR="00555999" w:rsidRDefault="00555999" w:rsidP="00555999">
      <w:pPr>
        <w:pStyle w:val="Heading3"/>
      </w:pPr>
      <w:bookmarkStart w:id="73" w:name="_Toc11008243"/>
      <w:r w:rsidRPr="005B7059">
        <w:t>Usage</w:t>
      </w:r>
      <w:bookmarkEnd w:id="73"/>
    </w:p>
    <w:p w14:paraId="1A831F83" w14:textId="13D75526" w:rsidR="0045781B" w:rsidRPr="0045781B" w:rsidRDefault="0045781B" w:rsidP="0045781B">
      <w:r>
        <w:t>A command that allows a user to send a private message to another user where other users won’t be able to read the message sent in between. If the target user does not exist then the following message is sent to the client user: “There’s no such user”</w:t>
      </w:r>
    </w:p>
    <w:p w14:paraId="0C56470B" w14:textId="1CB41207" w:rsidR="00555999" w:rsidRDefault="00555999" w:rsidP="00555999">
      <w:pPr>
        <w:pStyle w:val="Heading3"/>
      </w:pPr>
      <w:bookmarkStart w:id="74" w:name="_Toc11008244"/>
      <w:r w:rsidRPr="005B7059">
        <w:t>Field Definition</w:t>
      </w:r>
      <w:bookmarkEnd w:id="74"/>
    </w:p>
    <w:p w14:paraId="304ABDC9" w14:textId="77777777" w:rsidR="0045781B" w:rsidRDefault="0045781B" w:rsidP="009F7D9E">
      <w:pPr>
        <w:pStyle w:val="ListParagraph"/>
        <w:numPr>
          <w:ilvl w:val="0"/>
          <w:numId w:val="36"/>
        </w:numPr>
      </w:pPr>
      <w:proofErr w:type="gramStart"/>
      <w:r w:rsidRPr="005B7059">
        <w:t>message</w:t>
      </w:r>
      <w:proofErr w:type="gramEnd"/>
      <w:r w:rsidRPr="005B7059">
        <w:t xml:space="preserve"> – Used to store any message that comes from the client.</w:t>
      </w:r>
    </w:p>
    <w:p w14:paraId="577A5CD9" w14:textId="77777777" w:rsidR="00D153F8" w:rsidRPr="005B7059" w:rsidRDefault="00D153F8" w:rsidP="00D153F8">
      <w:pPr>
        <w:pStyle w:val="ListParagraph"/>
        <w:ind w:left="1152"/>
      </w:pPr>
    </w:p>
    <w:p w14:paraId="2EBE6BCA" w14:textId="71C4D3CD" w:rsidR="0045781B" w:rsidRDefault="0045781B" w:rsidP="009F7D9E">
      <w:pPr>
        <w:pStyle w:val="ListParagraph"/>
        <w:numPr>
          <w:ilvl w:val="0"/>
          <w:numId w:val="36"/>
        </w:numPr>
      </w:pPr>
      <w:proofErr w:type="spellStart"/>
      <w:r>
        <w:t>private_label</w:t>
      </w:r>
      <w:proofErr w:type="spellEnd"/>
      <w:r>
        <w:t xml:space="preserve"> – </w:t>
      </w:r>
      <w:r w:rsidRPr="005B7059">
        <w:t xml:space="preserve">Used by the server to </w:t>
      </w:r>
      <w:r>
        <w:t>determine the state of the current process for the “\private” command.</w:t>
      </w:r>
    </w:p>
    <w:p w14:paraId="5EA3F4EA" w14:textId="77777777" w:rsidR="00D153F8" w:rsidRDefault="00D153F8" w:rsidP="00D153F8">
      <w:pPr>
        <w:pStyle w:val="ListParagraph"/>
      </w:pPr>
    </w:p>
    <w:p w14:paraId="0C48C46B" w14:textId="77777777" w:rsidR="00D153F8" w:rsidRDefault="00D153F8" w:rsidP="00D153F8">
      <w:pPr>
        <w:pStyle w:val="ListParagraph"/>
        <w:ind w:left="1152"/>
      </w:pPr>
    </w:p>
    <w:p w14:paraId="508A1F65" w14:textId="68FD9D0A" w:rsidR="0045781B" w:rsidRDefault="0045781B" w:rsidP="009F7D9E">
      <w:pPr>
        <w:pStyle w:val="ListParagraph"/>
        <w:numPr>
          <w:ilvl w:val="0"/>
          <w:numId w:val="36"/>
        </w:numPr>
      </w:pPr>
      <w:proofErr w:type="spellStart"/>
      <w:r>
        <w:t>client_name</w:t>
      </w:r>
      <w:proofErr w:type="spellEnd"/>
      <w:r>
        <w:t xml:space="preserve"> – </w:t>
      </w:r>
      <w:r w:rsidRPr="005B7059">
        <w:t>Holds client’s current name as reference.</w:t>
      </w:r>
    </w:p>
    <w:p w14:paraId="43414C31" w14:textId="77777777" w:rsidR="00D153F8" w:rsidRDefault="00D153F8" w:rsidP="00D153F8">
      <w:pPr>
        <w:pStyle w:val="ListParagraph"/>
        <w:ind w:left="1152"/>
      </w:pPr>
    </w:p>
    <w:p w14:paraId="1B98A582" w14:textId="089CF793" w:rsidR="0045781B" w:rsidRDefault="0045781B" w:rsidP="009F7D9E">
      <w:pPr>
        <w:pStyle w:val="ListParagraph"/>
        <w:numPr>
          <w:ilvl w:val="0"/>
          <w:numId w:val="36"/>
        </w:numPr>
      </w:pPr>
      <w:proofErr w:type="gramStart"/>
      <w:r>
        <w:t>temp</w:t>
      </w:r>
      <w:proofErr w:type="gramEnd"/>
      <w:r>
        <w:t xml:space="preserve"> – Hold’s the current position of the client list within the server when looking for the verified user.</w:t>
      </w:r>
    </w:p>
    <w:p w14:paraId="274D27D2" w14:textId="77777777" w:rsidR="00D153F8" w:rsidRDefault="00D153F8" w:rsidP="00D153F8">
      <w:pPr>
        <w:pStyle w:val="ListParagraph"/>
      </w:pPr>
    </w:p>
    <w:p w14:paraId="3B14C819" w14:textId="77777777" w:rsidR="00D153F8" w:rsidRDefault="00D153F8" w:rsidP="00D153F8">
      <w:pPr>
        <w:pStyle w:val="ListParagraph"/>
        <w:ind w:left="1152"/>
      </w:pPr>
    </w:p>
    <w:p w14:paraId="15268D24" w14:textId="5A843996" w:rsidR="0045781B" w:rsidRDefault="0045781B" w:rsidP="009F7D9E">
      <w:pPr>
        <w:pStyle w:val="ListParagraph"/>
        <w:numPr>
          <w:ilvl w:val="0"/>
          <w:numId w:val="36"/>
        </w:numPr>
      </w:pPr>
      <w:proofErr w:type="spellStart"/>
      <w:r>
        <w:t>such_user</w:t>
      </w:r>
      <w:proofErr w:type="spellEnd"/>
      <w:r>
        <w:t xml:space="preserve"> – Holds the target user’s </w:t>
      </w:r>
      <w:proofErr w:type="spellStart"/>
      <w:r>
        <w:t>user_name</w:t>
      </w:r>
      <w:proofErr w:type="spellEnd"/>
      <w:r>
        <w:t xml:space="preserve"> from the client user to compare to the user list on the server.</w:t>
      </w:r>
    </w:p>
    <w:p w14:paraId="76185BBA" w14:textId="77777777" w:rsidR="00D153F8" w:rsidRDefault="00D153F8" w:rsidP="00D153F8">
      <w:pPr>
        <w:pStyle w:val="ListParagraph"/>
        <w:ind w:left="1152"/>
      </w:pPr>
    </w:p>
    <w:p w14:paraId="26FE55C9" w14:textId="3AD654C7" w:rsidR="0045781B" w:rsidRDefault="0045781B" w:rsidP="009F7D9E">
      <w:pPr>
        <w:pStyle w:val="ListParagraph"/>
        <w:numPr>
          <w:ilvl w:val="0"/>
          <w:numId w:val="36"/>
        </w:numPr>
      </w:pPr>
      <w:proofErr w:type="spellStart"/>
      <w:r>
        <w:lastRenderedPageBreak/>
        <w:t>to_send</w:t>
      </w:r>
      <w:proofErr w:type="spellEnd"/>
      <w:r>
        <w:t xml:space="preserve"> – Holds the message the user wants to send to target user.</w:t>
      </w:r>
    </w:p>
    <w:p w14:paraId="4B7F2DF5" w14:textId="00B873BC" w:rsidR="0045781B" w:rsidRDefault="0045781B" w:rsidP="0045781B">
      <w:pPr>
        <w:pStyle w:val="Heading2"/>
      </w:pPr>
      <w:bookmarkStart w:id="75" w:name="_Toc11008245"/>
      <w:r>
        <w:t>Print All Response</w:t>
      </w:r>
      <w:bookmarkEnd w:id="75"/>
    </w:p>
    <w:p w14:paraId="3F3CA221" w14:textId="1C737EBD" w:rsidR="000B6F86" w:rsidRPr="000B6F86" w:rsidRDefault="000B6F86" w:rsidP="000B6F86">
      <w:proofErr w:type="gramStart"/>
      <w:r>
        <w:t>message</w:t>
      </w:r>
      <w:proofErr w:type="gramEnd"/>
      <w:r>
        <w:t xml:space="preserve"> =</w:t>
      </w:r>
      <w:r w:rsidR="00AE387F">
        <w:t>=</w:t>
      </w:r>
      <w:r>
        <w:t xml:space="preserve"> </w:t>
      </w:r>
      <w:r w:rsidR="00AE387F">
        <w:t>“\</w:t>
      </w:r>
      <w:proofErr w:type="spellStart"/>
      <w:r>
        <w:t>printall</w:t>
      </w:r>
      <w:proofErr w:type="spellEnd"/>
      <w:r w:rsidR="00AE387F">
        <w:t>”</w:t>
      </w:r>
    </w:p>
    <w:p w14:paraId="4AD71734" w14:textId="2B717ACF" w:rsidR="0045781B" w:rsidRDefault="0045781B" w:rsidP="000B6F86">
      <w:pPr>
        <w:pStyle w:val="Heading3"/>
      </w:pPr>
      <w:bookmarkStart w:id="76" w:name="_Toc11008246"/>
      <w:r>
        <w:t>Usage</w:t>
      </w:r>
      <w:bookmarkEnd w:id="76"/>
    </w:p>
    <w:p w14:paraId="3B812CD8" w14:textId="5D035BFB" w:rsidR="000B6F86" w:rsidRPr="000B6F86" w:rsidRDefault="000B6F86" w:rsidP="000B6F86">
      <w:r>
        <w:t>This command prints all rooms with all the users within the desig</w:t>
      </w:r>
      <w:r w:rsidR="00AE387F">
        <w:t>nated rooms with the “</w:t>
      </w:r>
      <w:proofErr w:type="spellStart"/>
      <w:r w:rsidR="00AE387F">
        <w:t>printall</w:t>
      </w:r>
      <w:proofErr w:type="spellEnd"/>
      <w:r w:rsidR="00AE387F">
        <w:t>”</w:t>
      </w:r>
      <w:r>
        <w:t xml:space="preserve"> command.</w:t>
      </w:r>
    </w:p>
    <w:p w14:paraId="4C60E337" w14:textId="1615B2FD" w:rsidR="0045781B" w:rsidRDefault="0045781B" w:rsidP="0045781B">
      <w:pPr>
        <w:pStyle w:val="Heading3"/>
      </w:pPr>
      <w:bookmarkStart w:id="77" w:name="_Toc11008247"/>
      <w:r>
        <w:t>Field Definitions</w:t>
      </w:r>
      <w:bookmarkEnd w:id="77"/>
    </w:p>
    <w:p w14:paraId="59805120" w14:textId="170FB14B" w:rsidR="000B6F86" w:rsidRDefault="000B6F86" w:rsidP="009F7D9E">
      <w:pPr>
        <w:pStyle w:val="ListParagraph"/>
        <w:numPr>
          <w:ilvl w:val="0"/>
          <w:numId w:val="37"/>
        </w:numPr>
      </w:pPr>
      <w:proofErr w:type="gramStart"/>
      <w:r>
        <w:t>message</w:t>
      </w:r>
      <w:proofErr w:type="gramEnd"/>
      <w:r>
        <w:t xml:space="preserve"> - </w:t>
      </w:r>
      <w:r w:rsidRPr="005B7059">
        <w:t>Used to store any message that comes from the client.</w:t>
      </w:r>
    </w:p>
    <w:p w14:paraId="6431DC6B" w14:textId="77777777" w:rsidR="00D153F8" w:rsidRDefault="00D153F8" w:rsidP="00D153F8">
      <w:pPr>
        <w:pStyle w:val="ListParagraph"/>
        <w:ind w:left="1152"/>
      </w:pPr>
    </w:p>
    <w:p w14:paraId="7EE82F40" w14:textId="41AD73E8" w:rsidR="000B6F86" w:rsidRDefault="000B6F86" w:rsidP="009F7D9E">
      <w:pPr>
        <w:pStyle w:val="ListParagraph"/>
        <w:numPr>
          <w:ilvl w:val="0"/>
          <w:numId w:val="37"/>
        </w:numPr>
      </w:pPr>
      <w:proofErr w:type="gramStart"/>
      <w:r>
        <w:t>room</w:t>
      </w:r>
      <w:proofErr w:type="gramEnd"/>
      <w:r>
        <w:t xml:space="preserve"> – Used to store the room name variable to cycle through the list of rooms.</w:t>
      </w:r>
    </w:p>
    <w:p w14:paraId="5F1F92A1" w14:textId="77777777" w:rsidR="00D153F8" w:rsidRDefault="00D153F8" w:rsidP="00D153F8">
      <w:pPr>
        <w:pStyle w:val="ListParagraph"/>
      </w:pPr>
    </w:p>
    <w:p w14:paraId="67E1DE71" w14:textId="77777777" w:rsidR="00D153F8" w:rsidRDefault="00D153F8" w:rsidP="00D153F8">
      <w:pPr>
        <w:pStyle w:val="ListParagraph"/>
        <w:ind w:left="1152"/>
      </w:pPr>
    </w:p>
    <w:p w14:paraId="52CF21F0" w14:textId="1149AAD3" w:rsidR="000B6F86" w:rsidRDefault="000B6F86" w:rsidP="009F7D9E">
      <w:pPr>
        <w:pStyle w:val="ListParagraph"/>
        <w:numPr>
          <w:ilvl w:val="0"/>
          <w:numId w:val="37"/>
        </w:numPr>
      </w:pPr>
      <w:proofErr w:type="spellStart"/>
      <w:r>
        <w:t>list_of_rooms</w:t>
      </w:r>
      <w:proofErr w:type="spellEnd"/>
      <w:r>
        <w:t xml:space="preserve"> – Stores all the rooms that are currently active on the server.</w:t>
      </w:r>
    </w:p>
    <w:p w14:paraId="2CF4B64D" w14:textId="77777777" w:rsidR="00D153F8" w:rsidRDefault="00D153F8" w:rsidP="00D153F8">
      <w:pPr>
        <w:pStyle w:val="ListParagraph"/>
        <w:ind w:left="1152"/>
      </w:pPr>
    </w:p>
    <w:p w14:paraId="5011491C" w14:textId="426E292D" w:rsidR="000B6F86" w:rsidRDefault="000B6F86" w:rsidP="009F7D9E">
      <w:pPr>
        <w:pStyle w:val="ListParagraph"/>
        <w:numPr>
          <w:ilvl w:val="0"/>
          <w:numId w:val="37"/>
        </w:numPr>
      </w:pPr>
      <w:proofErr w:type="gramStart"/>
      <w:r>
        <w:t>name</w:t>
      </w:r>
      <w:proofErr w:type="gramEnd"/>
      <w:r>
        <w:t xml:space="preserve"> -  Used to store the user name variable to be cycled through the list of users in the room.</w:t>
      </w:r>
    </w:p>
    <w:p w14:paraId="3E87AD8E" w14:textId="15B3DBF6" w:rsidR="00557B74" w:rsidRDefault="00557B74" w:rsidP="00557B74">
      <w:pPr>
        <w:pStyle w:val="Heading2"/>
      </w:pPr>
      <w:bookmarkStart w:id="78" w:name="_Toc11008248"/>
      <w:r>
        <w:t>Server Side Shutdown Response</w:t>
      </w:r>
      <w:bookmarkEnd w:id="78"/>
    </w:p>
    <w:p w14:paraId="5B9F9F6C" w14:textId="25EDD4A9" w:rsidR="00557B74" w:rsidRDefault="00557B74" w:rsidP="00557B74">
      <w:pPr>
        <w:pStyle w:val="Heading3"/>
      </w:pPr>
      <w:bookmarkStart w:id="79" w:name="_Toc11008249"/>
      <w:r>
        <w:t>Usage</w:t>
      </w:r>
      <w:bookmarkEnd w:id="79"/>
    </w:p>
    <w:p w14:paraId="0F69655B" w14:textId="3B633D85" w:rsidR="00557B74" w:rsidRPr="00557B74" w:rsidRDefault="00557B74" w:rsidP="00557B74">
      <w:r>
        <w:t xml:space="preserve">This command </w:t>
      </w:r>
      <w:r>
        <w:t>responds to the “\shutdown” command that comes from the client side</w:t>
      </w:r>
      <w:r>
        <w:t>. The “\shutdown” command prompts the server to ask the client for a password in which only trusted users SHOULD know.</w:t>
      </w:r>
    </w:p>
    <w:p w14:paraId="59620D87" w14:textId="77777777" w:rsidR="00557B74" w:rsidRDefault="00557B74" w:rsidP="00557B74">
      <w:pPr>
        <w:pStyle w:val="Heading3"/>
      </w:pPr>
      <w:bookmarkStart w:id="80" w:name="_Toc11008250"/>
      <w:r>
        <w:t>Field Definitions</w:t>
      </w:r>
      <w:bookmarkEnd w:id="80"/>
    </w:p>
    <w:p w14:paraId="21ADDA19" w14:textId="77777777" w:rsidR="00557B74" w:rsidRDefault="00557B74" w:rsidP="009F7D9E">
      <w:pPr>
        <w:pStyle w:val="ListParagraph"/>
        <w:numPr>
          <w:ilvl w:val="0"/>
          <w:numId w:val="38"/>
        </w:numPr>
      </w:pPr>
      <w:proofErr w:type="gramStart"/>
      <w:r w:rsidRPr="005B7059">
        <w:t>message</w:t>
      </w:r>
      <w:proofErr w:type="gramEnd"/>
      <w:r w:rsidRPr="005B7059">
        <w:t xml:space="preserve"> – Used to send the command over</w:t>
      </w:r>
      <w:r>
        <w:t xml:space="preserve"> to the server to respond to commands</w:t>
      </w:r>
      <w:r w:rsidRPr="005B7059">
        <w:t>.</w:t>
      </w:r>
    </w:p>
    <w:p w14:paraId="3B202CA7" w14:textId="77777777" w:rsidR="00D153F8" w:rsidRDefault="00D153F8" w:rsidP="00D153F8">
      <w:pPr>
        <w:pStyle w:val="ListParagraph"/>
        <w:ind w:left="1152"/>
      </w:pPr>
    </w:p>
    <w:p w14:paraId="2594B3B2" w14:textId="77777777" w:rsidR="00557B74" w:rsidRDefault="00557B74" w:rsidP="009F7D9E">
      <w:pPr>
        <w:pStyle w:val="ListParagraph"/>
        <w:numPr>
          <w:ilvl w:val="0"/>
          <w:numId w:val="38"/>
        </w:numPr>
      </w:pPr>
      <w:proofErr w:type="gramStart"/>
      <w:r>
        <w:t>password</w:t>
      </w:r>
      <w:proofErr w:type="gramEnd"/>
      <w:r>
        <w:t xml:space="preserve"> – Used to compare to password stored on server side.</w:t>
      </w:r>
    </w:p>
    <w:p w14:paraId="15A532A3" w14:textId="77777777" w:rsidR="00D153F8" w:rsidRDefault="00D153F8" w:rsidP="00D153F8">
      <w:pPr>
        <w:pStyle w:val="ListParagraph"/>
      </w:pPr>
    </w:p>
    <w:p w14:paraId="5C5DCD98" w14:textId="77777777" w:rsidR="00D153F8" w:rsidRDefault="00D153F8" w:rsidP="00D153F8">
      <w:pPr>
        <w:pStyle w:val="ListParagraph"/>
        <w:ind w:left="1152"/>
      </w:pPr>
    </w:p>
    <w:p w14:paraId="693BEE88" w14:textId="06D0D577" w:rsidR="00557B74" w:rsidRPr="005B7059" w:rsidRDefault="00557B74" w:rsidP="009F7D9E">
      <w:pPr>
        <w:pStyle w:val="ListParagraph"/>
        <w:numPr>
          <w:ilvl w:val="0"/>
          <w:numId w:val="38"/>
        </w:numPr>
      </w:pPr>
      <w:proofErr w:type="spellStart"/>
      <w:r>
        <w:t>shutdown_label</w:t>
      </w:r>
      <w:proofErr w:type="spellEnd"/>
      <w:r>
        <w:t xml:space="preserve"> – </w:t>
      </w:r>
      <w:r w:rsidRPr="005B7059">
        <w:t xml:space="preserve">Used by the server to </w:t>
      </w:r>
      <w:r>
        <w:t xml:space="preserve">determine the state of the current process for the </w:t>
      </w:r>
      <w:r>
        <w:t>\shutdown</w:t>
      </w:r>
      <w:r>
        <w:t>” command.</w:t>
      </w:r>
    </w:p>
    <w:p w14:paraId="4E1B7BCE" w14:textId="77777777" w:rsidR="00557B74" w:rsidRPr="00557B74" w:rsidRDefault="00557B74" w:rsidP="00557B74"/>
    <w:p w14:paraId="3262B6A0" w14:textId="567C6F50" w:rsidR="006F6F19" w:rsidRPr="005B7059" w:rsidRDefault="00D14271" w:rsidP="001E3E79">
      <w:pPr>
        <w:pStyle w:val="Heading1"/>
      </w:pPr>
      <w:bookmarkStart w:id="81" w:name="_Toc11008251"/>
      <w:r w:rsidRPr="005B7059">
        <w:lastRenderedPageBreak/>
        <w:t>Error Handling</w:t>
      </w:r>
      <w:bookmarkEnd w:id="81"/>
    </w:p>
    <w:p w14:paraId="247673F0" w14:textId="2A15F7B9" w:rsidR="00357EC0" w:rsidRPr="005B7059" w:rsidRDefault="00D14271" w:rsidP="00357EC0">
      <w:r w:rsidRPr="005B7059">
        <w:t>Both server and client SHOULD detect when the socket connection linking them is terminated. This is done by actively sending message</w:t>
      </w:r>
      <w:r w:rsidR="00555999" w:rsidRPr="005B7059">
        <w:t>. If the server detects the client that the client has been lost, the server SHOULD remove the client from all rooms to which they have joined. If the client detects that the connection to the server has been lost, it MUST consider itself disconnected and MAY choose to reconnect.</w:t>
      </w:r>
    </w:p>
    <w:p w14:paraId="27CD36D2" w14:textId="1D56C49D" w:rsidR="00555999" w:rsidRPr="005B7059" w:rsidRDefault="00555999" w:rsidP="00357EC0">
      <w:r w:rsidRPr="005B7059">
        <w:t>The client side MUST check for error inputs from the client and handle them as error messages to let the client know of the error of the command.</w:t>
      </w:r>
    </w:p>
    <w:p w14:paraId="6F4A76AE" w14:textId="02A6FD37" w:rsidR="00055923" w:rsidRPr="005B7059" w:rsidRDefault="00555999" w:rsidP="00055923">
      <w:pPr>
        <w:pStyle w:val="Heading1"/>
      </w:pPr>
      <w:bookmarkStart w:id="82" w:name="_Toc11008252"/>
      <w:r w:rsidRPr="005B7059">
        <w:t>“EXTRA” Features Supported</w:t>
      </w:r>
      <w:bookmarkEnd w:id="82"/>
    </w:p>
    <w:p w14:paraId="5B4CC733" w14:textId="6DE09F64" w:rsidR="00555999" w:rsidRPr="005B7059" w:rsidRDefault="00555999" w:rsidP="00555999">
      <w:r w:rsidRPr="005B7059">
        <w:t>Note that private messaging is supported in addition to the project criteria.</w:t>
      </w:r>
    </w:p>
    <w:p w14:paraId="30EF5A46" w14:textId="3DE86951" w:rsidR="00555999" w:rsidRPr="005B7059" w:rsidRDefault="00555999" w:rsidP="00555999">
      <w:r w:rsidRPr="005B7059">
        <w:t>Note that help commands is supported in addition to the project criteria.</w:t>
      </w:r>
    </w:p>
    <w:p w14:paraId="181D1CF3" w14:textId="3C732A9E" w:rsidR="00555999" w:rsidRPr="005B7059" w:rsidRDefault="00555999" w:rsidP="00555999">
      <w:r w:rsidRPr="005B7059">
        <w:t>Note that print all is supported in addition to the project criteria.</w:t>
      </w:r>
    </w:p>
    <w:p w14:paraId="2F882161" w14:textId="7637A853" w:rsidR="001E3E79" w:rsidRPr="005B7059" w:rsidRDefault="001E3E79" w:rsidP="001E3E79">
      <w:pPr>
        <w:pStyle w:val="Heading1"/>
      </w:pPr>
      <w:bookmarkStart w:id="83" w:name="_Toc11008253"/>
      <w:r w:rsidRPr="005B7059">
        <w:t>Conclusions</w:t>
      </w:r>
      <w:r w:rsidR="00555999" w:rsidRPr="005B7059">
        <w:t xml:space="preserve"> &amp; Future Work</w:t>
      </w:r>
      <w:bookmarkEnd w:id="83"/>
    </w:p>
    <w:p w14:paraId="1475481A" w14:textId="1961E1E4" w:rsidR="001E3E79" w:rsidRPr="005B7059" w:rsidRDefault="00CA6276" w:rsidP="001E3E79">
      <w:r w:rsidRPr="005B7059">
        <w:t>This specific</w:t>
      </w:r>
      <w:r w:rsidR="0023203E" w:rsidRPr="005B7059">
        <w:t>ation provides a generic message passing</w:t>
      </w:r>
      <w:r w:rsidR="00BB2F28" w:rsidRPr="005B7059">
        <w:t xml:space="preserve"> framework for multiple clients to communicate with each other via a central forwarding server.</w:t>
      </w:r>
    </w:p>
    <w:p w14:paraId="734706D9" w14:textId="77777777" w:rsidR="0077045F" w:rsidRPr="005B7059" w:rsidRDefault="00BB2F28" w:rsidP="00BB2F28">
      <w:r w:rsidRPr="005B7059">
        <w:t xml:space="preserve">Without any modifications to this specification, it is possible for clients to devise their own protocols that rely on text-passing system provided described here. </w:t>
      </w:r>
    </w:p>
    <w:p w14:paraId="23A39D5B" w14:textId="620B95C1" w:rsidR="00BB2F28" w:rsidRPr="005B7059" w:rsidRDefault="00BB2F28" w:rsidP="0077045F">
      <w:r w:rsidRPr="005B7059">
        <w:t>For example, transfer of arbitrary binary data can be achieved through transcoding to base64. Such infrastructure</w:t>
      </w:r>
      <w:r w:rsidR="0077045F" w:rsidRPr="005B7059">
        <w:t xml:space="preserve"> could be used to transfer arbitrarily large files, or to establish secure connections using cryptographic transport protocols such as Transport Layer </w:t>
      </w:r>
      <w:proofErr w:type="gramStart"/>
      <w:r w:rsidR="0077045F" w:rsidRPr="005B7059">
        <w:t>Security(</w:t>
      </w:r>
      <w:proofErr w:type="gramEnd"/>
      <w:r w:rsidR="0077045F" w:rsidRPr="005B7059">
        <w:t>TLS).</w:t>
      </w:r>
    </w:p>
    <w:p w14:paraId="37AFCF07" w14:textId="11B234D7" w:rsidR="0077045F" w:rsidRPr="005B7059" w:rsidRDefault="0077045F" w:rsidP="0077045F">
      <w:r w:rsidRPr="005B7059">
        <w:t xml:space="preserve">Another example would be to scramble messages between the client and server with a key to implement secure messaging. </w:t>
      </w:r>
    </w:p>
    <w:p w14:paraId="7CA1D56C" w14:textId="1AB2C31A" w:rsidR="0077045F" w:rsidRPr="005B7059" w:rsidRDefault="0077045F" w:rsidP="0077045F">
      <w:pPr>
        <w:pStyle w:val="Heading1"/>
      </w:pPr>
      <w:bookmarkStart w:id="84" w:name="_Toc11008254"/>
      <w:r w:rsidRPr="005B7059">
        <w:lastRenderedPageBreak/>
        <w:t>Security Considerations</w:t>
      </w:r>
      <w:bookmarkEnd w:id="84"/>
    </w:p>
    <w:p w14:paraId="56F3746A" w14:textId="0411E39A" w:rsidR="0077045F" w:rsidRPr="005B7059" w:rsidRDefault="0077045F" w:rsidP="0077045F">
      <w:r w:rsidRPr="005B7059">
        <w:t>Messages sent using this system have no protection against inspection, tampering or outright forgery. The server sees all messages that are sent through the use of this service. ‘Private’ messaging maybe easily intercepted by a 3</w:t>
      </w:r>
      <w:r w:rsidRPr="005B7059">
        <w:rPr>
          <w:vertAlign w:val="superscript"/>
        </w:rPr>
        <w:t>rd</w:t>
      </w:r>
      <w:r w:rsidRPr="005B7059">
        <w:t xml:space="preserve"> party that is able to capture network traffic. Users wishing to use </w:t>
      </w:r>
      <w:r w:rsidR="00DA15C3" w:rsidRPr="005B7059">
        <w:t xml:space="preserve">this system for </w:t>
      </w:r>
      <w:r w:rsidR="00AE387F">
        <w:t xml:space="preserve">secure communication should </w:t>
      </w:r>
      <w:r w:rsidR="00DA15C3" w:rsidRPr="005B7059">
        <w:t>implement their own user-to-user encryption protocol.</w:t>
      </w:r>
    </w:p>
    <w:p w14:paraId="709F7B2E" w14:textId="77777777" w:rsidR="002E1F5F" w:rsidRPr="005B7059" w:rsidRDefault="002E1F5F" w:rsidP="0077045F">
      <w:pPr>
        <w:pStyle w:val="Heading1"/>
      </w:pPr>
      <w:bookmarkStart w:id="85" w:name="_Toc11008255"/>
      <w:r w:rsidRPr="005B7059">
        <w:t>Normative References</w:t>
      </w:r>
      <w:bookmarkEnd w:id="85"/>
    </w:p>
    <w:p w14:paraId="509F5F59" w14:textId="77777777" w:rsidR="002E1F5F" w:rsidRPr="005B7059" w:rsidRDefault="002E1F5F" w:rsidP="00BA469F">
      <w:pPr>
        <w:pStyle w:val="RFCReferences"/>
      </w:pPr>
      <w:bookmarkStart w:id="86" w:name="_Ref86156292"/>
      <w:bookmarkStart w:id="87" w:name="_Ref86333103"/>
      <w:proofErr w:type="spellStart"/>
      <w:r w:rsidRPr="005B7059">
        <w:t>Bradner</w:t>
      </w:r>
      <w:proofErr w:type="spellEnd"/>
      <w:r w:rsidRPr="005B7059">
        <w:t>, S., "Key words for use in RFCs to Indicate Requirement Levels", BCP 14, RFC 2119, March 1997.</w:t>
      </w:r>
      <w:bookmarkEnd w:id="86"/>
      <w:bookmarkEnd w:id="87"/>
    </w:p>
    <w:p w14:paraId="0D19C8FB" w14:textId="77777777" w:rsidR="002E1F5F" w:rsidRPr="005B7059" w:rsidRDefault="002E1F5F" w:rsidP="00093D38">
      <w:pPr>
        <w:pStyle w:val="RFCReferences"/>
        <w:rPr>
          <w:rFonts w:cs="Times New Roman"/>
        </w:rPr>
      </w:pPr>
      <w:bookmarkStart w:id="88" w:name="_Ref86156304"/>
      <w:r w:rsidRPr="005B7059">
        <w:t xml:space="preserve">Crocker, D. and </w:t>
      </w:r>
      <w:proofErr w:type="spellStart"/>
      <w:r w:rsidRPr="005B7059">
        <w:t>Overell</w:t>
      </w:r>
      <w:proofErr w:type="spellEnd"/>
      <w:r w:rsidRPr="005B7059">
        <w:t>, P</w:t>
      </w:r>
      <w:proofErr w:type="gramStart"/>
      <w:r w:rsidRPr="005B7059">
        <w:t>.(</w:t>
      </w:r>
      <w:proofErr w:type="gramEnd"/>
      <w:r w:rsidRPr="005B7059">
        <w:t>Editors), "Augmented BNF for Syntax Specifications: ABNF", RFC 2234, Internet Mail Consortium and Demon Internet Ltd., November 1997.</w:t>
      </w:r>
      <w:bookmarkEnd w:id="88"/>
    </w:p>
    <w:p w14:paraId="537454D7" w14:textId="77777777" w:rsidR="001E3E79" w:rsidRPr="005B7059" w:rsidRDefault="001E3E79" w:rsidP="001E3E79">
      <w:pPr>
        <w:pStyle w:val="Heading1"/>
      </w:pPr>
      <w:bookmarkStart w:id="89" w:name="_Toc11008256"/>
      <w:r w:rsidRPr="005B7059">
        <w:t>Acknowledgments</w:t>
      </w:r>
      <w:bookmarkEnd w:id="89"/>
    </w:p>
    <w:p w14:paraId="1D9878E1" w14:textId="1FDCC6B6" w:rsidR="002E1F5F" w:rsidRDefault="00A41519" w:rsidP="0077045F">
      <w:pPr>
        <w:rPr>
          <w:rFonts w:cs="Times New Roman"/>
        </w:rPr>
      </w:pPr>
      <w:r w:rsidRPr="005B7059">
        <w:t>This document was prepared using 2-Word-v2.0.template.dot.</w:t>
      </w:r>
    </w:p>
    <w:p w14:paraId="7D6210EC" w14:textId="77777777" w:rsidR="002E1F5F" w:rsidRPr="001D6AB1" w:rsidRDefault="002E1F5F" w:rsidP="002E1F5F"/>
    <w:sectPr w:rsidR="002E1F5F" w:rsidRPr="001D6AB1" w:rsidSect="00F56B61">
      <w:headerReference w:type="default" r:id="rId9"/>
      <w:footerReference w:type="default" r:id="rId10"/>
      <w:headerReference w:type="first" r:id="rId11"/>
      <w:footerReference w:type="first" r:id="rId1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786E23" w14:textId="77777777" w:rsidR="009F7D9E" w:rsidRDefault="009F7D9E">
      <w:r>
        <w:separator/>
      </w:r>
    </w:p>
  </w:endnote>
  <w:endnote w:type="continuationSeparator" w:id="0">
    <w:p w14:paraId="124E00A6" w14:textId="77777777" w:rsidR="009F7D9E" w:rsidRDefault="009F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465E2" w14:textId="1294FFD8" w:rsidR="00AE491D" w:rsidRDefault="00AE491D" w:rsidP="00F410C4">
    <w:pPr>
      <w:pStyle w:val="Footer"/>
    </w:pPr>
    <w:r>
      <w:rPr>
        <w:highlight w:val="yellow"/>
      </w:rPr>
      <w:br/>
    </w:r>
    <w:r>
      <w:rPr>
        <w:highlight w:val="yellow"/>
      </w:rPr>
      <w:br/>
    </w:r>
    <w:r w:rsidRPr="005B7059">
      <w:t>Bao, Lee</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E03445">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E03445">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E03445">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E03445">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E03445">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E03445">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E03445">
      <w:rPr>
        <w:noProof/>
      </w:rPr>
      <w:instrText>December</w:instrText>
    </w:r>
    <w:r>
      <w:fldChar w:fldCharType="end"/>
    </w:r>
    <w:r>
      <w:instrText xml:space="preserve"> \* MERGEFORMAT </w:instrText>
    </w:r>
    <w:r>
      <w:fldChar w:fldCharType="separate"/>
    </w:r>
    <w:r w:rsidR="00E03445">
      <w:rPr>
        <w:noProof/>
      </w:rPr>
      <w:instrText>December</w:instrText>
    </w:r>
    <w:r>
      <w:fldChar w:fldCharType="end"/>
    </w:r>
    <w:r>
      <w:instrText xml:space="preserve">  \* MERGEFORMAT </w:instrText>
    </w:r>
    <w:r>
      <w:fldChar w:fldCharType="separate"/>
    </w:r>
    <w:r w:rsidR="00E03445">
      <w:rPr>
        <w:noProof/>
      </w:rPr>
      <w:instrText>December</w:instrText>
    </w:r>
    <w:r>
      <w:fldChar w:fldCharType="end"/>
    </w:r>
    <w:r>
      <w:instrText xml:space="preserve"> \* MERGEFORMAT </w:instrText>
    </w:r>
    <w:r>
      <w:fldChar w:fldCharType="separate"/>
    </w:r>
    <w:r w:rsidR="00E03445">
      <w:rPr>
        <w:noProof/>
      </w:rPr>
      <w:instrText>December</w:instrText>
    </w:r>
    <w:r>
      <w:fldChar w:fldCharType="end"/>
    </w:r>
    <w:r>
      <w:instrText xml:space="preserve"> \* MERGEFORMAT </w:instrText>
    </w:r>
    <w:r>
      <w:fldChar w:fldCharType="separate"/>
    </w:r>
    <w:r w:rsidR="00E03445">
      <w:rPr>
        <w:noProof/>
      </w:rPr>
      <w:instrText>December</w:instrText>
    </w:r>
    <w:r>
      <w:fldChar w:fldCharType="end"/>
    </w:r>
    <w:r>
      <w:instrText xml:space="preserve"> \* MERGEFORMAT </w:instrText>
    </w:r>
    <w:r>
      <w:fldChar w:fldCharType="separate"/>
    </w:r>
    <w:r w:rsidR="00E03445">
      <w:rPr>
        <w:noProof/>
      </w:rPr>
      <w:t>December</w:t>
    </w:r>
    <w:r>
      <w:fldChar w:fldCharType="end"/>
    </w:r>
    <w:r>
      <w:t xml:space="preserve"> </w:t>
    </w:r>
    <w:r>
      <w:fldChar w:fldCharType="begin"/>
    </w:r>
    <w:r>
      <w:instrText xml:space="preserve"> SAVEDATE  \@ "d," </w:instrText>
    </w:r>
    <w:r>
      <w:fldChar w:fldCharType="separate"/>
    </w:r>
    <w:r w:rsidR="00E03445">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E03445">
      <w:rPr>
        <w:noProof/>
      </w:rPr>
      <w:instrText>6</w:instrText>
    </w:r>
    <w:r>
      <w:fldChar w:fldCharType="end"/>
    </w:r>
    <w:r>
      <w:instrText xml:space="preserve"> &lt; 7 </w:instrText>
    </w:r>
    <w:r>
      <w:fldChar w:fldCharType="begin"/>
    </w:r>
    <w:r>
      <w:instrText xml:space="preserve"> SAVEDATE \@ "YYYY" \* MERGEFORMAT </w:instrText>
    </w:r>
    <w:r>
      <w:fldChar w:fldCharType="separate"/>
    </w:r>
    <w:r w:rsidR="00E03445">
      <w:rPr>
        <w:noProof/>
      </w:rPr>
      <w:instrText>2019</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2013</w:instrText>
    </w:r>
    <w:r>
      <w:fldChar w:fldCharType="end"/>
    </w:r>
    <w:r>
      <w:instrText xml:space="preserve"> + 1 \* MERGEFORMAT </w:instrText>
    </w:r>
    <w:r>
      <w:fldChar w:fldCharType="separate"/>
    </w:r>
    <w:r>
      <w:rPr>
        <w:noProof/>
      </w:rPr>
      <w:instrText>2014</w:instrText>
    </w:r>
    <w:r>
      <w:fldChar w:fldCharType="end"/>
    </w:r>
    <w:r>
      <w:instrText xml:space="preserve"> "Fail" \* MERGEFORMAT  \* MERGEFORMAT </w:instrText>
    </w:r>
    <w:r>
      <w:fldChar w:fldCharType="separate"/>
    </w:r>
    <w:r>
      <w:rPr>
        <w:noProof/>
      </w:rPr>
      <w:instrText>2014</w:instrText>
    </w:r>
    <w:r>
      <w:fldChar w:fldCharType="end"/>
    </w:r>
    <w:r>
      <w:instrText xml:space="preserve"> \* MERGEFORMAT </w:instrText>
    </w:r>
    <w:r>
      <w:fldChar w:fldCharType="separate"/>
    </w:r>
    <w:r w:rsidR="00E03445">
      <w:rPr>
        <w:noProof/>
      </w:rPr>
      <w:t>2019</w:t>
    </w:r>
    <w:r>
      <w:fldChar w:fldCharType="end"/>
    </w:r>
    <w:r>
      <w:rPr>
        <w:rFonts w:cs="Times New Roman"/>
      </w:rPr>
      <w:tab/>
    </w:r>
    <w:r>
      <w:t xml:space="preserve">[Page </w:t>
    </w:r>
    <w:r>
      <w:fldChar w:fldCharType="begin"/>
    </w:r>
    <w:r>
      <w:instrText xml:space="preserve"> PAGE </w:instrText>
    </w:r>
    <w:r>
      <w:fldChar w:fldCharType="separate"/>
    </w:r>
    <w:r w:rsidR="00E03445">
      <w:rPr>
        <w:noProof/>
      </w:rPr>
      <w:t>19</w:t>
    </w:r>
    <w:r>
      <w:fldChar w:fldCharType="end"/>
    </w:r>
    <w:r>
      <w:t>]</w:t>
    </w:r>
  </w:p>
  <w:p w14:paraId="70355FF2" w14:textId="77777777" w:rsidR="00AE491D" w:rsidRDefault="00AE491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546EC" w14:textId="77777777" w:rsidR="00AE491D" w:rsidRDefault="00AE491D" w:rsidP="00F410C4">
    <w:pPr>
      <w:pStyle w:val="Footer"/>
      <w:rPr>
        <w:highlight w:val="yellow"/>
      </w:rPr>
    </w:pPr>
  </w:p>
  <w:p w14:paraId="400EBC6D" w14:textId="77777777" w:rsidR="00AE491D" w:rsidRDefault="00AE491D" w:rsidP="00F410C4">
    <w:pPr>
      <w:pStyle w:val="Footer"/>
      <w:rPr>
        <w:highlight w:val="yellow"/>
      </w:rPr>
    </w:pPr>
  </w:p>
  <w:p w14:paraId="105F82A2" w14:textId="77777777" w:rsidR="00AE491D" w:rsidRDefault="00AE491D" w:rsidP="00F410C4">
    <w:pPr>
      <w:pStyle w:val="Footer"/>
      <w:rPr>
        <w:highlight w:val="yellow"/>
      </w:rPr>
    </w:pPr>
  </w:p>
  <w:p w14:paraId="3B233CF2" w14:textId="2EA33A3E" w:rsidR="00AE491D" w:rsidRDefault="00AE491D" w:rsidP="00F410C4">
    <w:pPr>
      <w:pStyle w:val="Footer"/>
    </w:pPr>
    <w:proofErr w:type="spellStart"/>
    <w:r>
      <w:t>Bao</w:t>
    </w:r>
    <w:proofErr w:type="gramStart"/>
    <w:r>
      <w:t>,Lee</w:t>
    </w:r>
    <w:proofErr w:type="spellEnd"/>
    <w:proofErr w:type="gramEnd"/>
    <w:r>
      <w:tab/>
      <w:t>Expires December 3</w:t>
    </w:r>
    <w:r>
      <w:fldChar w:fldCharType="begin"/>
    </w:r>
    <w:r>
      <w:instrText xml:space="preserve"> SAVEDATE  \@ "d," </w:instrText>
    </w:r>
    <w:r>
      <w:fldChar w:fldCharType="separate"/>
    </w:r>
    <w:r w:rsidR="00E03445">
      <w:rPr>
        <w:noProof/>
      </w:rPr>
      <w:t>9,</w:t>
    </w:r>
    <w:r>
      <w:fldChar w:fldCharType="end"/>
    </w:r>
    <w:r w:rsidRPr="00052D45">
      <w:t xml:space="preserve"> </w:t>
    </w:r>
    <w:r>
      <w:t>2019</w:t>
    </w:r>
    <w:r>
      <w:tab/>
      <w:t xml:space="preserve">[Page </w:t>
    </w:r>
    <w:r>
      <w:fldChar w:fldCharType="begin"/>
    </w:r>
    <w:r>
      <w:instrText xml:space="preserve"> PAGE </w:instrText>
    </w:r>
    <w:r>
      <w:fldChar w:fldCharType="separate"/>
    </w:r>
    <w:r w:rsidR="00E03445">
      <w:rPr>
        <w:noProof/>
      </w:rPr>
      <w:t>1</w:t>
    </w:r>
    <w:r>
      <w:fldChar w:fldCharType="end"/>
    </w:r>
    <w:r>
      <w:t>]</w:t>
    </w:r>
  </w:p>
  <w:p w14:paraId="51E5DD50" w14:textId="77777777" w:rsidR="00AE491D" w:rsidRDefault="00AE491D"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9971C1" w14:textId="77777777" w:rsidR="009F7D9E" w:rsidRDefault="009F7D9E">
      <w:r>
        <w:separator/>
      </w:r>
    </w:p>
  </w:footnote>
  <w:footnote w:type="continuationSeparator" w:id="0">
    <w:p w14:paraId="20255473" w14:textId="77777777" w:rsidR="009F7D9E" w:rsidRDefault="009F7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49427" w14:textId="7A00D7AF" w:rsidR="00AE491D" w:rsidRDefault="00AE491D" w:rsidP="00F410C4">
    <w:pPr>
      <w:pStyle w:val="Header"/>
      <w:rPr>
        <w:lang w:eastAsia="ko-KR"/>
      </w:rPr>
    </w:pPr>
    <w:r>
      <w:rPr>
        <w:lang w:eastAsia="ko-KR"/>
      </w:rPr>
      <w:t>Internet-Draft</w:t>
    </w:r>
    <w:r>
      <w:rPr>
        <w:rFonts w:cs="Times New Roman"/>
        <w:lang w:eastAsia="ko-KR"/>
      </w:rPr>
      <w:tab/>
    </w:r>
    <w:r>
      <w:rPr>
        <w:lang w:eastAsia="ko-KR"/>
      </w:rPr>
      <w:t xml:space="preserve">Internet Relay Chat Class Project </w:t>
    </w:r>
    <w:r>
      <w:rPr>
        <w:lang w:eastAsia="ko-KR"/>
      </w:rPr>
      <w:tab/>
    </w:r>
    <w:r>
      <w:fldChar w:fldCharType="begin"/>
    </w:r>
    <w:r>
      <w:instrText xml:space="preserve"> SAVEDATE \@ "MMMM yyyy" \* MERGEFORMAT </w:instrText>
    </w:r>
    <w:r>
      <w:fldChar w:fldCharType="separate"/>
    </w:r>
    <w:r w:rsidR="00E03445">
      <w:rPr>
        <w:noProof/>
      </w:rPr>
      <w:t>June 2019</w:t>
    </w:r>
    <w:r>
      <w:fldChar w:fldCharType="end"/>
    </w:r>
  </w:p>
  <w:p w14:paraId="1F64A630" w14:textId="77777777" w:rsidR="00AE491D" w:rsidRDefault="00AE491D"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FD1F5" w14:textId="77777777" w:rsidR="00AE491D" w:rsidRDefault="00AE491D" w:rsidP="00F410C4">
    <w:pPr>
      <w:pStyle w:val="Header"/>
    </w:pPr>
    <w:r>
      <w:t>CS594</w:t>
    </w:r>
    <w:r>
      <w:tab/>
    </w:r>
    <w:r w:rsidRPr="00F410C4">
      <w:tab/>
    </w:r>
    <w:proofErr w:type="spellStart"/>
    <w:r>
      <w:t>C.Bao</w:t>
    </w:r>
    <w:proofErr w:type="gramStart"/>
    <w:r>
      <w:t>,D.Lee</w:t>
    </w:r>
    <w:proofErr w:type="spellEnd"/>
    <w:proofErr w:type="gramEnd"/>
  </w:p>
  <w:p w14:paraId="13565BC1" w14:textId="77777777" w:rsidR="00AE491D" w:rsidRDefault="00AE491D" w:rsidP="00F410C4">
    <w:pPr>
      <w:pStyle w:val="Header"/>
    </w:pPr>
    <w:r>
      <w:t>Internet Draft</w:t>
    </w:r>
    <w:r>
      <w:tab/>
    </w:r>
    <w:r w:rsidRPr="00F410C4">
      <w:tab/>
    </w:r>
    <w:r>
      <w:t>Portland State University</w:t>
    </w:r>
  </w:p>
  <w:p w14:paraId="730AC19E" w14:textId="77777777" w:rsidR="00AE491D" w:rsidRDefault="00AE491D" w:rsidP="00F410C4">
    <w:pPr>
      <w:pStyle w:val="Header"/>
    </w:pPr>
    <w:r>
      <w:t>Intended status: IRC Class Project Specification</w:t>
    </w:r>
    <w:r w:rsidRPr="00F410C4">
      <w:tab/>
    </w:r>
    <w:r>
      <w:t>June 1,2019</w:t>
    </w:r>
  </w:p>
  <w:p w14:paraId="7EB2C7AD" w14:textId="77777777" w:rsidR="00AE491D" w:rsidRDefault="00AE491D" w:rsidP="00F410C4">
    <w:pPr>
      <w:pStyle w:val="Header"/>
    </w:pPr>
    <w:r>
      <w:t>Expires: December 2019</w:t>
    </w:r>
  </w:p>
  <w:p w14:paraId="2BA32CAA" w14:textId="77777777" w:rsidR="00AE491D" w:rsidRDefault="00AE491D" w:rsidP="00F410C4">
    <w:pPr>
      <w:pStyle w:val="Header"/>
    </w:pPr>
    <w:r>
      <w:tab/>
    </w:r>
  </w:p>
  <w:p w14:paraId="2DF53021" w14:textId="77777777" w:rsidR="00AE491D" w:rsidRDefault="00AE491D"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7BC682F"/>
    <w:multiLevelType w:val="hybridMultilevel"/>
    <w:tmpl w:val="6488109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197602F7"/>
    <w:multiLevelType w:val="hybridMultilevel"/>
    <w:tmpl w:val="B7FE0CD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1BE30324"/>
    <w:multiLevelType w:val="hybridMultilevel"/>
    <w:tmpl w:val="37980D3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1F0F4A04"/>
    <w:multiLevelType w:val="hybridMultilevel"/>
    <w:tmpl w:val="7D549E3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77F7DA1"/>
    <w:multiLevelType w:val="hybridMultilevel"/>
    <w:tmpl w:val="B846F2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A204170"/>
    <w:multiLevelType w:val="hybridMultilevel"/>
    <w:tmpl w:val="616278B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1">
    <w:nsid w:val="35C80666"/>
    <w:multiLevelType w:val="hybridMultilevel"/>
    <w:tmpl w:val="61D218B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35F66887"/>
    <w:multiLevelType w:val="hybridMultilevel"/>
    <w:tmpl w:val="7B7A620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nsid w:val="430150F2"/>
    <w:multiLevelType w:val="hybridMultilevel"/>
    <w:tmpl w:val="36EEC2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4387663F"/>
    <w:multiLevelType w:val="hybridMultilevel"/>
    <w:tmpl w:val="852A020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6">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520C5972"/>
    <w:multiLevelType w:val="hybridMultilevel"/>
    <w:tmpl w:val="8736C92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5310576"/>
    <w:multiLevelType w:val="hybridMultilevel"/>
    <w:tmpl w:val="59D6F0E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nsid w:val="57133022"/>
    <w:multiLevelType w:val="hybridMultilevel"/>
    <w:tmpl w:val="9C4C98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nsid w:val="6117727A"/>
    <w:multiLevelType w:val="hybridMultilevel"/>
    <w:tmpl w:val="ECE8449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2">
    <w:nsid w:val="61A2457E"/>
    <w:multiLevelType w:val="hybridMultilevel"/>
    <w:tmpl w:val="6D9A3EF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3">
    <w:nsid w:val="6AB143A0"/>
    <w:multiLevelType w:val="hybridMultilevel"/>
    <w:tmpl w:val="32BA720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90C2212"/>
    <w:multiLevelType w:val="hybridMultilevel"/>
    <w:tmpl w:val="AEA6B90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nsid w:val="7B7C19BF"/>
    <w:multiLevelType w:val="hybridMultilevel"/>
    <w:tmpl w:val="ED9AB93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4"/>
  </w:num>
  <w:num w:numId="2">
    <w:abstractNumId w:val="28"/>
  </w:num>
  <w:num w:numId="3">
    <w:abstractNumId w:val="26"/>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10"/>
  </w:num>
  <w:num w:numId="17">
    <w:abstractNumId w:val="18"/>
  </w:num>
  <w:num w:numId="18">
    <w:abstractNumId w:val="15"/>
  </w:num>
  <w:num w:numId="19">
    <w:abstractNumId w:val="35"/>
  </w:num>
  <w:num w:numId="20">
    <w:abstractNumId w:val="16"/>
  </w:num>
  <w:num w:numId="21">
    <w:abstractNumId w:val="22"/>
  </w:num>
  <w:num w:numId="22">
    <w:abstractNumId w:val="31"/>
  </w:num>
  <w:num w:numId="23">
    <w:abstractNumId w:val="21"/>
  </w:num>
  <w:num w:numId="24">
    <w:abstractNumId w:val="27"/>
  </w:num>
  <w:num w:numId="25">
    <w:abstractNumId w:val="11"/>
  </w:num>
  <w:num w:numId="26">
    <w:abstractNumId w:val="14"/>
  </w:num>
  <w:num w:numId="27">
    <w:abstractNumId w:val="29"/>
  </w:num>
  <w:num w:numId="28">
    <w:abstractNumId w:val="24"/>
  </w:num>
  <w:num w:numId="29">
    <w:abstractNumId w:val="36"/>
  </w:num>
  <w:num w:numId="30">
    <w:abstractNumId w:val="13"/>
  </w:num>
  <w:num w:numId="31">
    <w:abstractNumId w:val="19"/>
  </w:num>
  <w:num w:numId="32">
    <w:abstractNumId w:val="33"/>
  </w:num>
  <w:num w:numId="33">
    <w:abstractNumId w:val="12"/>
  </w:num>
  <w:num w:numId="34">
    <w:abstractNumId w:val="32"/>
  </w:num>
  <w:num w:numId="35">
    <w:abstractNumId w:val="30"/>
  </w:num>
  <w:num w:numId="36">
    <w:abstractNumId w:val="17"/>
  </w:num>
  <w:num w:numId="37">
    <w:abstractNumId w:val="37"/>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7B8"/>
    <w:rsid w:val="000017CE"/>
    <w:rsid w:val="00013C75"/>
    <w:rsid w:val="0001519F"/>
    <w:rsid w:val="00035126"/>
    <w:rsid w:val="00042ACC"/>
    <w:rsid w:val="000440BE"/>
    <w:rsid w:val="00045A33"/>
    <w:rsid w:val="00052D45"/>
    <w:rsid w:val="00055923"/>
    <w:rsid w:val="000566F5"/>
    <w:rsid w:val="00061E5D"/>
    <w:rsid w:val="00072E31"/>
    <w:rsid w:val="00073B3B"/>
    <w:rsid w:val="0007656C"/>
    <w:rsid w:val="000936DF"/>
    <w:rsid w:val="00093D38"/>
    <w:rsid w:val="000B1845"/>
    <w:rsid w:val="000B6F86"/>
    <w:rsid w:val="000D2209"/>
    <w:rsid w:val="000D2E68"/>
    <w:rsid w:val="000E2C73"/>
    <w:rsid w:val="000F2D89"/>
    <w:rsid w:val="00100BDA"/>
    <w:rsid w:val="001024B5"/>
    <w:rsid w:val="0010341A"/>
    <w:rsid w:val="0010357E"/>
    <w:rsid w:val="0010654D"/>
    <w:rsid w:val="00126BAA"/>
    <w:rsid w:val="00135F4C"/>
    <w:rsid w:val="00145EA7"/>
    <w:rsid w:val="00146E66"/>
    <w:rsid w:val="00147470"/>
    <w:rsid w:val="00155BE7"/>
    <w:rsid w:val="00156C7B"/>
    <w:rsid w:val="00160DC6"/>
    <w:rsid w:val="0018134A"/>
    <w:rsid w:val="00194571"/>
    <w:rsid w:val="0019497B"/>
    <w:rsid w:val="001A3789"/>
    <w:rsid w:val="001A48EF"/>
    <w:rsid w:val="001B48D0"/>
    <w:rsid w:val="001C0649"/>
    <w:rsid w:val="001C4C84"/>
    <w:rsid w:val="001C56D0"/>
    <w:rsid w:val="001D3A8D"/>
    <w:rsid w:val="001D4EF1"/>
    <w:rsid w:val="001D6AB1"/>
    <w:rsid w:val="001E2222"/>
    <w:rsid w:val="001E3DE1"/>
    <w:rsid w:val="001E3E79"/>
    <w:rsid w:val="001E489A"/>
    <w:rsid w:val="001F394B"/>
    <w:rsid w:val="001F50EC"/>
    <w:rsid w:val="001F6550"/>
    <w:rsid w:val="002117B8"/>
    <w:rsid w:val="00221738"/>
    <w:rsid w:val="002263B7"/>
    <w:rsid w:val="0023203E"/>
    <w:rsid w:val="002344D0"/>
    <w:rsid w:val="00234834"/>
    <w:rsid w:val="00237595"/>
    <w:rsid w:val="00237697"/>
    <w:rsid w:val="00240916"/>
    <w:rsid w:val="002432A8"/>
    <w:rsid w:val="00254FD6"/>
    <w:rsid w:val="002578F4"/>
    <w:rsid w:val="00260298"/>
    <w:rsid w:val="00264890"/>
    <w:rsid w:val="00275C44"/>
    <w:rsid w:val="0027759C"/>
    <w:rsid w:val="0028083A"/>
    <w:rsid w:val="002827E3"/>
    <w:rsid w:val="00291216"/>
    <w:rsid w:val="002917BD"/>
    <w:rsid w:val="002A707B"/>
    <w:rsid w:val="002B1977"/>
    <w:rsid w:val="002B6872"/>
    <w:rsid w:val="002C1F42"/>
    <w:rsid w:val="002D2F11"/>
    <w:rsid w:val="002E1F5F"/>
    <w:rsid w:val="002E2943"/>
    <w:rsid w:val="002E41B0"/>
    <w:rsid w:val="002E5DA5"/>
    <w:rsid w:val="002F361B"/>
    <w:rsid w:val="0030239C"/>
    <w:rsid w:val="00305B15"/>
    <w:rsid w:val="00313794"/>
    <w:rsid w:val="00316413"/>
    <w:rsid w:val="00316AC2"/>
    <w:rsid w:val="00330A6E"/>
    <w:rsid w:val="003349FE"/>
    <w:rsid w:val="00334C43"/>
    <w:rsid w:val="00341FFA"/>
    <w:rsid w:val="00342A68"/>
    <w:rsid w:val="00345474"/>
    <w:rsid w:val="003502F5"/>
    <w:rsid w:val="00357EC0"/>
    <w:rsid w:val="00364225"/>
    <w:rsid w:val="003749F5"/>
    <w:rsid w:val="003755C4"/>
    <w:rsid w:val="00386587"/>
    <w:rsid w:val="00396CDC"/>
    <w:rsid w:val="003A1329"/>
    <w:rsid w:val="003B00AD"/>
    <w:rsid w:val="003B156D"/>
    <w:rsid w:val="003B2E1D"/>
    <w:rsid w:val="003B3D19"/>
    <w:rsid w:val="003C429A"/>
    <w:rsid w:val="003C7575"/>
    <w:rsid w:val="003F7DA5"/>
    <w:rsid w:val="00426A67"/>
    <w:rsid w:val="004359FC"/>
    <w:rsid w:val="00444B78"/>
    <w:rsid w:val="004538BC"/>
    <w:rsid w:val="004538EF"/>
    <w:rsid w:val="004546DB"/>
    <w:rsid w:val="0045781B"/>
    <w:rsid w:val="004645E0"/>
    <w:rsid w:val="00470E10"/>
    <w:rsid w:val="0048240F"/>
    <w:rsid w:val="004B4A07"/>
    <w:rsid w:val="004B54F1"/>
    <w:rsid w:val="004D6B9D"/>
    <w:rsid w:val="004E25F7"/>
    <w:rsid w:val="004F02F6"/>
    <w:rsid w:val="004F73D6"/>
    <w:rsid w:val="005010FF"/>
    <w:rsid w:val="00507FD8"/>
    <w:rsid w:val="00511103"/>
    <w:rsid w:val="00514A3B"/>
    <w:rsid w:val="00522A5F"/>
    <w:rsid w:val="0052735F"/>
    <w:rsid w:val="00533504"/>
    <w:rsid w:val="00555999"/>
    <w:rsid w:val="00557B74"/>
    <w:rsid w:val="005613B7"/>
    <w:rsid w:val="00564AA2"/>
    <w:rsid w:val="00581197"/>
    <w:rsid w:val="00581409"/>
    <w:rsid w:val="00584475"/>
    <w:rsid w:val="00594935"/>
    <w:rsid w:val="00597ACE"/>
    <w:rsid w:val="005B1400"/>
    <w:rsid w:val="005B57D1"/>
    <w:rsid w:val="005B7059"/>
    <w:rsid w:val="005C03FF"/>
    <w:rsid w:val="005E13F3"/>
    <w:rsid w:val="005F1D39"/>
    <w:rsid w:val="00605243"/>
    <w:rsid w:val="006148C6"/>
    <w:rsid w:val="0063752C"/>
    <w:rsid w:val="00642655"/>
    <w:rsid w:val="006472B9"/>
    <w:rsid w:val="00657594"/>
    <w:rsid w:val="006677A8"/>
    <w:rsid w:val="00683FBF"/>
    <w:rsid w:val="00696527"/>
    <w:rsid w:val="006A1998"/>
    <w:rsid w:val="006A74C7"/>
    <w:rsid w:val="006A7D13"/>
    <w:rsid w:val="006B2726"/>
    <w:rsid w:val="006B6757"/>
    <w:rsid w:val="006B7FD2"/>
    <w:rsid w:val="006C2D4D"/>
    <w:rsid w:val="006C3558"/>
    <w:rsid w:val="006D5DE5"/>
    <w:rsid w:val="006E1129"/>
    <w:rsid w:val="006E1AC3"/>
    <w:rsid w:val="006E3627"/>
    <w:rsid w:val="006E47D5"/>
    <w:rsid w:val="006F2D73"/>
    <w:rsid w:val="006F4076"/>
    <w:rsid w:val="006F6F19"/>
    <w:rsid w:val="006F7821"/>
    <w:rsid w:val="007019C1"/>
    <w:rsid w:val="007124AB"/>
    <w:rsid w:val="00713412"/>
    <w:rsid w:val="0072225C"/>
    <w:rsid w:val="00750C66"/>
    <w:rsid w:val="007512CD"/>
    <w:rsid w:val="007535B4"/>
    <w:rsid w:val="00753DF3"/>
    <w:rsid w:val="00756310"/>
    <w:rsid w:val="00757691"/>
    <w:rsid w:val="0077045F"/>
    <w:rsid w:val="00776578"/>
    <w:rsid w:val="00782D41"/>
    <w:rsid w:val="0079506D"/>
    <w:rsid w:val="007A01B5"/>
    <w:rsid w:val="007A64CF"/>
    <w:rsid w:val="007C0FDD"/>
    <w:rsid w:val="007C1337"/>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70AAD"/>
    <w:rsid w:val="0087284E"/>
    <w:rsid w:val="00887075"/>
    <w:rsid w:val="0089160A"/>
    <w:rsid w:val="00892A1A"/>
    <w:rsid w:val="00894237"/>
    <w:rsid w:val="008A122B"/>
    <w:rsid w:val="008A3CFF"/>
    <w:rsid w:val="008C625D"/>
    <w:rsid w:val="008C7637"/>
    <w:rsid w:val="008D50C0"/>
    <w:rsid w:val="008E5B2C"/>
    <w:rsid w:val="008E670E"/>
    <w:rsid w:val="008E6B63"/>
    <w:rsid w:val="008F2F4F"/>
    <w:rsid w:val="008F7CEA"/>
    <w:rsid w:val="00900561"/>
    <w:rsid w:val="009077E0"/>
    <w:rsid w:val="009113DD"/>
    <w:rsid w:val="00915D0D"/>
    <w:rsid w:val="0091607B"/>
    <w:rsid w:val="009228C6"/>
    <w:rsid w:val="00924B0B"/>
    <w:rsid w:val="009345EC"/>
    <w:rsid w:val="00936A66"/>
    <w:rsid w:val="00937E3A"/>
    <w:rsid w:val="009439D8"/>
    <w:rsid w:val="00945E70"/>
    <w:rsid w:val="009473D2"/>
    <w:rsid w:val="00967E52"/>
    <w:rsid w:val="009747BC"/>
    <w:rsid w:val="009812A3"/>
    <w:rsid w:val="00981D38"/>
    <w:rsid w:val="009876A3"/>
    <w:rsid w:val="00995102"/>
    <w:rsid w:val="009A0EE2"/>
    <w:rsid w:val="009B0913"/>
    <w:rsid w:val="009C5F01"/>
    <w:rsid w:val="009D0796"/>
    <w:rsid w:val="009D0BF8"/>
    <w:rsid w:val="009D3E5D"/>
    <w:rsid w:val="009D50BB"/>
    <w:rsid w:val="009E0865"/>
    <w:rsid w:val="009E6BEB"/>
    <w:rsid w:val="009F077F"/>
    <w:rsid w:val="009F5CD1"/>
    <w:rsid w:val="009F7D9E"/>
    <w:rsid w:val="00A0090F"/>
    <w:rsid w:val="00A018B1"/>
    <w:rsid w:val="00A06E25"/>
    <w:rsid w:val="00A12D65"/>
    <w:rsid w:val="00A1355C"/>
    <w:rsid w:val="00A15E3F"/>
    <w:rsid w:val="00A179ED"/>
    <w:rsid w:val="00A30340"/>
    <w:rsid w:val="00A34B93"/>
    <w:rsid w:val="00A41241"/>
    <w:rsid w:val="00A41519"/>
    <w:rsid w:val="00A43372"/>
    <w:rsid w:val="00A454F5"/>
    <w:rsid w:val="00A47C47"/>
    <w:rsid w:val="00A5738F"/>
    <w:rsid w:val="00A65A11"/>
    <w:rsid w:val="00A73565"/>
    <w:rsid w:val="00A7613F"/>
    <w:rsid w:val="00A8355A"/>
    <w:rsid w:val="00A91C7F"/>
    <w:rsid w:val="00A95721"/>
    <w:rsid w:val="00AA6D8F"/>
    <w:rsid w:val="00AA6E08"/>
    <w:rsid w:val="00AE009F"/>
    <w:rsid w:val="00AE0541"/>
    <w:rsid w:val="00AE084D"/>
    <w:rsid w:val="00AE33E0"/>
    <w:rsid w:val="00AE387F"/>
    <w:rsid w:val="00AE491D"/>
    <w:rsid w:val="00AF3B48"/>
    <w:rsid w:val="00B016B1"/>
    <w:rsid w:val="00B01DFE"/>
    <w:rsid w:val="00B05D40"/>
    <w:rsid w:val="00B06B29"/>
    <w:rsid w:val="00B11E11"/>
    <w:rsid w:val="00B2129D"/>
    <w:rsid w:val="00B21B97"/>
    <w:rsid w:val="00B2624A"/>
    <w:rsid w:val="00B3007E"/>
    <w:rsid w:val="00B317B5"/>
    <w:rsid w:val="00B35499"/>
    <w:rsid w:val="00B40755"/>
    <w:rsid w:val="00B40C03"/>
    <w:rsid w:val="00B43DA4"/>
    <w:rsid w:val="00B51104"/>
    <w:rsid w:val="00B62498"/>
    <w:rsid w:val="00B6754D"/>
    <w:rsid w:val="00B918AD"/>
    <w:rsid w:val="00B93C90"/>
    <w:rsid w:val="00BA20D0"/>
    <w:rsid w:val="00BA469F"/>
    <w:rsid w:val="00BA47FE"/>
    <w:rsid w:val="00BB2E88"/>
    <w:rsid w:val="00BB2F28"/>
    <w:rsid w:val="00BB5A89"/>
    <w:rsid w:val="00BB7353"/>
    <w:rsid w:val="00BC00DB"/>
    <w:rsid w:val="00BC73C3"/>
    <w:rsid w:val="00BD6000"/>
    <w:rsid w:val="00BD743C"/>
    <w:rsid w:val="00BE1F88"/>
    <w:rsid w:val="00BE2316"/>
    <w:rsid w:val="00BE38F3"/>
    <w:rsid w:val="00BE53A4"/>
    <w:rsid w:val="00BF29A8"/>
    <w:rsid w:val="00C0058B"/>
    <w:rsid w:val="00C00E0A"/>
    <w:rsid w:val="00C030F0"/>
    <w:rsid w:val="00C031EF"/>
    <w:rsid w:val="00C10F8A"/>
    <w:rsid w:val="00C126F8"/>
    <w:rsid w:val="00C13F1B"/>
    <w:rsid w:val="00C150E1"/>
    <w:rsid w:val="00C17E38"/>
    <w:rsid w:val="00C30F03"/>
    <w:rsid w:val="00C46F76"/>
    <w:rsid w:val="00C63A15"/>
    <w:rsid w:val="00C65842"/>
    <w:rsid w:val="00C744E6"/>
    <w:rsid w:val="00C8015E"/>
    <w:rsid w:val="00C81961"/>
    <w:rsid w:val="00C93CE6"/>
    <w:rsid w:val="00C95C21"/>
    <w:rsid w:val="00C963D9"/>
    <w:rsid w:val="00C97092"/>
    <w:rsid w:val="00CA0E16"/>
    <w:rsid w:val="00CA6276"/>
    <w:rsid w:val="00CA6987"/>
    <w:rsid w:val="00CC4069"/>
    <w:rsid w:val="00CE150A"/>
    <w:rsid w:val="00CF0B71"/>
    <w:rsid w:val="00CF3625"/>
    <w:rsid w:val="00CF60A5"/>
    <w:rsid w:val="00CF7C74"/>
    <w:rsid w:val="00D127FF"/>
    <w:rsid w:val="00D14271"/>
    <w:rsid w:val="00D153F8"/>
    <w:rsid w:val="00D15777"/>
    <w:rsid w:val="00D2158F"/>
    <w:rsid w:val="00D25E62"/>
    <w:rsid w:val="00D26534"/>
    <w:rsid w:val="00D32217"/>
    <w:rsid w:val="00D37305"/>
    <w:rsid w:val="00D37D2D"/>
    <w:rsid w:val="00D41291"/>
    <w:rsid w:val="00D4322A"/>
    <w:rsid w:val="00D45E14"/>
    <w:rsid w:val="00D574B3"/>
    <w:rsid w:val="00D60B40"/>
    <w:rsid w:val="00D73EE8"/>
    <w:rsid w:val="00D84811"/>
    <w:rsid w:val="00D90D8B"/>
    <w:rsid w:val="00D90F09"/>
    <w:rsid w:val="00D95463"/>
    <w:rsid w:val="00D96499"/>
    <w:rsid w:val="00DA15C3"/>
    <w:rsid w:val="00DA1B42"/>
    <w:rsid w:val="00DB0170"/>
    <w:rsid w:val="00DB1636"/>
    <w:rsid w:val="00DB295A"/>
    <w:rsid w:val="00DB6399"/>
    <w:rsid w:val="00DC09AA"/>
    <w:rsid w:val="00DC520D"/>
    <w:rsid w:val="00DC5824"/>
    <w:rsid w:val="00DE12AA"/>
    <w:rsid w:val="00DE6166"/>
    <w:rsid w:val="00DF01DB"/>
    <w:rsid w:val="00DF7911"/>
    <w:rsid w:val="00E03445"/>
    <w:rsid w:val="00E05D4B"/>
    <w:rsid w:val="00E134C8"/>
    <w:rsid w:val="00E254CE"/>
    <w:rsid w:val="00E25F78"/>
    <w:rsid w:val="00E326DD"/>
    <w:rsid w:val="00E347B6"/>
    <w:rsid w:val="00E42CB0"/>
    <w:rsid w:val="00E84240"/>
    <w:rsid w:val="00E843A6"/>
    <w:rsid w:val="00E85F3E"/>
    <w:rsid w:val="00E863F1"/>
    <w:rsid w:val="00E87DEC"/>
    <w:rsid w:val="00E910E1"/>
    <w:rsid w:val="00E915FE"/>
    <w:rsid w:val="00E96A9C"/>
    <w:rsid w:val="00EA7A99"/>
    <w:rsid w:val="00EB308C"/>
    <w:rsid w:val="00EB41EC"/>
    <w:rsid w:val="00EB7FCA"/>
    <w:rsid w:val="00EC570E"/>
    <w:rsid w:val="00ED2D12"/>
    <w:rsid w:val="00ED3200"/>
    <w:rsid w:val="00EE2C82"/>
    <w:rsid w:val="00EE3193"/>
    <w:rsid w:val="00EE3E41"/>
    <w:rsid w:val="00EE4FAD"/>
    <w:rsid w:val="00EE527D"/>
    <w:rsid w:val="00EE6D6D"/>
    <w:rsid w:val="00F03DA7"/>
    <w:rsid w:val="00F22914"/>
    <w:rsid w:val="00F22A55"/>
    <w:rsid w:val="00F317DA"/>
    <w:rsid w:val="00F35EE7"/>
    <w:rsid w:val="00F410C4"/>
    <w:rsid w:val="00F56B61"/>
    <w:rsid w:val="00F6298D"/>
    <w:rsid w:val="00F8116F"/>
    <w:rsid w:val="00F837F0"/>
    <w:rsid w:val="00F91EC9"/>
    <w:rsid w:val="00FA2EF5"/>
    <w:rsid w:val="00FA7437"/>
    <w:rsid w:val="00FC1076"/>
    <w:rsid w:val="00FD6F31"/>
    <w:rsid w:val="00FE2DD8"/>
    <w:rsid w:val="00FE2F1E"/>
    <w:rsid w:val="00FE3F17"/>
    <w:rsid w:val="00FF0946"/>
    <w:rsid w:val="00FF4624"/>
    <w:rsid w:val="00FF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6C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outlineLvl w:val="1"/>
    </w:pPr>
    <w:rPr>
      <w:rFonts w:cs="Arial"/>
      <w:bCs/>
      <w:iCs/>
      <w:szCs w:val="28"/>
    </w:rPr>
  </w:style>
  <w:style w:type="paragraph" w:styleId="Heading3">
    <w:name w:val="heading 3"/>
    <w:basedOn w:val="Normal"/>
    <w:next w:val="Normal"/>
    <w:qFormat/>
    <w:rsid w:val="000B1845"/>
    <w:pPr>
      <w:keepNext/>
      <w:numPr>
        <w:ilvl w:val="2"/>
        <w:numId w:val="4"/>
      </w:numPr>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19"/>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7"/>
      </w:numPr>
    </w:pPr>
  </w:style>
  <w:style w:type="paragraph" w:customStyle="1" w:styleId="RFCApp">
    <w:name w:val="RFC App"/>
    <w:basedOn w:val="RFCH1-nonum"/>
    <w:next w:val="Normal"/>
    <w:rsid w:val="0072225C"/>
    <w:pPr>
      <w:pageBreakBefore/>
      <w:numPr>
        <w:numId w:val="20"/>
      </w:numPr>
    </w:pPr>
  </w:style>
  <w:style w:type="paragraph" w:customStyle="1" w:styleId="RFCAppH1">
    <w:name w:val="RFC App H1"/>
    <w:basedOn w:val="RFCH1-nonum"/>
    <w:next w:val="Normal"/>
    <w:rsid w:val="00A0090F"/>
    <w:pPr>
      <w:numPr>
        <w:ilvl w:val="1"/>
        <w:numId w:val="18"/>
      </w:numPr>
      <w:outlineLvl w:val="1"/>
    </w:pPr>
  </w:style>
  <w:style w:type="paragraph" w:customStyle="1" w:styleId="RFCAppH2">
    <w:name w:val="RFC App H2"/>
    <w:basedOn w:val="RFCH1-nonum"/>
    <w:next w:val="Normal"/>
    <w:rsid w:val="00A0090F"/>
    <w:pPr>
      <w:numPr>
        <w:ilvl w:val="2"/>
        <w:numId w:val="18"/>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pPr>
  </w:style>
  <w:style w:type="paragraph" w:customStyle="1" w:styleId="RFCAppH3">
    <w:name w:val="RFC App H3"/>
    <w:basedOn w:val="RFCH1-nonum"/>
    <w:next w:val="Normal"/>
    <w:rsid w:val="00A0090F"/>
    <w:pPr>
      <w:numPr>
        <w:ilvl w:val="3"/>
        <w:numId w:val="18"/>
      </w:numPr>
      <w:outlineLvl w:val="3"/>
    </w:pPr>
  </w:style>
  <w:style w:type="paragraph" w:customStyle="1" w:styleId="RFCAppH4">
    <w:name w:val="RFC App H4"/>
    <w:basedOn w:val="RFCH1-nonum"/>
    <w:next w:val="Normal"/>
    <w:rsid w:val="00A0090F"/>
    <w:pPr>
      <w:numPr>
        <w:ilvl w:val="4"/>
        <w:numId w:val="18"/>
      </w:numPr>
      <w:outlineLvl w:val="4"/>
    </w:pPr>
  </w:style>
  <w:style w:type="paragraph" w:customStyle="1" w:styleId="RFCAppH5">
    <w:name w:val="RFC App H5"/>
    <w:basedOn w:val="RFCH1-nonum"/>
    <w:next w:val="Normal"/>
    <w:rsid w:val="00A0090F"/>
    <w:pPr>
      <w:numPr>
        <w:ilvl w:val="5"/>
        <w:numId w:val="18"/>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ListParagraph">
    <w:name w:val="List Paragraph"/>
    <w:basedOn w:val="Normal"/>
    <w:uiPriority w:val="34"/>
    <w:qFormat/>
    <w:rsid w:val="0028083A"/>
    <w:pPr>
      <w:ind w:left="720"/>
      <w:contextualSpacing/>
    </w:pPr>
  </w:style>
  <w:style w:type="character" w:customStyle="1" w:styleId="pl-c">
    <w:name w:val="pl-c"/>
    <w:basedOn w:val="DefaultParagraphFont"/>
    <w:rsid w:val="00584475"/>
  </w:style>
  <w:style w:type="character" w:customStyle="1" w:styleId="pl-k">
    <w:name w:val="pl-k"/>
    <w:basedOn w:val="DefaultParagraphFont"/>
    <w:rsid w:val="00584475"/>
  </w:style>
  <w:style w:type="character" w:customStyle="1" w:styleId="pl-c1">
    <w:name w:val="pl-c1"/>
    <w:basedOn w:val="DefaultParagraphFont"/>
    <w:rsid w:val="00584475"/>
  </w:style>
  <w:style w:type="character" w:customStyle="1" w:styleId="pl-s">
    <w:name w:val="pl-s"/>
    <w:basedOn w:val="DefaultParagraphFont"/>
    <w:rsid w:val="00584475"/>
  </w:style>
  <w:style w:type="character" w:customStyle="1" w:styleId="pl-pds">
    <w:name w:val="pl-pds"/>
    <w:basedOn w:val="DefaultParagraphFont"/>
    <w:rsid w:val="00584475"/>
  </w:style>
  <w:style w:type="character" w:customStyle="1" w:styleId="pl-cce">
    <w:name w:val="pl-cce"/>
    <w:basedOn w:val="DefaultParagraphFont"/>
    <w:rsid w:val="005844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outlineLvl w:val="1"/>
    </w:pPr>
    <w:rPr>
      <w:rFonts w:cs="Arial"/>
      <w:bCs/>
      <w:iCs/>
      <w:szCs w:val="28"/>
    </w:rPr>
  </w:style>
  <w:style w:type="paragraph" w:styleId="Heading3">
    <w:name w:val="heading 3"/>
    <w:basedOn w:val="Normal"/>
    <w:next w:val="Normal"/>
    <w:qFormat/>
    <w:rsid w:val="000B1845"/>
    <w:pPr>
      <w:keepNext/>
      <w:numPr>
        <w:ilvl w:val="2"/>
        <w:numId w:val="4"/>
      </w:numPr>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qFormat/>
    <w:rsid w:val="000B1845"/>
    <w:pPr>
      <w:numPr>
        <w:numId w:val="19"/>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7"/>
      </w:numPr>
    </w:pPr>
  </w:style>
  <w:style w:type="paragraph" w:customStyle="1" w:styleId="RFCApp">
    <w:name w:val="RFC App"/>
    <w:basedOn w:val="RFCH1-nonum"/>
    <w:next w:val="Normal"/>
    <w:rsid w:val="0072225C"/>
    <w:pPr>
      <w:pageBreakBefore/>
      <w:numPr>
        <w:numId w:val="20"/>
      </w:numPr>
    </w:pPr>
  </w:style>
  <w:style w:type="paragraph" w:customStyle="1" w:styleId="RFCAppH1">
    <w:name w:val="RFC App H1"/>
    <w:basedOn w:val="RFCH1-nonum"/>
    <w:next w:val="Normal"/>
    <w:rsid w:val="00A0090F"/>
    <w:pPr>
      <w:numPr>
        <w:ilvl w:val="1"/>
        <w:numId w:val="18"/>
      </w:numPr>
      <w:outlineLvl w:val="1"/>
    </w:pPr>
  </w:style>
  <w:style w:type="paragraph" w:customStyle="1" w:styleId="RFCAppH2">
    <w:name w:val="RFC App H2"/>
    <w:basedOn w:val="RFCH1-nonum"/>
    <w:next w:val="Normal"/>
    <w:rsid w:val="00A0090F"/>
    <w:pPr>
      <w:numPr>
        <w:ilvl w:val="2"/>
        <w:numId w:val="18"/>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pPr>
  </w:style>
  <w:style w:type="paragraph" w:customStyle="1" w:styleId="RFCAppH3">
    <w:name w:val="RFC App H3"/>
    <w:basedOn w:val="RFCH1-nonum"/>
    <w:next w:val="Normal"/>
    <w:rsid w:val="00A0090F"/>
    <w:pPr>
      <w:numPr>
        <w:ilvl w:val="3"/>
        <w:numId w:val="18"/>
      </w:numPr>
      <w:outlineLvl w:val="3"/>
    </w:pPr>
  </w:style>
  <w:style w:type="paragraph" w:customStyle="1" w:styleId="RFCAppH4">
    <w:name w:val="RFC App H4"/>
    <w:basedOn w:val="RFCH1-nonum"/>
    <w:next w:val="Normal"/>
    <w:rsid w:val="00A0090F"/>
    <w:pPr>
      <w:numPr>
        <w:ilvl w:val="4"/>
        <w:numId w:val="18"/>
      </w:numPr>
      <w:outlineLvl w:val="4"/>
    </w:pPr>
  </w:style>
  <w:style w:type="paragraph" w:customStyle="1" w:styleId="RFCAppH5">
    <w:name w:val="RFC App H5"/>
    <w:basedOn w:val="RFCH1-nonum"/>
    <w:next w:val="Normal"/>
    <w:rsid w:val="00A0090F"/>
    <w:pPr>
      <w:numPr>
        <w:ilvl w:val="5"/>
        <w:numId w:val="18"/>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ListParagraph">
    <w:name w:val="List Paragraph"/>
    <w:basedOn w:val="Normal"/>
    <w:uiPriority w:val="34"/>
    <w:qFormat/>
    <w:rsid w:val="0028083A"/>
    <w:pPr>
      <w:ind w:left="720"/>
      <w:contextualSpacing/>
    </w:pPr>
  </w:style>
  <w:style w:type="character" w:customStyle="1" w:styleId="pl-c">
    <w:name w:val="pl-c"/>
    <w:basedOn w:val="DefaultParagraphFont"/>
    <w:rsid w:val="00584475"/>
  </w:style>
  <w:style w:type="character" w:customStyle="1" w:styleId="pl-k">
    <w:name w:val="pl-k"/>
    <w:basedOn w:val="DefaultParagraphFont"/>
    <w:rsid w:val="00584475"/>
  </w:style>
  <w:style w:type="character" w:customStyle="1" w:styleId="pl-c1">
    <w:name w:val="pl-c1"/>
    <w:basedOn w:val="DefaultParagraphFont"/>
    <w:rsid w:val="00584475"/>
  </w:style>
  <w:style w:type="character" w:customStyle="1" w:styleId="pl-s">
    <w:name w:val="pl-s"/>
    <w:basedOn w:val="DefaultParagraphFont"/>
    <w:rsid w:val="00584475"/>
  </w:style>
  <w:style w:type="character" w:customStyle="1" w:styleId="pl-pds">
    <w:name w:val="pl-pds"/>
    <w:basedOn w:val="DefaultParagraphFont"/>
    <w:rsid w:val="00584475"/>
  </w:style>
  <w:style w:type="character" w:customStyle="1" w:styleId="pl-cce">
    <w:name w:val="pl-cce"/>
    <w:basedOn w:val="DefaultParagraphFont"/>
    <w:rsid w:val="00584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880940926">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201C3-E5C4-4C04-A64D-CE85FDF82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461</TotalTime>
  <Pages>1</Pages>
  <Words>4259</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28485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USER</dc:creator>
  <cp:lastModifiedBy>dan</cp:lastModifiedBy>
  <cp:revision>9</cp:revision>
  <cp:lastPrinted>2019-06-10T04:29:00Z</cp:lastPrinted>
  <dcterms:created xsi:type="dcterms:W3CDTF">2019-06-09T07:11:00Z</dcterms:created>
  <dcterms:modified xsi:type="dcterms:W3CDTF">2019-06-10T04:29:00Z</dcterms:modified>
</cp:coreProperties>
</file>